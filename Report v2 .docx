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0DB93" w14:textId="77777777" w:rsidR="00C6554A" w:rsidRPr="008B5277" w:rsidRDefault="00C6554A" w:rsidP="005D4FEB">
      <w:pPr>
        <w:pStyle w:val="Photo"/>
        <w:jc w:val="left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05846707" w14:textId="77777777" w:rsidR="00C6554A" w:rsidRPr="00425605" w:rsidRDefault="002C7F14" w:rsidP="00A36DB9">
      <w:pPr>
        <w:pStyle w:val="Subtitle"/>
        <w:jc w:val="center"/>
        <w:rPr>
          <w:rFonts w:ascii="Georgia" w:hAnsi="Georgia"/>
          <w:sz w:val="28"/>
          <w:lang w:val="en-US"/>
        </w:rPr>
      </w:pPr>
      <w:r w:rsidRPr="00425605">
        <w:rPr>
          <w:rFonts w:ascii="Georgia" w:hAnsi="Georgia"/>
          <w:caps/>
          <w:color w:val="007789" w:themeColor="accent1" w:themeShade="BF"/>
          <w:kern w:val="28"/>
          <w:sz w:val="56"/>
          <w:lang w:val="en-US"/>
        </w:rPr>
        <w:t>In Search of the Lost Minoan Palaces</w:t>
      </w:r>
    </w:p>
    <w:p w14:paraId="43713C1A" w14:textId="77777777" w:rsidR="002E58A4" w:rsidRPr="00425605" w:rsidRDefault="002C7F14" w:rsidP="002C7F14">
      <w:pPr>
        <w:pStyle w:val="ContactInfo"/>
        <w:jc w:val="right"/>
        <w:rPr>
          <w:lang w:val="en-US"/>
        </w:rPr>
      </w:pPr>
      <w:r w:rsidRPr="00425605">
        <w:rPr>
          <w:lang w:val="en-US"/>
        </w:rPr>
        <w:t xml:space="preserve">Samaritaki Georgia </w:t>
      </w:r>
      <w:r w:rsidR="00B46FD1" w:rsidRPr="00B46FD1">
        <w:rPr>
          <w:rFonts w:ascii="Cambria Math" w:hAnsi="Cambria Math"/>
        </w:rPr>
        <w:t xml:space="preserve">AM </w:t>
      </w:r>
      <w:r w:rsidR="00B46FD1" w:rsidRPr="00425605">
        <w:rPr>
          <w:rFonts w:ascii="Cambria Math" w:hAnsi="Cambria Math"/>
          <w:lang w:val="en-US"/>
        </w:rPr>
        <w:t xml:space="preserve">3840 </w:t>
      </w:r>
      <w:r w:rsidR="002E58A4" w:rsidRPr="00425605">
        <w:rPr>
          <w:lang w:val="en-US"/>
        </w:rPr>
        <w:tab/>
      </w:r>
      <w:r w:rsidRPr="00425605">
        <w:rPr>
          <w:lang w:val="en-US"/>
        </w:rPr>
        <w:tab/>
      </w:r>
      <w:r w:rsidRPr="00425605">
        <w:rPr>
          <w:lang w:val="en-US"/>
        </w:rPr>
        <w:tab/>
      </w:r>
      <w:r w:rsidRPr="00425605">
        <w:rPr>
          <w:lang w:val="en-US"/>
        </w:rPr>
        <w:tab/>
      </w:r>
      <w:r w:rsidR="00DD114F">
        <w:t xml:space="preserve">Project </w:t>
      </w:r>
      <w:r w:rsidR="00C6554A" w:rsidRPr="00425605">
        <w:rPr>
          <w:lang w:val="en-US"/>
        </w:rPr>
        <w:t xml:space="preserve">| </w:t>
      </w:r>
      <w:r w:rsidR="00DD114F" w:rsidRPr="00B46FD1">
        <w:rPr>
          <w:rFonts w:ascii="Cambria Math" w:hAnsi="Cambria Math"/>
        </w:rPr>
        <w:t xml:space="preserve">Hy </w:t>
      </w:r>
      <w:r w:rsidR="00DD114F" w:rsidRPr="00425605">
        <w:rPr>
          <w:rFonts w:ascii="Cambria Math" w:hAnsi="Cambria Math"/>
          <w:lang w:val="en-US"/>
        </w:rPr>
        <w:t xml:space="preserve">252 </w:t>
      </w:r>
      <w:r w:rsidR="00DD114F" w:rsidRPr="00425605">
        <w:rPr>
          <w:lang w:val="en-US"/>
        </w:rPr>
        <w:t>-Object Oriented Programming|</w:t>
      </w:r>
    </w:p>
    <w:p w14:paraId="6A1B9300" w14:textId="1C348BB4" w:rsidR="002C7F14" w:rsidRPr="00425605" w:rsidRDefault="002E58A4" w:rsidP="002C7F14">
      <w:pPr>
        <w:pStyle w:val="ContactInfo"/>
        <w:jc w:val="righ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161E7E" wp14:editId="4D9C9879">
            <wp:simplePos x="0" y="0"/>
            <wp:positionH relativeFrom="margin">
              <wp:posOffset>112395</wp:posOffset>
            </wp:positionH>
            <wp:positionV relativeFrom="paragraph">
              <wp:posOffset>225317</wp:posOffset>
            </wp:positionV>
            <wp:extent cx="6928485" cy="368554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848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F14" w:rsidRPr="00425605">
        <w:rPr>
          <w:lang w:val="en-US"/>
        </w:rPr>
        <w:t xml:space="preserve"> </w:t>
      </w:r>
    </w:p>
    <w:p w14:paraId="3EE353DF" w14:textId="77777777" w:rsidR="00E703B2" w:rsidRPr="00425605" w:rsidRDefault="00DD114F" w:rsidP="00DD114F">
      <w:pPr>
        <w:pStyle w:val="ContactInfo"/>
        <w:jc w:val="left"/>
        <w:rPr>
          <w:b/>
          <w:lang w:val="en-US"/>
        </w:rPr>
      </w:pPr>
      <w:r w:rsidRPr="00425605">
        <w:rPr>
          <w:b/>
          <w:lang w:val="en-US"/>
        </w:rPr>
        <w:t>Planning</w:t>
      </w:r>
    </w:p>
    <w:p w14:paraId="321568EE" w14:textId="77777777" w:rsidR="00C74413" w:rsidRPr="00425605" w:rsidRDefault="00E703B2" w:rsidP="00C904D8">
      <w:pPr>
        <w:pStyle w:val="ContactInfo"/>
        <w:ind w:left="360"/>
        <w:jc w:val="left"/>
        <w:rPr>
          <w:lang w:val="en-US"/>
        </w:rPr>
      </w:pPr>
      <w:r w:rsidRPr="00425605">
        <w:rPr>
          <w:lang w:val="en-US"/>
        </w:rPr>
        <w:t xml:space="preserve">The implementation of the work will be based on the </w:t>
      </w:r>
      <w:r w:rsidRPr="00E703B2">
        <w:t xml:space="preserve">MVC model </w:t>
      </w:r>
      <w:proofErr w:type="gramStart"/>
      <w:r w:rsidRPr="00425605">
        <w:rPr>
          <w:lang w:val="en-US"/>
        </w:rPr>
        <w:t xml:space="preserve">( </w:t>
      </w:r>
      <w:r w:rsidRPr="00E703B2">
        <w:t>Model</w:t>
      </w:r>
      <w:proofErr w:type="gramEnd"/>
      <w:r w:rsidRPr="00425605">
        <w:rPr>
          <w:lang w:val="en-US"/>
        </w:rPr>
        <w:t xml:space="preserve"> </w:t>
      </w:r>
      <w:r w:rsidRPr="00E703B2">
        <w:t>View</w:t>
      </w:r>
      <w:r w:rsidRPr="00425605">
        <w:rPr>
          <w:lang w:val="en-US"/>
        </w:rPr>
        <w:t xml:space="preserve"> </w:t>
      </w:r>
      <w:r w:rsidRPr="00E703B2">
        <w:t xml:space="preserve">Controller </w:t>
      </w:r>
      <w:r w:rsidRPr="00425605">
        <w:rPr>
          <w:lang w:val="en-US"/>
        </w:rPr>
        <w:t>).</w:t>
      </w:r>
    </w:p>
    <w:p w14:paraId="7A6740E8" w14:textId="77777777" w:rsidR="00C74413" w:rsidRPr="00425605" w:rsidRDefault="00E703B2" w:rsidP="00C904D8">
      <w:pPr>
        <w:pStyle w:val="ContactInfo"/>
        <w:ind w:left="360"/>
        <w:jc w:val="left"/>
        <w:rPr>
          <w:lang w:val="en-US"/>
        </w:rPr>
      </w:pPr>
      <w:r w:rsidRPr="00425605">
        <w:rPr>
          <w:lang w:val="en-US"/>
        </w:rPr>
        <w:t xml:space="preserve">Thus, our goal is for the </w:t>
      </w:r>
      <w:r w:rsidRPr="00E703B2">
        <w:t xml:space="preserve">Controller </w:t>
      </w:r>
      <w:r w:rsidRPr="00425605">
        <w:rPr>
          <w:lang w:val="en-US"/>
        </w:rPr>
        <w:t xml:space="preserve">to be the connecting link between </w:t>
      </w:r>
      <w:r w:rsidRPr="00E703B2">
        <w:t xml:space="preserve">Model </w:t>
      </w:r>
      <w:r w:rsidRPr="00425605">
        <w:rPr>
          <w:lang w:val="en-US"/>
        </w:rPr>
        <w:t xml:space="preserve">and </w:t>
      </w:r>
      <w:proofErr w:type="gramStart"/>
      <w:r w:rsidRPr="00E703B2">
        <w:t xml:space="preserve">view </w:t>
      </w:r>
      <w:r w:rsidRPr="00425605">
        <w:rPr>
          <w:lang w:val="en-US"/>
        </w:rPr>
        <w:t>.</w:t>
      </w:r>
      <w:proofErr w:type="gramEnd"/>
      <w:r w:rsidRPr="00425605">
        <w:rPr>
          <w:lang w:val="en-US"/>
        </w:rPr>
        <w:t xml:space="preserve"> So next</w:t>
      </w:r>
    </w:p>
    <w:p w14:paraId="66320B4D" w14:textId="77777777" w:rsidR="00C74413" w:rsidRPr="00425605" w:rsidRDefault="00E703B2" w:rsidP="00C904D8">
      <w:pPr>
        <w:pStyle w:val="ContactInfo"/>
        <w:ind w:left="360"/>
        <w:jc w:val="left"/>
        <w:rPr>
          <w:lang w:val="en-US"/>
        </w:rPr>
      </w:pPr>
      <w:r w:rsidRPr="00425605">
        <w:rPr>
          <w:lang w:val="en-US"/>
        </w:rPr>
        <w:t xml:space="preserve">of our report we will break down the </w:t>
      </w:r>
      <w:r w:rsidRPr="00E703B2">
        <w:t xml:space="preserve">Model </w:t>
      </w:r>
      <w:r w:rsidRPr="00425605">
        <w:rPr>
          <w:lang w:val="en-US"/>
        </w:rPr>
        <w:t xml:space="preserve">and </w:t>
      </w:r>
      <w:r w:rsidRPr="00E703B2">
        <w:t xml:space="preserve">Controller parts </w:t>
      </w:r>
      <w:r w:rsidRPr="00425605">
        <w:rPr>
          <w:lang w:val="en-US"/>
        </w:rPr>
        <w:t>that are important</w:t>
      </w:r>
    </w:p>
    <w:p w14:paraId="28E86F1A" w14:textId="77777777" w:rsidR="00664E76" w:rsidRPr="00425605" w:rsidRDefault="00E703B2" w:rsidP="00C904D8">
      <w:pPr>
        <w:pStyle w:val="ContactInfo"/>
        <w:ind w:left="360"/>
        <w:jc w:val="left"/>
        <w:rPr>
          <w:lang w:val="en-US"/>
        </w:rPr>
      </w:pPr>
      <w:r w:rsidRPr="00425605">
        <w:rPr>
          <w:lang w:val="en-US"/>
        </w:rPr>
        <w:t xml:space="preserve">for this phase and finally we will refer a little to the </w:t>
      </w:r>
      <w:proofErr w:type="gramStart"/>
      <w:r w:rsidRPr="00E703B2">
        <w:t xml:space="preserve">view </w:t>
      </w:r>
      <w:r w:rsidRPr="00425605">
        <w:rPr>
          <w:lang w:val="en-US"/>
        </w:rPr>
        <w:t>.</w:t>
      </w:r>
      <w:proofErr w:type="gramEnd"/>
    </w:p>
    <w:p w14:paraId="77FB0206" w14:textId="77777777" w:rsidR="00C904D8" w:rsidRPr="00425605" w:rsidRDefault="00C904D8" w:rsidP="00C74413">
      <w:pPr>
        <w:pStyle w:val="ContactInfo"/>
        <w:ind w:left="720"/>
        <w:jc w:val="left"/>
        <w:rPr>
          <w:b/>
          <w:lang w:val="en-US"/>
        </w:rPr>
      </w:pPr>
    </w:p>
    <w:p w14:paraId="73898841" w14:textId="77777777" w:rsidR="00C904D8" w:rsidRPr="00425605" w:rsidRDefault="00C904D8" w:rsidP="00C904D8">
      <w:pPr>
        <w:pStyle w:val="ContactInfo"/>
        <w:jc w:val="left"/>
        <w:rPr>
          <w:b/>
          <w:lang w:val="en-US"/>
        </w:rPr>
      </w:pPr>
      <w:r w:rsidRPr="00425605">
        <w:rPr>
          <w:b/>
          <w:lang w:val="en-US"/>
        </w:rPr>
        <w:t>Phase B</w:t>
      </w:r>
    </w:p>
    <w:p w14:paraId="7E3D0AFD" w14:textId="77777777" w:rsidR="00C904D8" w:rsidRDefault="00C904D8" w:rsidP="00C904D8">
      <w:pPr>
        <w:ind w:left="360"/>
        <w:rPr>
          <w:lang w:val="el-GR"/>
        </w:rPr>
      </w:pPr>
      <w:r w:rsidRPr="00425605">
        <w:rPr>
          <w:lang w:val="en-US"/>
        </w:rPr>
        <w:t xml:space="preserve">The changes made in the second phase of the project were mainly in the </w:t>
      </w:r>
      <w:r w:rsidR="006B2C9C">
        <w:t xml:space="preserve">Controller </w:t>
      </w:r>
      <w:r w:rsidR="006B2C9C" w:rsidRPr="00425605">
        <w:rPr>
          <w:lang w:val="en-US"/>
        </w:rPr>
        <w:t xml:space="preserve">and </w:t>
      </w:r>
      <w:r w:rsidR="006B2C9C">
        <w:t xml:space="preserve">View parts </w:t>
      </w:r>
      <w:r w:rsidR="006B2C9C" w:rsidRPr="00425605">
        <w:rPr>
          <w:lang w:val="en-US"/>
        </w:rPr>
        <w:t xml:space="preserve">related to graphics and digital design. Some small cuts have also been made to the </w:t>
      </w:r>
      <w:proofErr w:type="gramStart"/>
      <w:r w:rsidR="006B2C9C">
        <w:t>model</w:t>
      </w:r>
      <w:proofErr w:type="gramEnd"/>
      <w:r w:rsidR="006B2C9C">
        <w:t xml:space="preserve"> </w:t>
      </w:r>
      <w:r w:rsidR="006B2C9C" w:rsidRPr="00425605">
        <w:rPr>
          <w:lang w:val="en-US"/>
        </w:rPr>
        <w:t xml:space="preserve">but these mainly consist of deleting entire redundant functions. </w:t>
      </w:r>
      <w:r w:rsidR="006B2C9C" w:rsidRPr="006B2C9C">
        <w:rPr>
          <w:lang w:val="el-GR"/>
        </w:rPr>
        <w:t xml:space="preserve">The changes </w:t>
      </w:r>
      <w:r w:rsidR="006B2C9C">
        <w:rPr>
          <w:lang w:val="el-GR"/>
        </w:rPr>
        <w:t xml:space="preserve">have the </w:t>
      </w:r>
      <w:r w:rsidR="006B2C9C" w:rsidRPr="006B2C9C">
        <w:rPr>
          <w:color w:val="FF0000"/>
          <w:sz w:val="22"/>
          <w:lang w:val="el-GR"/>
        </w:rPr>
        <w:t xml:space="preserve">! </w:t>
      </w:r>
      <w:r w:rsidR="00E40CF4" w:rsidRPr="008B331C">
        <w:rPr>
          <w:sz w:val="22"/>
          <w:lang w:val="el-GR"/>
        </w:rPr>
        <w:t>.</w:t>
      </w:r>
      <w:r w:rsidR="00E40CF4" w:rsidRPr="008B331C">
        <w:rPr>
          <w:lang w:val="el-GR"/>
        </w:rPr>
        <w:t xml:space="preserve"> </w:t>
      </w:r>
      <w:r w:rsidR="00664E76">
        <w:rPr>
          <w:lang w:val="el-GR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228924387"/>
        <w:docPartObj>
          <w:docPartGallery w:val="Table of Contents"/>
          <w:docPartUnique/>
        </w:docPartObj>
      </w:sdtPr>
      <w:sdtEndPr>
        <w:rPr>
          <w:noProof/>
          <w:sz w:val="21"/>
          <w:szCs w:val="21"/>
        </w:rPr>
      </w:sdtEndPr>
      <w:sdtContent>
        <w:p w14:paraId="06DB82FA" w14:textId="77777777" w:rsidR="004D0873" w:rsidRPr="008B331C" w:rsidRDefault="004111D2" w:rsidP="00F36695">
          <w:pPr>
            <w:pStyle w:val="TOCHeading"/>
            <w:tabs>
              <w:tab w:val="left" w:pos="2373"/>
            </w:tabs>
            <w:rPr>
              <w:color w:val="FF0000"/>
              <w:sz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0B92257D" wp14:editId="00B4E37D">
                    <wp:simplePos x="0" y="0"/>
                    <wp:positionH relativeFrom="column">
                      <wp:posOffset>-34299</wp:posOffset>
                    </wp:positionH>
                    <wp:positionV relativeFrom="paragraph">
                      <wp:posOffset>-8890</wp:posOffset>
                    </wp:positionV>
                    <wp:extent cx="7037705" cy="7881620"/>
                    <wp:effectExtent l="0" t="0" r="10795" b="24130"/>
                    <wp:wrapNone/>
                    <wp:docPr id="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037705" cy="78816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BE057CA" id="Rectangle 7" o:spid="_x0000_s1026" style="position:absolute;margin-left:-2.7pt;margin-top:-.7pt;width:554.15pt;height:620.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" fillcolor="#f2f2f2 [3052]" strokecolor="#f2f2f2 [3052]" strokeweight="2pt"/>
                </w:pict>
              </mc:Fallback>
            </mc:AlternateContent>
          </w:r>
          <w:r w:rsidR="004D0873" w:rsidRPr="004111D2">
            <w:t>Contents</w:t>
          </w:r>
          <w:r w:rsidR="002E58A4" w:rsidRPr="006B2C9C">
            <w:rPr>
              <w:lang w:val="el-GR"/>
            </w:rPr>
            <w:tab/>
          </w:r>
          <w:r w:rsidR="008B331C">
            <w:t xml:space="preserve"> </w:t>
          </w:r>
        </w:p>
        <w:p w14:paraId="2E3C5610" w14:textId="77777777" w:rsidR="002E58A4" w:rsidRPr="004111D2" w:rsidRDefault="004D0873" w:rsidP="002E58A4">
          <w:pPr>
            <w:pStyle w:val="TOC1"/>
            <w:tabs>
              <w:tab w:val="clear" w:pos="10070"/>
              <w:tab w:val="right" w:leader="dot" w:pos="10710"/>
            </w:tabs>
            <w:rPr>
              <w:rFonts w:cstheme="minorBidi"/>
              <w:szCs w:val="24"/>
            </w:rPr>
          </w:pPr>
          <w:r w:rsidRPr="004111D2">
            <w:rPr>
              <w:szCs w:val="24"/>
            </w:rPr>
            <w:fldChar w:fldCharType="begin"/>
          </w:r>
          <w:r w:rsidRPr="004111D2">
            <w:rPr>
              <w:szCs w:val="24"/>
            </w:rPr>
            <w:instrText xml:space="preserve"> TOC \o "1-3" \h \z \u </w:instrText>
          </w:r>
          <w:r w:rsidRPr="004111D2">
            <w:rPr>
              <w:szCs w:val="24"/>
            </w:rPr>
            <w:fldChar w:fldCharType="separate"/>
          </w:r>
          <w:hyperlink w:anchor="_Toc500686317" w:history="1">
            <w:r w:rsidR="002E58A4" w:rsidRPr="004111D2">
              <w:rPr>
                <w:rStyle w:val="Hyperlink"/>
                <w:b/>
                <w:sz w:val="28"/>
                <w:szCs w:val="24"/>
              </w:rPr>
              <w:t>Model</w:t>
            </w:r>
          </w:hyperlink>
          <w:hyperlink w:anchor="_Toc500686317" w:history="1">
            <w:r w:rsidR="002E58A4" w:rsidRPr="004111D2">
              <w:rPr>
                <w:rStyle w:val="Hyperlink"/>
                <w:b/>
                <w:sz w:val="28"/>
                <w:szCs w:val="24"/>
                <w:lang w:val="el-GR"/>
              </w:rPr>
              <w:t xml:space="preserve"> </w:t>
            </w:r>
          </w:hyperlink>
          <w:hyperlink w:anchor="_Toc500686317" w:history="1">
            <w:r w:rsidR="002E58A4" w:rsidRPr="004111D2">
              <w:rPr>
                <w:rStyle w:val="Hyperlink"/>
                <w:b/>
                <w:sz w:val="28"/>
                <w:szCs w:val="24"/>
              </w:rPr>
              <w:t xml:space="preserve">Package </w:t>
            </w:r>
          </w:hyperlink>
          <w:r w:rsidR="002E58A4" w:rsidRPr="004111D2">
            <w:rPr>
              <w:webHidden/>
              <w:szCs w:val="24"/>
            </w:rPr>
            <w:tab/>
          </w:r>
          <w:r w:rsidR="002E58A4" w:rsidRPr="004111D2">
            <w:rPr>
              <w:webHidden/>
              <w:szCs w:val="24"/>
            </w:rPr>
            <w:fldChar w:fldCharType="begin"/>
          </w:r>
          <w:r w:rsidR="002E58A4" w:rsidRPr="004111D2">
            <w:rPr>
              <w:webHidden/>
              <w:szCs w:val="24"/>
            </w:rPr>
            <w:instrText xml:space="preserve"> PAGEREF _Toc500686317 \h </w:instrText>
          </w:r>
          <w:r w:rsidR="002E58A4" w:rsidRPr="004111D2">
            <w:rPr>
              <w:webHidden/>
              <w:szCs w:val="24"/>
            </w:rPr>
          </w:r>
          <w:r w:rsidR="002E58A4" w:rsidRPr="004111D2">
            <w:rPr>
              <w:webHidden/>
              <w:szCs w:val="24"/>
            </w:rPr>
            <w:fldChar w:fldCharType="separate"/>
          </w:r>
          <w:hyperlink w:anchor="_Toc500686317" w:history="1">
            <w:r w:rsidR="00C866EF">
              <w:rPr>
                <w:webHidden/>
                <w:szCs w:val="24"/>
              </w:rPr>
              <w:t>2</w:t>
            </w:r>
          </w:hyperlink>
          <w:r w:rsidR="002E58A4" w:rsidRPr="004111D2">
            <w:rPr>
              <w:webHidden/>
              <w:szCs w:val="24"/>
            </w:rPr>
            <w:fldChar w:fldCharType="end"/>
          </w:r>
        </w:p>
        <w:p w14:paraId="5BBE61DA" w14:textId="77777777" w:rsidR="002E58A4" w:rsidRPr="004111D2" w:rsidRDefault="00000000" w:rsidP="004111D2">
          <w:pPr>
            <w:pStyle w:val="TOC2"/>
            <w:rPr>
              <w:rFonts w:cstheme="minorBidi"/>
            </w:rPr>
          </w:pPr>
          <w:hyperlink w:anchor="_Toc500686318" w:history="1">
            <w:r w:rsidR="002E58A4" w:rsidRPr="004111D2">
              <w:rPr>
                <w:rStyle w:val="Hyperlink"/>
                <w:b w:val="0"/>
                <w:sz w:val="24"/>
                <w:szCs w:val="24"/>
              </w:rPr>
              <w:t>Enum</w:t>
            </w:r>
          </w:hyperlink>
          <w:hyperlink w:anchor="_Toc500686318" w:history="1">
            <w:r w:rsidR="002E58A4" w:rsidRPr="004111D2">
              <w:rPr>
                <w:rStyle w:val="Hyperlink"/>
                <w:b w:val="0"/>
                <w:sz w:val="24"/>
                <w:szCs w:val="24"/>
                <w:lang w:val="el-GR"/>
              </w:rPr>
              <w:t xml:space="preserve"> </w:t>
            </w:r>
          </w:hyperlink>
          <w:hyperlink w:anchor="_Toc500686318" w:history="1">
            <w:r w:rsidR="002E58A4" w:rsidRPr="004111D2">
              <w:rPr>
                <w:rStyle w:val="Hyperlink"/>
                <w:b w:val="0"/>
                <w:sz w:val="24"/>
                <w:szCs w:val="24"/>
              </w:rPr>
              <w:t xml:space="preserve">Palace </w:t>
            </w:r>
          </w:hyperlink>
          <w:r w:rsidR="002E58A4" w:rsidRPr="004111D2">
            <w:rPr>
              <w:webHidden/>
            </w:rPr>
            <w:tab/>
          </w:r>
          <w:r w:rsidR="002E58A4" w:rsidRPr="004111D2">
            <w:rPr>
              <w:webHidden/>
            </w:rPr>
            <w:fldChar w:fldCharType="begin"/>
          </w:r>
          <w:r w:rsidR="002E58A4" w:rsidRPr="004111D2">
            <w:rPr>
              <w:webHidden/>
            </w:rPr>
            <w:instrText xml:space="preserve"> PAGEREF _Toc500686318 \h </w:instrText>
          </w:r>
          <w:r w:rsidR="002E58A4" w:rsidRPr="004111D2">
            <w:rPr>
              <w:webHidden/>
            </w:rPr>
          </w:r>
          <w:r w:rsidR="002E58A4" w:rsidRPr="004111D2">
            <w:rPr>
              <w:webHidden/>
            </w:rPr>
            <w:fldChar w:fldCharType="separate"/>
          </w:r>
          <w:hyperlink w:anchor="_Toc500686318" w:history="1">
            <w:r w:rsidR="00C866EF">
              <w:rPr>
                <w:webHidden/>
              </w:rPr>
              <w:t>2</w:t>
            </w:r>
          </w:hyperlink>
          <w:r w:rsidR="002E58A4" w:rsidRPr="004111D2">
            <w:rPr>
              <w:webHidden/>
            </w:rPr>
            <w:fldChar w:fldCharType="end"/>
          </w:r>
        </w:p>
        <w:p w14:paraId="31BCD152" w14:textId="77777777" w:rsidR="002E58A4" w:rsidRPr="004111D2" w:rsidRDefault="00000000" w:rsidP="004111D2">
          <w:pPr>
            <w:pStyle w:val="TOC2"/>
            <w:rPr>
              <w:rFonts w:cstheme="minorBidi"/>
            </w:rPr>
          </w:pPr>
          <w:hyperlink w:anchor="_Toc500686319" w:history="1">
            <w:r w:rsidR="002E58A4" w:rsidRPr="004111D2">
              <w:rPr>
                <w:rStyle w:val="Hyperlink"/>
                <w:b w:val="0"/>
                <w:sz w:val="24"/>
                <w:szCs w:val="24"/>
              </w:rPr>
              <w:t xml:space="preserve">Abstract Card Class and subclasses </w:t>
            </w:r>
          </w:hyperlink>
          <w:r w:rsidR="002E58A4" w:rsidRPr="004111D2">
            <w:rPr>
              <w:webHidden/>
            </w:rPr>
            <w:tab/>
          </w:r>
          <w:r w:rsidR="002E58A4" w:rsidRPr="004111D2">
            <w:rPr>
              <w:webHidden/>
            </w:rPr>
            <w:fldChar w:fldCharType="begin"/>
          </w:r>
          <w:r w:rsidR="002E58A4" w:rsidRPr="004111D2">
            <w:rPr>
              <w:webHidden/>
            </w:rPr>
            <w:instrText xml:space="preserve"> PAGEREF _Toc500686319 \h </w:instrText>
          </w:r>
          <w:r w:rsidR="002E58A4" w:rsidRPr="004111D2">
            <w:rPr>
              <w:webHidden/>
            </w:rPr>
          </w:r>
          <w:r w:rsidR="002E58A4" w:rsidRPr="004111D2">
            <w:rPr>
              <w:webHidden/>
            </w:rPr>
            <w:fldChar w:fldCharType="separate"/>
          </w:r>
          <w:hyperlink w:anchor="_Toc500686319" w:history="1">
            <w:r w:rsidR="00C866EF">
              <w:rPr>
                <w:webHidden/>
              </w:rPr>
              <w:t>2</w:t>
            </w:r>
          </w:hyperlink>
          <w:r w:rsidR="002E58A4" w:rsidRPr="004111D2">
            <w:rPr>
              <w:webHidden/>
            </w:rPr>
            <w:fldChar w:fldCharType="end"/>
          </w:r>
        </w:p>
        <w:p w14:paraId="33B70A8F" w14:textId="77777777" w:rsidR="002E58A4" w:rsidRPr="004111D2" w:rsidRDefault="00000000" w:rsidP="002E58A4">
          <w:pPr>
            <w:pStyle w:val="TOC3"/>
            <w:tabs>
              <w:tab w:val="clear" w:pos="10070"/>
              <w:tab w:val="right" w:leader="dot" w:pos="10710"/>
            </w:tabs>
            <w:rPr>
              <w:rFonts w:cstheme="minorBidi"/>
              <w:noProof/>
            </w:rPr>
          </w:pPr>
          <w:hyperlink w:anchor="_Toc500686320" w:history="1">
            <w:r w:rsidR="002E58A4" w:rsidRPr="004111D2">
              <w:rPr>
                <w:rStyle w:val="Hyperlink"/>
                <w:noProof/>
                <w:sz w:val="24"/>
                <w:szCs w:val="24"/>
              </w:rPr>
              <w:t xml:space="preserve">NumberedCard </w:t>
            </w:r>
          </w:hyperlink>
          <w:hyperlink w:anchor="_Toc500686320" w:history="1">
            <w:r w:rsidR="002E58A4" w:rsidRPr="004111D2">
              <w:rPr>
                <w:rStyle w:val="Hyperlink"/>
                <w:i/>
                <w:noProof/>
                <w:sz w:val="24"/>
                <w:szCs w:val="24"/>
              </w:rPr>
              <w:t xml:space="preserve">(extends Card </w:t>
            </w:r>
          </w:hyperlink>
          <w:hyperlink w:anchor="_Toc500686320" w:history="1">
            <w:r w:rsidR="002E58A4" w:rsidRPr="004111D2">
              <w:rPr>
                <w:rStyle w:val="Hyperlink"/>
                <w:noProof/>
                <w:sz w:val="24"/>
                <w:szCs w:val="24"/>
              </w:rPr>
              <w:t xml:space="preserve">) </w:t>
            </w:r>
          </w:hyperlink>
          <w:r w:rsidR="002E58A4" w:rsidRPr="004111D2">
            <w:rPr>
              <w:noProof/>
              <w:webHidden/>
            </w:rPr>
            <w:tab/>
          </w:r>
          <w:r w:rsidR="002E58A4" w:rsidRPr="004111D2">
            <w:rPr>
              <w:noProof/>
              <w:webHidden/>
            </w:rPr>
            <w:fldChar w:fldCharType="begin"/>
          </w:r>
          <w:r w:rsidR="002E58A4" w:rsidRPr="004111D2">
            <w:rPr>
              <w:noProof/>
              <w:webHidden/>
            </w:rPr>
            <w:instrText xml:space="preserve"> PAGEREF _Toc500686320 \h </w:instrText>
          </w:r>
          <w:r w:rsidR="002E58A4" w:rsidRPr="004111D2">
            <w:rPr>
              <w:noProof/>
              <w:webHidden/>
            </w:rPr>
          </w:r>
          <w:r w:rsidR="002E58A4" w:rsidRPr="004111D2">
            <w:rPr>
              <w:noProof/>
              <w:webHidden/>
            </w:rPr>
            <w:fldChar w:fldCharType="separate"/>
          </w:r>
          <w:hyperlink w:anchor="_Toc500686320" w:history="1">
            <w:r w:rsidR="00C866EF">
              <w:rPr>
                <w:noProof/>
                <w:webHidden/>
              </w:rPr>
              <w:t>2</w:t>
            </w:r>
          </w:hyperlink>
          <w:r w:rsidR="002E58A4" w:rsidRPr="004111D2">
            <w:rPr>
              <w:noProof/>
              <w:webHidden/>
            </w:rPr>
            <w:fldChar w:fldCharType="end"/>
          </w:r>
        </w:p>
        <w:p w14:paraId="101CECA4" w14:textId="77777777" w:rsidR="002E58A4" w:rsidRPr="004111D2" w:rsidRDefault="00000000" w:rsidP="002E58A4">
          <w:pPr>
            <w:pStyle w:val="TOC3"/>
            <w:tabs>
              <w:tab w:val="clear" w:pos="10070"/>
              <w:tab w:val="right" w:leader="dot" w:pos="10710"/>
            </w:tabs>
            <w:rPr>
              <w:rFonts w:cstheme="minorBidi"/>
              <w:noProof/>
            </w:rPr>
          </w:pPr>
          <w:hyperlink w:anchor="_Toc500686321" w:history="1">
            <w:r w:rsidR="002E58A4" w:rsidRPr="004111D2">
              <w:rPr>
                <w:rStyle w:val="Hyperlink"/>
                <w:noProof/>
                <w:sz w:val="24"/>
                <w:szCs w:val="24"/>
              </w:rPr>
              <w:t xml:space="preserve">Abstract Class SpecialCard </w:t>
            </w:r>
          </w:hyperlink>
          <w:hyperlink w:anchor="_Toc500686321" w:history="1">
            <w:r w:rsidR="002E58A4" w:rsidRPr="004111D2">
              <w:rPr>
                <w:rStyle w:val="Hyperlink"/>
                <w:i/>
                <w:noProof/>
                <w:sz w:val="24"/>
                <w:szCs w:val="24"/>
              </w:rPr>
              <w:t xml:space="preserve">(extends Card) </w:t>
            </w:r>
          </w:hyperlink>
          <w:r w:rsidR="002E58A4" w:rsidRPr="004111D2">
            <w:rPr>
              <w:noProof/>
              <w:webHidden/>
            </w:rPr>
            <w:tab/>
          </w:r>
          <w:r w:rsidR="002E58A4" w:rsidRPr="004111D2">
            <w:rPr>
              <w:noProof/>
              <w:webHidden/>
            </w:rPr>
            <w:fldChar w:fldCharType="begin"/>
          </w:r>
          <w:r w:rsidR="002E58A4" w:rsidRPr="004111D2">
            <w:rPr>
              <w:noProof/>
              <w:webHidden/>
            </w:rPr>
            <w:instrText xml:space="preserve"> PAGEREF _Toc500686321 \h </w:instrText>
          </w:r>
          <w:r w:rsidR="002E58A4" w:rsidRPr="004111D2">
            <w:rPr>
              <w:noProof/>
              <w:webHidden/>
            </w:rPr>
          </w:r>
          <w:r w:rsidR="002E58A4" w:rsidRPr="004111D2">
            <w:rPr>
              <w:noProof/>
              <w:webHidden/>
            </w:rPr>
            <w:fldChar w:fldCharType="separate"/>
          </w:r>
          <w:hyperlink w:anchor="_Toc500686321" w:history="1">
            <w:r w:rsidR="00C866EF">
              <w:rPr>
                <w:noProof/>
                <w:webHidden/>
              </w:rPr>
              <w:t>3</w:t>
            </w:r>
          </w:hyperlink>
          <w:r w:rsidR="002E58A4" w:rsidRPr="004111D2">
            <w:rPr>
              <w:noProof/>
              <w:webHidden/>
            </w:rPr>
            <w:fldChar w:fldCharType="end"/>
          </w:r>
        </w:p>
        <w:p w14:paraId="40AEF724" w14:textId="77777777" w:rsidR="002E58A4" w:rsidRPr="004111D2" w:rsidRDefault="00000000" w:rsidP="002E58A4">
          <w:pPr>
            <w:pStyle w:val="TOC3"/>
            <w:tabs>
              <w:tab w:val="clear" w:pos="10070"/>
              <w:tab w:val="right" w:leader="dot" w:pos="10710"/>
            </w:tabs>
            <w:rPr>
              <w:rFonts w:cstheme="minorBidi"/>
              <w:noProof/>
            </w:rPr>
          </w:pPr>
          <w:hyperlink w:anchor="_Toc500686322" w:history="1">
            <w:r w:rsidR="002E58A4" w:rsidRPr="004111D2">
              <w:rPr>
                <w:rStyle w:val="Hyperlink"/>
                <w:noProof/>
                <w:sz w:val="24"/>
                <w:szCs w:val="24"/>
              </w:rPr>
              <w:t xml:space="preserve">CardUML </w:t>
            </w:r>
          </w:hyperlink>
          <w:r w:rsidR="002E58A4" w:rsidRPr="004111D2">
            <w:rPr>
              <w:noProof/>
              <w:webHidden/>
            </w:rPr>
            <w:tab/>
          </w:r>
          <w:r w:rsidR="002E58A4" w:rsidRPr="004111D2">
            <w:rPr>
              <w:noProof/>
              <w:webHidden/>
            </w:rPr>
            <w:fldChar w:fldCharType="begin"/>
          </w:r>
          <w:r w:rsidR="002E58A4" w:rsidRPr="004111D2">
            <w:rPr>
              <w:noProof/>
              <w:webHidden/>
            </w:rPr>
            <w:instrText xml:space="preserve"> PAGEREF _Toc500686322 \h </w:instrText>
          </w:r>
          <w:r w:rsidR="002E58A4" w:rsidRPr="004111D2">
            <w:rPr>
              <w:noProof/>
              <w:webHidden/>
            </w:rPr>
          </w:r>
          <w:r w:rsidR="002E58A4" w:rsidRPr="004111D2">
            <w:rPr>
              <w:noProof/>
              <w:webHidden/>
            </w:rPr>
            <w:fldChar w:fldCharType="separate"/>
          </w:r>
          <w:hyperlink w:anchor="_Toc500686322" w:history="1">
            <w:r w:rsidR="00C866EF">
              <w:rPr>
                <w:noProof/>
                <w:webHidden/>
              </w:rPr>
              <w:t>3</w:t>
            </w:r>
          </w:hyperlink>
          <w:r w:rsidR="002E58A4" w:rsidRPr="004111D2">
            <w:rPr>
              <w:noProof/>
              <w:webHidden/>
            </w:rPr>
            <w:fldChar w:fldCharType="end"/>
          </w:r>
        </w:p>
        <w:p w14:paraId="134BF653" w14:textId="77777777" w:rsidR="002E58A4" w:rsidRPr="004111D2" w:rsidRDefault="00000000" w:rsidP="004111D2">
          <w:pPr>
            <w:pStyle w:val="TOC2"/>
            <w:rPr>
              <w:rFonts w:cstheme="minorBidi"/>
            </w:rPr>
          </w:pPr>
          <w:hyperlink w:anchor="_Toc500686323" w:history="1">
            <w:r w:rsidR="002E58A4" w:rsidRPr="004111D2">
              <w:rPr>
                <w:rStyle w:val="Hyperlink"/>
                <w:b w:val="0"/>
                <w:sz w:val="24"/>
                <w:szCs w:val="24"/>
              </w:rPr>
              <w:t xml:space="preserve">Interface Finding </w:t>
            </w:r>
          </w:hyperlink>
          <w:r w:rsidR="002E58A4" w:rsidRPr="004111D2">
            <w:rPr>
              <w:webHidden/>
            </w:rPr>
            <w:tab/>
          </w:r>
          <w:r w:rsidR="002E58A4" w:rsidRPr="004111D2">
            <w:rPr>
              <w:webHidden/>
            </w:rPr>
            <w:fldChar w:fldCharType="begin"/>
          </w:r>
          <w:r w:rsidR="002E58A4" w:rsidRPr="004111D2">
            <w:rPr>
              <w:webHidden/>
            </w:rPr>
            <w:instrText xml:space="preserve"> PAGEREF _Toc500686323 \h </w:instrText>
          </w:r>
          <w:r w:rsidR="002E58A4" w:rsidRPr="004111D2">
            <w:rPr>
              <w:webHidden/>
            </w:rPr>
          </w:r>
          <w:r w:rsidR="002E58A4" w:rsidRPr="004111D2">
            <w:rPr>
              <w:webHidden/>
            </w:rPr>
            <w:fldChar w:fldCharType="separate"/>
          </w:r>
          <w:hyperlink w:anchor="_Toc500686323" w:history="1">
            <w:r w:rsidR="00C866EF">
              <w:rPr>
                <w:webHidden/>
              </w:rPr>
              <w:t>4</w:t>
            </w:r>
          </w:hyperlink>
          <w:r w:rsidR="002E58A4" w:rsidRPr="004111D2">
            <w:rPr>
              <w:webHidden/>
            </w:rPr>
            <w:fldChar w:fldCharType="end"/>
          </w:r>
        </w:p>
        <w:p w14:paraId="64358440" w14:textId="77777777" w:rsidR="002E58A4" w:rsidRPr="004111D2" w:rsidRDefault="00000000" w:rsidP="002E58A4">
          <w:pPr>
            <w:pStyle w:val="TOC3"/>
            <w:tabs>
              <w:tab w:val="clear" w:pos="10070"/>
              <w:tab w:val="right" w:leader="dot" w:pos="10710"/>
            </w:tabs>
            <w:rPr>
              <w:rFonts w:cstheme="minorBidi"/>
              <w:noProof/>
            </w:rPr>
          </w:pPr>
          <w:hyperlink w:anchor="_Toc500686324" w:history="1">
            <w:r w:rsidR="002E58A4" w:rsidRPr="004111D2">
              <w:rPr>
                <w:rStyle w:val="Hyperlink"/>
                <w:noProof/>
                <w:sz w:val="24"/>
                <w:szCs w:val="24"/>
              </w:rPr>
              <w:t xml:space="preserve">Enum RareFinding </w:t>
            </w:r>
          </w:hyperlink>
          <w:hyperlink w:anchor="_Toc500686324" w:history="1">
            <w:r w:rsidR="002E58A4" w:rsidRPr="004111D2">
              <w:rPr>
                <w:rStyle w:val="Hyperlink"/>
                <w:i/>
                <w:noProof/>
                <w:sz w:val="24"/>
                <w:szCs w:val="24"/>
              </w:rPr>
              <w:t xml:space="preserve">(implements Finding) </w:t>
            </w:r>
          </w:hyperlink>
          <w:r w:rsidR="002E58A4" w:rsidRPr="004111D2">
            <w:rPr>
              <w:noProof/>
              <w:webHidden/>
            </w:rPr>
            <w:tab/>
          </w:r>
          <w:r w:rsidR="002E58A4" w:rsidRPr="004111D2">
            <w:rPr>
              <w:noProof/>
              <w:webHidden/>
            </w:rPr>
            <w:fldChar w:fldCharType="begin"/>
          </w:r>
          <w:r w:rsidR="002E58A4" w:rsidRPr="004111D2">
            <w:rPr>
              <w:noProof/>
              <w:webHidden/>
            </w:rPr>
            <w:instrText xml:space="preserve"> PAGEREF _Toc500686324 \h </w:instrText>
          </w:r>
          <w:r w:rsidR="002E58A4" w:rsidRPr="004111D2">
            <w:rPr>
              <w:noProof/>
              <w:webHidden/>
            </w:rPr>
          </w:r>
          <w:r w:rsidR="002E58A4" w:rsidRPr="004111D2">
            <w:rPr>
              <w:noProof/>
              <w:webHidden/>
            </w:rPr>
            <w:fldChar w:fldCharType="separate"/>
          </w:r>
          <w:hyperlink w:anchor="_Toc500686324" w:history="1">
            <w:r w:rsidR="00C866EF">
              <w:rPr>
                <w:noProof/>
                <w:webHidden/>
              </w:rPr>
              <w:t>4</w:t>
            </w:r>
          </w:hyperlink>
          <w:r w:rsidR="002E58A4" w:rsidRPr="004111D2">
            <w:rPr>
              <w:noProof/>
              <w:webHidden/>
            </w:rPr>
            <w:fldChar w:fldCharType="end"/>
          </w:r>
        </w:p>
        <w:p w14:paraId="741F6AA2" w14:textId="77777777" w:rsidR="002E58A4" w:rsidRPr="004111D2" w:rsidRDefault="00000000" w:rsidP="002E58A4">
          <w:pPr>
            <w:pStyle w:val="TOC3"/>
            <w:tabs>
              <w:tab w:val="clear" w:pos="10070"/>
              <w:tab w:val="right" w:leader="dot" w:pos="10710"/>
            </w:tabs>
            <w:rPr>
              <w:rFonts w:cstheme="minorBidi"/>
              <w:noProof/>
            </w:rPr>
          </w:pPr>
          <w:hyperlink w:anchor="_Toc500686325" w:history="1">
            <w:r w:rsidR="002E58A4" w:rsidRPr="004111D2">
              <w:rPr>
                <w:rStyle w:val="Hyperlink"/>
                <w:noProof/>
                <w:sz w:val="24"/>
                <w:szCs w:val="24"/>
              </w:rPr>
              <w:t xml:space="preserve">Enum Fresco </w:t>
            </w:r>
          </w:hyperlink>
          <w:hyperlink w:anchor="_Toc500686325" w:history="1">
            <w:r w:rsidR="002E58A4" w:rsidRPr="004111D2">
              <w:rPr>
                <w:rStyle w:val="Hyperlink"/>
                <w:i/>
                <w:noProof/>
                <w:sz w:val="24"/>
                <w:szCs w:val="24"/>
              </w:rPr>
              <w:t xml:space="preserve">(implements Finding) </w:t>
            </w:r>
          </w:hyperlink>
          <w:r w:rsidR="002E58A4" w:rsidRPr="004111D2">
            <w:rPr>
              <w:noProof/>
              <w:webHidden/>
            </w:rPr>
            <w:tab/>
          </w:r>
          <w:r w:rsidR="002E58A4" w:rsidRPr="004111D2">
            <w:rPr>
              <w:noProof/>
              <w:webHidden/>
            </w:rPr>
            <w:fldChar w:fldCharType="begin"/>
          </w:r>
          <w:r w:rsidR="002E58A4" w:rsidRPr="004111D2">
            <w:rPr>
              <w:noProof/>
              <w:webHidden/>
            </w:rPr>
            <w:instrText xml:space="preserve"> PAGEREF _Toc500686325 \h </w:instrText>
          </w:r>
          <w:r w:rsidR="002E58A4" w:rsidRPr="004111D2">
            <w:rPr>
              <w:noProof/>
              <w:webHidden/>
            </w:rPr>
          </w:r>
          <w:r w:rsidR="002E58A4" w:rsidRPr="004111D2">
            <w:rPr>
              <w:noProof/>
              <w:webHidden/>
            </w:rPr>
            <w:fldChar w:fldCharType="separate"/>
          </w:r>
          <w:hyperlink w:anchor="_Toc500686325" w:history="1">
            <w:r w:rsidR="00C866EF">
              <w:rPr>
                <w:noProof/>
                <w:webHidden/>
              </w:rPr>
              <w:t>4</w:t>
            </w:r>
          </w:hyperlink>
          <w:r w:rsidR="002E58A4" w:rsidRPr="004111D2">
            <w:rPr>
              <w:noProof/>
              <w:webHidden/>
            </w:rPr>
            <w:fldChar w:fldCharType="end"/>
          </w:r>
        </w:p>
        <w:p w14:paraId="744AAB74" w14:textId="77777777" w:rsidR="002E58A4" w:rsidRPr="004111D2" w:rsidRDefault="00000000" w:rsidP="002E58A4">
          <w:pPr>
            <w:pStyle w:val="TOC3"/>
            <w:tabs>
              <w:tab w:val="clear" w:pos="10070"/>
              <w:tab w:val="right" w:leader="dot" w:pos="10710"/>
            </w:tabs>
            <w:rPr>
              <w:rFonts w:cstheme="minorBidi"/>
              <w:noProof/>
            </w:rPr>
          </w:pPr>
          <w:hyperlink w:anchor="_Toc500686326" w:history="1">
            <w:r w:rsidR="002E58A4" w:rsidRPr="004111D2">
              <w:rPr>
                <w:rStyle w:val="Hyperlink"/>
                <w:noProof/>
                <w:sz w:val="24"/>
                <w:szCs w:val="24"/>
              </w:rPr>
              <w:t xml:space="preserve">Class SnakeGoddess </w:t>
            </w:r>
          </w:hyperlink>
          <w:r w:rsidR="002E58A4" w:rsidRPr="004111D2">
            <w:rPr>
              <w:noProof/>
              <w:webHidden/>
            </w:rPr>
            <w:tab/>
          </w:r>
          <w:r w:rsidR="002E58A4" w:rsidRPr="004111D2">
            <w:rPr>
              <w:noProof/>
              <w:webHidden/>
            </w:rPr>
            <w:fldChar w:fldCharType="begin"/>
          </w:r>
          <w:r w:rsidR="002E58A4" w:rsidRPr="004111D2">
            <w:rPr>
              <w:noProof/>
              <w:webHidden/>
            </w:rPr>
            <w:instrText xml:space="preserve"> PAGEREF _Toc500686326 \h </w:instrText>
          </w:r>
          <w:r w:rsidR="002E58A4" w:rsidRPr="004111D2">
            <w:rPr>
              <w:noProof/>
              <w:webHidden/>
            </w:rPr>
          </w:r>
          <w:r w:rsidR="002E58A4" w:rsidRPr="004111D2">
            <w:rPr>
              <w:noProof/>
              <w:webHidden/>
            </w:rPr>
            <w:fldChar w:fldCharType="separate"/>
          </w:r>
          <w:hyperlink w:anchor="_Toc500686326" w:history="1">
            <w:r w:rsidR="00C866EF">
              <w:rPr>
                <w:noProof/>
                <w:webHidden/>
              </w:rPr>
              <w:t>4</w:t>
            </w:r>
          </w:hyperlink>
          <w:r w:rsidR="002E58A4" w:rsidRPr="004111D2">
            <w:rPr>
              <w:noProof/>
              <w:webHidden/>
            </w:rPr>
            <w:fldChar w:fldCharType="end"/>
          </w:r>
        </w:p>
        <w:p w14:paraId="6FA082D7" w14:textId="77777777" w:rsidR="002E58A4" w:rsidRPr="004111D2" w:rsidRDefault="00000000" w:rsidP="002E58A4">
          <w:pPr>
            <w:pStyle w:val="TOC3"/>
            <w:tabs>
              <w:tab w:val="clear" w:pos="10070"/>
              <w:tab w:val="right" w:leader="dot" w:pos="10710"/>
            </w:tabs>
            <w:rPr>
              <w:rFonts w:cstheme="minorBidi"/>
              <w:noProof/>
            </w:rPr>
          </w:pPr>
          <w:hyperlink w:anchor="_Toc500686327" w:history="1">
            <w:r w:rsidR="002E58A4" w:rsidRPr="004111D2">
              <w:rPr>
                <w:rStyle w:val="Hyperlink"/>
                <w:noProof/>
                <w:sz w:val="24"/>
                <w:szCs w:val="24"/>
              </w:rPr>
              <w:t xml:space="preserve">FindingUML </w:t>
            </w:r>
          </w:hyperlink>
          <w:r w:rsidR="002E58A4" w:rsidRPr="004111D2">
            <w:rPr>
              <w:noProof/>
              <w:webHidden/>
            </w:rPr>
            <w:tab/>
          </w:r>
          <w:r w:rsidR="002E58A4" w:rsidRPr="004111D2">
            <w:rPr>
              <w:noProof/>
              <w:webHidden/>
            </w:rPr>
            <w:fldChar w:fldCharType="begin"/>
          </w:r>
          <w:r w:rsidR="002E58A4" w:rsidRPr="004111D2">
            <w:rPr>
              <w:noProof/>
              <w:webHidden/>
            </w:rPr>
            <w:instrText xml:space="preserve"> PAGEREF _Toc500686327 \h </w:instrText>
          </w:r>
          <w:r w:rsidR="002E58A4" w:rsidRPr="004111D2">
            <w:rPr>
              <w:noProof/>
              <w:webHidden/>
            </w:rPr>
          </w:r>
          <w:r w:rsidR="002E58A4" w:rsidRPr="004111D2">
            <w:rPr>
              <w:noProof/>
              <w:webHidden/>
            </w:rPr>
            <w:fldChar w:fldCharType="separate"/>
          </w:r>
          <w:hyperlink w:anchor="_Toc500686327" w:history="1">
            <w:r w:rsidR="00C866EF">
              <w:rPr>
                <w:noProof/>
                <w:webHidden/>
              </w:rPr>
              <w:t>4</w:t>
            </w:r>
          </w:hyperlink>
          <w:r w:rsidR="002E58A4" w:rsidRPr="004111D2">
            <w:rPr>
              <w:noProof/>
              <w:webHidden/>
            </w:rPr>
            <w:fldChar w:fldCharType="end"/>
          </w:r>
        </w:p>
        <w:p w14:paraId="7BC85C20" w14:textId="77777777" w:rsidR="002E58A4" w:rsidRPr="004111D2" w:rsidRDefault="00000000" w:rsidP="004111D2">
          <w:pPr>
            <w:pStyle w:val="TOC2"/>
            <w:rPr>
              <w:rFonts w:cstheme="minorBidi"/>
            </w:rPr>
          </w:pPr>
          <w:hyperlink w:anchor="_Toc500686328" w:history="1">
            <w:r w:rsidR="002E58A4" w:rsidRPr="004111D2">
              <w:rPr>
                <w:rStyle w:val="Hyperlink"/>
                <w:b w:val="0"/>
                <w:sz w:val="24"/>
                <w:szCs w:val="24"/>
              </w:rPr>
              <w:t xml:space="preserve">Abstract Class Pawn </w:t>
            </w:r>
          </w:hyperlink>
          <w:r w:rsidR="002E58A4" w:rsidRPr="004111D2">
            <w:rPr>
              <w:webHidden/>
            </w:rPr>
            <w:tab/>
          </w:r>
          <w:r w:rsidR="002E58A4" w:rsidRPr="004111D2">
            <w:rPr>
              <w:webHidden/>
            </w:rPr>
            <w:fldChar w:fldCharType="begin"/>
          </w:r>
          <w:r w:rsidR="002E58A4" w:rsidRPr="004111D2">
            <w:rPr>
              <w:webHidden/>
            </w:rPr>
            <w:instrText xml:space="preserve"> PAGEREF _Toc500686328 \h </w:instrText>
          </w:r>
          <w:r w:rsidR="002E58A4" w:rsidRPr="004111D2">
            <w:rPr>
              <w:webHidden/>
            </w:rPr>
          </w:r>
          <w:r w:rsidR="002E58A4" w:rsidRPr="004111D2">
            <w:rPr>
              <w:webHidden/>
            </w:rPr>
            <w:fldChar w:fldCharType="separate"/>
          </w:r>
          <w:hyperlink w:anchor="_Toc500686328" w:history="1">
            <w:r w:rsidR="00C866EF">
              <w:rPr>
                <w:webHidden/>
              </w:rPr>
              <w:t>5</w:t>
            </w:r>
          </w:hyperlink>
          <w:r w:rsidR="002E58A4" w:rsidRPr="004111D2">
            <w:rPr>
              <w:webHidden/>
            </w:rPr>
            <w:fldChar w:fldCharType="end"/>
          </w:r>
        </w:p>
        <w:p w14:paraId="508338BA" w14:textId="77777777" w:rsidR="002E58A4" w:rsidRPr="004111D2" w:rsidRDefault="00000000" w:rsidP="002E58A4">
          <w:pPr>
            <w:pStyle w:val="TOC3"/>
            <w:tabs>
              <w:tab w:val="clear" w:pos="10070"/>
              <w:tab w:val="right" w:leader="dot" w:pos="10710"/>
            </w:tabs>
            <w:rPr>
              <w:rFonts w:cstheme="minorBidi"/>
              <w:noProof/>
            </w:rPr>
          </w:pPr>
          <w:hyperlink w:anchor="_Toc500686329" w:history="1">
            <w:r w:rsidR="002E58A4" w:rsidRPr="004111D2">
              <w:rPr>
                <w:rStyle w:val="Hyperlink"/>
                <w:noProof/>
                <w:sz w:val="24"/>
                <w:szCs w:val="24"/>
              </w:rPr>
              <w:t xml:space="preserve">PawnUML </w:t>
            </w:r>
          </w:hyperlink>
          <w:r w:rsidR="002E58A4" w:rsidRPr="004111D2">
            <w:rPr>
              <w:noProof/>
              <w:webHidden/>
            </w:rPr>
            <w:tab/>
          </w:r>
          <w:r w:rsidR="002E58A4" w:rsidRPr="004111D2">
            <w:rPr>
              <w:noProof/>
              <w:webHidden/>
            </w:rPr>
            <w:fldChar w:fldCharType="begin"/>
          </w:r>
          <w:r w:rsidR="002E58A4" w:rsidRPr="004111D2">
            <w:rPr>
              <w:noProof/>
              <w:webHidden/>
            </w:rPr>
            <w:instrText xml:space="preserve"> PAGEREF _Toc500686329 \h </w:instrText>
          </w:r>
          <w:r w:rsidR="002E58A4" w:rsidRPr="004111D2">
            <w:rPr>
              <w:noProof/>
              <w:webHidden/>
            </w:rPr>
          </w:r>
          <w:r w:rsidR="002E58A4" w:rsidRPr="004111D2">
            <w:rPr>
              <w:noProof/>
              <w:webHidden/>
            </w:rPr>
            <w:fldChar w:fldCharType="separate"/>
          </w:r>
          <w:hyperlink w:anchor="_Toc500686329" w:history="1">
            <w:r w:rsidR="00C866EF">
              <w:rPr>
                <w:noProof/>
                <w:webHidden/>
              </w:rPr>
              <w:t>5</w:t>
            </w:r>
          </w:hyperlink>
          <w:r w:rsidR="002E58A4" w:rsidRPr="004111D2">
            <w:rPr>
              <w:noProof/>
              <w:webHidden/>
            </w:rPr>
            <w:fldChar w:fldCharType="end"/>
          </w:r>
        </w:p>
        <w:p w14:paraId="55241036" w14:textId="77777777" w:rsidR="002E58A4" w:rsidRPr="004111D2" w:rsidRDefault="00000000" w:rsidP="002E58A4">
          <w:pPr>
            <w:pStyle w:val="TOC3"/>
            <w:tabs>
              <w:tab w:val="clear" w:pos="10070"/>
              <w:tab w:val="right" w:leader="dot" w:pos="10710"/>
            </w:tabs>
            <w:rPr>
              <w:rFonts w:cstheme="minorBidi"/>
              <w:noProof/>
            </w:rPr>
          </w:pPr>
          <w:hyperlink w:anchor="_Toc500686330" w:history="1">
            <w:r w:rsidR="002E58A4" w:rsidRPr="004111D2">
              <w:rPr>
                <w:rStyle w:val="Hyperlink"/>
                <w:noProof/>
                <w:sz w:val="24"/>
                <w:szCs w:val="24"/>
              </w:rPr>
              <w:t xml:space="preserve">Class Theseus </w:t>
            </w:r>
          </w:hyperlink>
          <w:hyperlink w:anchor="_Toc500686330" w:history="1">
            <w:r w:rsidR="002E58A4" w:rsidRPr="004111D2">
              <w:rPr>
                <w:rStyle w:val="Hyperlink"/>
                <w:i/>
                <w:noProof/>
                <w:sz w:val="24"/>
                <w:szCs w:val="24"/>
              </w:rPr>
              <w:t xml:space="preserve">(extends Pawn) </w:t>
            </w:r>
          </w:hyperlink>
          <w:r w:rsidR="002E58A4" w:rsidRPr="004111D2">
            <w:rPr>
              <w:noProof/>
              <w:webHidden/>
            </w:rPr>
            <w:tab/>
          </w:r>
          <w:r w:rsidR="002E58A4" w:rsidRPr="004111D2">
            <w:rPr>
              <w:noProof/>
              <w:webHidden/>
            </w:rPr>
            <w:fldChar w:fldCharType="begin"/>
          </w:r>
          <w:r w:rsidR="002E58A4" w:rsidRPr="004111D2">
            <w:rPr>
              <w:noProof/>
              <w:webHidden/>
            </w:rPr>
            <w:instrText xml:space="preserve"> PAGEREF _Toc500686330 \h </w:instrText>
          </w:r>
          <w:r w:rsidR="002E58A4" w:rsidRPr="004111D2">
            <w:rPr>
              <w:noProof/>
              <w:webHidden/>
            </w:rPr>
          </w:r>
          <w:r w:rsidR="002E58A4" w:rsidRPr="004111D2">
            <w:rPr>
              <w:noProof/>
              <w:webHidden/>
            </w:rPr>
            <w:fldChar w:fldCharType="separate"/>
          </w:r>
          <w:hyperlink w:anchor="_Toc500686330" w:history="1">
            <w:r w:rsidR="00C866EF">
              <w:rPr>
                <w:noProof/>
                <w:webHidden/>
              </w:rPr>
              <w:t>5</w:t>
            </w:r>
          </w:hyperlink>
          <w:r w:rsidR="002E58A4" w:rsidRPr="004111D2">
            <w:rPr>
              <w:noProof/>
              <w:webHidden/>
            </w:rPr>
            <w:fldChar w:fldCharType="end"/>
          </w:r>
        </w:p>
        <w:p w14:paraId="638EBCE2" w14:textId="77777777" w:rsidR="002E58A4" w:rsidRPr="004111D2" w:rsidRDefault="00000000" w:rsidP="002E58A4">
          <w:pPr>
            <w:pStyle w:val="TOC3"/>
            <w:tabs>
              <w:tab w:val="clear" w:pos="10070"/>
              <w:tab w:val="right" w:leader="dot" w:pos="10710"/>
            </w:tabs>
            <w:rPr>
              <w:rFonts w:cstheme="minorBidi"/>
              <w:noProof/>
            </w:rPr>
          </w:pPr>
          <w:hyperlink w:anchor="_Toc500686331" w:history="1">
            <w:r w:rsidR="002E58A4" w:rsidRPr="004111D2">
              <w:rPr>
                <w:rStyle w:val="Hyperlink"/>
                <w:noProof/>
                <w:sz w:val="24"/>
                <w:szCs w:val="24"/>
              </w:rPr>
              <w:t xml:space="preserve">Class Archeologist </w:t>
            </w:r>
          </w:hyperlink>
          <w:hyperlink w:anchor="_Toc500686331" w:history="1">
            <w:r w:rsidR="002E58A4" w:rsidRPr="004111D2">
              <w:rPr>
                <w:rStyle w:val="Hyperlink"/>
                <w:i/>
                <w:noProof/>
                <w:sz w:val="24"/>
                <w:szCs w:val="24"/>
              </w:rPr>
              <w:t xml:space="preserve">(extends Pawn) </w:t>
            </w:r>
          </w:hyperlink>
          <w:r w:rsidR="002E58A4" w:rsidRPr="004111D2">
            <w:rPr>
              <w:noProof/>
              <w:webHidden/>
            </w:rPr>
            <w:tab/>
          </w:r>
          <w:r w:rsidR="002E58A4" w:rsidRPr="004111D2">
            <w:rPr>
              <w:noProof/>
              <w:webHidden/>
            </w:rPr>
            <w:fldChar w:fldCharType="begin"/>
          </w:r>
          <w:r w:rsidR="002E58A4" w:rsidRPr="004111D2">
            <w:rPr>
              <w:noProof/>
              <w:webHidden/>
            </w:rPr>
            <w:instrText xml:space="preserve"> PAGEREF _Toc500686331 \h </w:instrText>
          </w:r>
          <w:r w:rsidR="002E58A4" w:rsidRPr="004111D2">
            <w:rPr>
              <w:noProof/>
              <w:webHidden/>
            </w:rPr>
          </w:r>
          <w:r w:rsidR="002E58A4" w:rsidRPr="004111D2">
            <w:rPr>
              <w:noProof/>
              <w:webHidden/>
            </w:rPr>
            <w:fldChar w:fldCharType="separate"/>
          </w:r>
          <w:hyperlink w:anchor="_Toc500686331" w:history="1">
            <w:r w:rsidR="00C866EF">
              <w:rPr>
                <w:noProof/>
                <w:webHidden/>
              </w:rPr>
              <w:t>5</w:t>
            </w:r>
          </w:hyperlink>
          <w:r w:rsidR="002E58A4" w:rsidRPr="004111D2">
            <w:rPr>
              <w:noProof/>
              <w:webHidden/>
            </w:rPr>
            <w:fldChar w:fldCharType="end"/>
          </w:r>
        </w:p>
        <w:p w14:paraId="75F11F10" w14:textId="77777777" w:rsidR="002E58A4" w:rsidRPr="004111D2" w:rsidRDefault="00000000" w:rsidP="004111D2">
          <w:pPr>
            <w:pStyle w:val="TOC2"/>
            <w:rPr>
              <w:rFonts w:cstheme="minorBidi"/>
            </w:rPr>
          </w:pPr>
          <w:hyperlink w:anchor="_Toc500686332" w:history="1">
            <w:r w:rsidR="002E58A4" w:rsidRPr="004111D2">
              <w:rPr>
                <w:rStyle w:val="Hyperlink"/>
                <w:b w:val="0"/>
                <w:sz w:val="24"/>
                <w:szCs w:val="24"/>
              </w:rPr>
              <w:t xml:space="preserve">Abstract class Position </w:t>
            </w:r>
          </w:hyperlink>
          <w:r w:rsidR="002E58A4" w:rsidRPr="004111D2">
            <w:rPr>
              <w:webHidden/>
            </w:rPr>
            <w:tab/>
          </w:r>
          <w:r w:rsidR="002E58A4" w:rsidRPr="004111D2">
            <w:rPr>
              <w:webHidden/>
            </w:rPr>
            <w:fldChar w:fldCharType="begin"/>
          </w:r>
          <w:r w:rsidR="002E58A4" w:rsidRPr="004111D2">
            <w:rPr>
              <w:webHidden/>
            </w:rPr>
            <w:instrText xml:space="preserve"> PAGEREF _Toc500686332 \h </w:instrText>
          </w:r>
          <w:r w:rsidR="002E58A4" w:rsidRPr="004111D2">
            <w:rPr>
              <w:webHidden/>
            </w:rPr>
          </w:r>
          <w:r w:rsidR="002E58A4" w:rsidRPr="004111D2">
            <w:rPr>
              <w:webHidden/>
            </w:rPr>
            <w:fldChar w:fldCharType="separate"/>
          </w:r>
          <w:hyperlink w:anchor="_Toc500686332" w:history="1">
            <w:r w:rsidR="00C866EF">
              <w:rPr>
                <w:webHidden/>
              </w:rPr>
              <w:t>6</w:t>
            </w:r>
          </w:hyperlink>
          <w:r w:rsidR="002E58A4" w:rsidRPr="004111D2">
            <w:rPr>
              <w:webHidden/>
            </w:rPr>
            <w:fldChar w:fldCharType="end"/>
          </w:r>
        </w:p>
        <w:p w14:paraId="3E419768" w14:textId="77777777" w:rsidR="002E58A4" w:rsidRPr="004111D2" w:rsidRDefault="00000000" w:rsidP="002E58A4">
          <w:pPr>
            <w:pStyle w:val="TOC3"/>
            <w:tabs>
              <w:tab w:val="clear" w:pos="10070"/>
              <w:tab w:val="right" w:leader="dot" w:pos="10710"/>
            </w:tabs>
            <w:rPr>
              <w:rFonts w:cstheme="minorBidi"/>
              <w:noProof/>
            </w:rPr>
          </w:pPr>
          <w:hyperlink w:anchor="_Toc500686333" w:history="1">
            <w:r w:rsidR="002E58A4" w:rsidRPr="004111D2">
              <w:rPr>
                <w:rStyle w:val="Hyperlink"/>
                <w:noProof/>
                <w:sz w:val="24"/>
                <w:szCs w:val="24"/>
              </w:rPr>
              <w:t xml:space="preserve">Class FindingPosition </w:t>
            </w:r>
          </w:hyperlink>
          <w:r w:rsidR="002E58A4" w:rsidRPr="004111D2">
            <w:rPr>
              <w:noProof/>
              <w:webHidden/>
            </w:rPr>
            <w:tab/>
          </w:r>
          <w:r w:rsidR="002E58A4" w:rsidRPr="004111D2">
            <w:rPr>
              <w:noProof/>
              <w:webHidden/>
            </w:rPr>
            <w:fldChar w:fldCharType="begin"/>
          </w:r>
          <w:r w:rsidR="002E58A4" w:rsidRPr="004111D2">
            <w:rPr>
              <w:noProof/>
              <w:webHidden/>
            </w:rPr>
            <w:instrText xml:space="preserve"> PAGEREF _Toc500686333 \h </w:instrText>
          </w:r>
          <w:r w:rsidR="002E58A4" w:rsidRPr="004111D2">
            <w:rPr>
              <w:noProof/>
              <w:webHidden/>
            </w:rPr>
          </w:r>
          <w:r w:rsidR="002E58A4" w:rsidRPr="004111D2">
            <w:rPr>
              <w:noProof/>
              <w:webHidden/>
            </w:rPr>
            <w:fldChar w:fldCharType="separate"/>
          </w:r>
          <w:hyperlink w:anchor="_Toc500686333" w:history="1">
            <w:r w:rsidR="00C866EF">
              <w:rPr>
                <w:noProof/>
                <w:webHidden/>
              </w:rPr>
              <w:t>6</w:t>
            </w:r>
          </w:hyperlink>
          <w:r w:rsidR="002E58A4" w:rsidRPr="004111D2">
            <w:rPr>
              <w:noProof/>
              <w:webHidden/>
            </w:rPr>
            <w:fldChar w:fldCharType="end"/>
          </w:r>
        </w:p>
        <w:p w14:paraId="755A4E83" w14:textId="77777777" w:rsidR="002E58A4" w:rsidRPr="004111D2" w:rsidRDefault="00000000" w:rsidP="002E58A4">
          <w:pPr>
            <w:pStyle w:val="TOC3"/>
            <w:tabs>
              <w:tab w:val="clear" w:pos="10070"/>
              <w:tab w:val="right" w:leader="dot" w:pos="10710"/>
            </w:tabs>
            <w:rPr>
              <w:rFonts w:cstheme="minorBidi"/>
              <w:noProof/>
            </w:rPr>
          </w:pPr>
          <w:hyperlink w:anchor="_Toc500686334" w:history="1">
            <w:r w:rsidR="002E58A4" w:rsidRPr="004111D2">
              <w:rPr>
                <w:rStyle w:val="Hyperlink"/>
                <w:noProof/>
                <w:sz w:val="24"/>
                <w:szCs w:val="24"/>
              </w:rPr>
              <w:t xml:space="preserve">Class SimplePosition </w:t>
            </w:r>
          </w:hyperlink>
          <w:r w:rsidR="002E58A4" w:rsidRPr="004111D2">
            <w:rPr>
              <w:noProof/>
              <w:webHidden/>
            </w:rPr>
            <w:tab/>
          </w:r>
          <w:r w:rsidR="002E58A4" w:rsidRPr="004111D2">
            <w:rPr>
              <w:noProof/>
              <w:webHidden/>
            </w:rPr>
            <w:fldChar w:fldCharType="begin"/>
          </w:r>
          <w:r w:rsidR="002E58A4" w:rsidRPr="004111D2">
            <w:rPr>
              <w:noProof/>
              <w:webHidden/>
            </w:rPr>
            <w:instrText xml:space="preserve"> PAGEREF _Toc500686334 \h </w:instrText>
          </w:r>
          <w:r w:rsidR="002E58A4" w:rsidRPr="004111D2">
            <w:rPr>
              <w:noProof/>
              <w:webHidden/>
            </w:rPr>
          </w:r>
          <w:r w:rsidR="002E58A4" w:rsidRPr="004111D2">
            <w:rPr>
              <w:noProof/>
              <w:webHidden/>
            </w:rPr>
            <w:fldChar w:fldCharType="separate"/>
          </w:r>
          <w:hyperlink w:anchor="_Toc500686334" w:history="1">
            <w:r w:rsidR="00C866EF">
              <w:rPr>
                <w:noProof/>
                <w:webHidden/>
              </w:rPr>
              <w:t>6</w:t>
            </w:r>
          </w:hyperlink>
          <w:r w:rsidR="002E58A4" w:rsidRPr="004111D2">
            <w:rPr>
              <w:noProof/>
              <w:webHidden/>
            </w:rPr>
            <w:fldChar w:fldCharType="end"/>
          </w:r>
        </w:p>
        <w:p w14:paraId="248300B6" w14:textId="77777777" w:rsidR="002E58A4" w:rsidRPr="004111D2" w:rsidRDefault="00000000" w:rsidP="002E58A4">
          <w:pPr>
            <w:pStyle w:val="TOC3"/>
            <w:tabs>
              <w:tab w:val="clear" w:pos="10070"/>
              <w:tab w:val="right" w:leader="dot" w:pos="10710"/>
            </w:tabs>
            <w:rPr>
              <w:rFonts w:cstheme="minorBidi"/>
              <w:noProof/>
            </w:rPr>
          </w:pPr>
          <w:hyperlink w:anchor="_Toc500686335" w:history="1">
            <w:r w:rsidR="002E58A4" w:rsidRPr="004111D2">
              <w:rPr>
                <w:rStyle w:val="Hyperlink"/>
                <w:noProof/>
                <w:sz w:val="24"/>
                <w:szCs w:val="24"/>
              </w:rPr>
              <w:t xml:space="preserve">UMLPosition+Path </w:t>
            </w:r>
          </w:hyperlink>
          <w:r w:rsidR="002E58A4" w:rsidRPr="004111D2">
            <w:rPr>
              <w:noProof/>
              <w:webHidden/>
            </w:rPr>
            <w:tab/>
          </w:r>
          <w:r w:rsidR="002E58A4" w:rsidRPr="004111D2">
            <w:rPr>
              <w:noProof/>
              <w:webHidden/>
            </w:rPr>
            <w:fldChar w:fldCharType="begin"/>
          </w:r>
          <w:r w:rsidR="002E58A4" w:rsidRPr="004111D2">
            <w:rPr>
              <w:noProof/>
              <w:webHidden/>
            </w:rPr>
            <w:instrText xml:space="preserve"> PAGEREF _Toc500686335 \h </w:instrText>
          </w:r>
          <w:r w:rsidR="002E58A4" w:rsidRPr="004111D2">
            <w:rPr>
              <w:noProof/>
              <w:webHidden/>
            </w:rPr>
          </w:r>
          <w:r w:rsidR="002E58A4" w:rsidRPr="004111D2">
            <w:rPr>
              <w:noProof/>
              <w:webHidden/>
            </w:rPr>
            <w:fldChar w:fldCharType="separate"/>
          </w:r>
          <w:hyperlink w:anchor="_Toc500686335" w:history="1">
            <w:r w:rsidR="00C866EF">
              <w:rPr>
                <w:noProof/>
                <w:webHidden/>
              </w:rPr>
              <w:t>6</w:t>
            </w:r>
          </w:hyperlink>
          <w:r w:rsidR="002E58A4" w:rsidRPr="004111D2">
            <w:rPr>
              <w:noProof/>
              <w:webHidden/>
            </w:rPr>
            <w:fldChar w:fldCharType="end"/>
          </w:r>
        </w:p>
        <w:p w14:paraId="50BF092D" w14:textId="77777777" w:rsidR="002E58A4" w:rsidRPr="004111D2" w:rsidRDefault="00000000" w:rsidP="004111D2">
          <w:pPr>
            <w:pStyle w:val="TOC2"/>
            <w:rPr>
              <w:rFonts w:cstheme="minorBidi"/>
            </w:rPr>
          </w:pPr>
          <w:hyperlink w:anchor="_Toc500686337" w:history="1">
            <w:r w:rsidR="002E58A4" w:rsidRPr="004111D2">
              <w:rPr>
                <w:rStyle w:val="Hyperlink"/>
                <w:b w:val="0"/>
                <w:sz w:val="24"/>
                <w:szCs w:val="24"/>
              </w:rPr>
              <w:t xml:space="preserve">Class Path </w:t>
            </w:r>
          </w:hyperlink>
          <w:r w:rsidR="002E58A4" w:rsidRPr="004111D2">
            <w:rPr>
              <w:webHidden/>
            </w:rPr>
            <w:tab/>
          </w:r>
          <w:r w:rsidR="002E58A4" w:rsidRPr="004111D2">
            <w:rPr>
              <w:webHidden/>
            </w:rPr>
            <w:fldChar w:fldCharType="begin"/>
          </w:r>
          <w:r w:rsidR="002E58A4" w:rsidRPr="004111D2">
            <w:rPr>
              <w:webHidden/>
            </w:rPr>
            <w:instrText xml:space="preserve"> PAGEREF _Toc500686337 \h </w:instrText>
          </w:r>
          <w:r w:rsidR="002E58A4" w:rsidRPr="004111D2">
            <w:rPr>
              <w:webHidden/>
            </w:rPr>
          </w:r>
          <w:r w:rsidR="002E58A4" w:rsidRPr="004111D2">
            <w:rPr>
              <w:webHidden/>
            </w:rPr>
            <w:fldChar w:fldCharType="separate"/>
          </w:r>
          <w:hyperlink w:anchor="_Toc500686337" w:history="1">
            <w:r w:rsidR="00C866EF">
              <w:rPr>
                <w:webHidden/>
              </w:rPr>
              <w:t>7</w:t>
            </w:r>
          </w:hyperlink>
          <w:r w:rsidR="002E58A4" w:rsidRPr="004111D2">
            <w:rPr>
              <w:webHidden/>
            </w:rPr>
            <w:fldChar w:fldCharType="end"/>
          </w:r>
        </w:p>
        <w:p w14:paraId="4BCFF2FE" w14:textId="77777777" w:rsidR="002E58A4" w:rsidRPr="004111D2" w:rsidRDefault="00000000" w:rsidP="004111D2">
          <w:pPr>
            <w:pStyle w:val="TOC2"/>
            <w:rPr>
              <w:rFonts w:cstheme="minorBidi"/>
            </w:rPr>
          </w:pPr>
          <w:hyperlink w:anchor="_Toc500686338" w:history="1">
            <w:r w:rsidR="002E58A4" w:rsidRPr="004111D2">
              <w:rPr>
                <w:rStyle w:val="Hyperlink"/>
                <w:b w:val="0"/>
                <w:sz w:val="24"/>
                <w:szCs w:val="24"/>
              </w:rPr>
              <w:t xml:space="preserve">Class Deck </w:t>
            </w:r>
          </w:hyperlink>
          <w:r w:rsidR="002E58A4" w:rsidRPr="004111D2">
            <w:rPr>
              <w:webHidden/>
            </w:rPr>
            <w:tab/>
          </w:r>
          <w:r w:rsidR="002E58A4" w:rsidRPr="004111D2">
            <w:rPr>
              <w:webHidden/>
            </w:rPr>
            <w:fldChar w:fldCharType="begin"/>
          </w:r>
          <w:r w:rsidR="002E58A4" w:rsidRPr="004111D2">
            <w:rPr>
              <w:webHidden/>
            </w:rPr>
            <w:instrText xml:space="preserve"> PAGEREF _Toc500686338 \h </w:instrText>
          </w:r>
          <w:r w:rsidR="002E58A4" w:rsidRPr="004111D2">
            <w:rPr>
              <w:webHidden/>
            </w:rPr>
          </w:r>
          <w:r w:rsidR="002E58A4" w:rsidRPr="004111D2">
            <w:rPr>
              <w:webHidden/>
            </w:rPr>
            <w:fldChar w:fldCharType="separate"/>
          </w:r>
          <w:hyperlink w:anchor="_Toc500686338" w:history="1">
            <w:r w:rsidR="00C866EF">
              <w:rPr>
                <w:webHidden/>
              </w:rPr>
              <w:t>7</w:t>
            </w:r>
          </w:hyperlink>
          <w:r w:rsidR="002E58A4" w:rsidRPr="004111D2">
            <w:rPr>
              <w:webHidden/>
            </w:rPr>
            <w:fldChar w:fldCharType="end"/>
          </w:r>
        </w:p>
        <w:p w14:paraId="03A9C67B" w14:textId="77777777" w:rsidR="002E58A4" w:rsidRPr="004111D2" w:rsidRDefault="00000000" w:rsidP="004111D2">
          <w:pPr>
            <w:pStyle w:val="TOC2"/>
            <w:rPr>
              <w:rFonts w:cstheme="minorBidi"/>
            </w:rPr>
          </w:pPr>
          <w:hyperlink w:anchor="_Toc500686339" w:history="1">
            <w:r w:rsidR="002E58A4" w:rsidRPr="004111D2">
              <w:rPr>
                <w:rStyle w:val="Hyperlink"/>
                <w:b w:val="0"/>
                <w:sz w:val="24"/>
                <w:szCs w:val="24"/>
              </w:rPr>
              <w:t xml:space="preserve">Class Player </w:t>
            </w:r>
          </w:hyperlink>
          <w:r w:rsidR="002E58A4" w:rsidRPr="004111D2">
            <w:rPr>
              <w:webHidden/>
            </w:rPr>
            <w:tab/>
          </w:r>
          <w:r w:rsidR="002E58A4" w:rsidRPr="004111D2">
            <w:rPr>
              <w:webHidden/>
            </w:rPr>
            <w:fldChar w:fldCharType="begin"/>
          </w:r>
          <w:r w:rsidR="002E58A4" w:rsidRPr="004111D2">
            <w:rPr>
              <w:webHidden/>
            </w:rPr>
            <w:instrText xml:space="preserve"> PAGEREF _Toc500686339 \h </w:instrText>
          </w:r>
          <w:r w:rsidR="002E58A4" w:rsidRPr="004111D2">
            <w:rPr>
              <w:webHidden/>
            </w:rPr>
          </w:r>
          <w:r w:rsidR="002E58A4" w:rsidRPr="004111D2">
            <w:rPr>
              <w:webHidden/>
            </w:rPr>
            <w:fldChar w:fldCharType="separate"/>
          </w:r>
          <w:hyperlink w:anchor="_Toc500686339" w:history="1">
            <w:r w:rsidR="00C866EF">
              <w:rPr>
                <w:webHidden/>
              </w:rPr>
              <w:t>8</w:t>
            </w:r>
          </w:hyperlink>
          <w:r w:rsidR="002E58A4" w:rsidRPr="004111D2">
            <w:rPr>
              <w:webHidden/>
            </w:rPr>
            <w:fldChar w:fldCharType="end"/>
          </w:r>
        </w:p>
        <w:p w14:paraId="233005BF" w14:textId="77777777" w:rsidR="002E58A4" w:rsidRPr="004111D2" w:rsidRDefault="00000000" w:rsidP="004111D2">
          <w:pPr>
            <w:pStyle w:val="TOC2"/>
            <w:rPr>
              <w:rFonts w:cstheme="minorBidi"/>
            </w:rPr>
          </w:pPr>
          <w:hyperlink w:anchor="_Toc500686340" w:history="1">
            <w:r w:rsidR="002E58A4" w:rsidRPr="004111D2">
              <w:rPr>
                <w:rStyle w:val="Hyperlink"/>
                <w:b w:val="0"/>
                <w:sz w:val="24"/>
                <w:szCs w:val="24"/>
              </w:rPr>
              <w:t xml:space="preserve">Class Board </w:t>
            </w:r>
          </w:hyperlink>
          <w:r w:rsidR="002E58A4" w:rsidRPr="004111D2">
            <w:rPr>
              <w:webHidden/>
            </w:rPr>
            <w:tab/>
          </w:r>
          <w:r w:rsidR="002E58A4" w:rsidRPr="004111D2">
            <w:rPr>
              <w:webHidden/>
            </w:rPr>
            <w:fldChar w:fldCharType="begin"/>
          </w:r>
          <w:r w:rsidR="002E58A4" w:rsidRPr="004111D2">
            <w:rPr>
              <w:webHidden/>
            </w:rPr>
            <w:instrText xml:space="preserve"> PAGEREF _Toc500686340 \h </w:instrText>
          </w:r>
          <w:r w:rsidR="002E58A4" w:rsidRPr="004111D2">
            <w:rPr>
              <w:webHidden/>
            </w:rPr>
          </w:r>
          <w:r w:rsidR="002E58A4" w:rsidRPr="004111D2">
            <w:rPr>
              <w:webHidden/>
            </w:rPr>
            <w:fldChar w:fldCharType="separate"/>
          </w:r>
          <w:hyperlink w:anchor="_Toc500686340" w:history="1">
            <w:r w:rsidR="00C866EF">
              <w:rPr>
                <w:webHidden/>
              </w:rPr>
              <w:t>8</w:t>
            </w:r>
          </w:hyperlink>
          <w:r w:rsidR="002E58A4" w:rsidRPr="004111D2">
            <w:rPr>
              <w:webHidden/>
            </w:rPr>
            <w:fldChar w:fldCharType="end"/>
          </w:r>
        </w:p>
        <w:p w14:paraId="0459388C" w14:textId="77777777" w:rsidR="002E58A4" w:rsidRPr="004111D2" w:rsidRDefault="00000000" w:rsidP="002E58A4">
          <w:pPr>
            <w:pStyle w:val="TOC1"/>
            <w:tabs>
              <w:tab w:val="clear" w:pos="10070"/>
              <w:tab w:val="right" w:leader="dot" w:pos="10710"/>
            </w:tabs>
            <w:rPr>
              <w:rFonts w:cstheme="minorBidi"/>
              <w:szCs w:val="24"/>
            </w:rPr>
          </w:pPr>
          <w:hyperlink w:anchor="_Toc500686341" w:history="1">
            <w:r w:rsidR="002E58A4" w:rsidRPr="004111D2">
              <w:rPr>
                <w:rStyle w:val="Hyperlink"/>
                <w:b/>
                <w:sz w:val="28"/>
                <w:szCs w:val="24"/>
              </w:rPr>
              <w:t xml:space="preserve">Model Controller </w:t>
            </w:r>
          </w:hyperlink>
          <w:r w:rsidR="002E58A4" w:rsidRPr="004111D2">
            <w:rPr>
              <w:webHidden/>
              <w:szCs w:val="24"/>
            </w:rPr>
            <w:tab/>
          </w:r>
          <w:r w:rsidR="002E58A4" w:rsidRPr="004111D2">
            <w:rPr>
              <w:webHidden/>
              <w:szCs w:val="24"/>
            </w:rPr>
            <w:fldChar w:fldCharType="begin"/>
          </w:r>
          <w:r w:rsidR="002E58A4" w:rsidRPr="004111D2">
            <w:rPr>
              <w:webHidden/>
              <w:szCs w:val="24"/>
            </w:rPr>
            <w:instrText xml:space="preserve"> PAGEREF _Toc500686341 \h </w:instrText>
          </w:r>
          <w:r w:rsidR="002E58A4" w:rsidRPr="004111D2">
            <w:rPr>
              <w:webHidden/>
              <w:szCs w:val="24"/>
            </w:rPr>
          </w:r>
          <w:r w:rsidR="002E58A4" w:rsidRPr="004111D2">
            <w:rPr>
              <w:webHidden/>
              <w:szCs w:val="24"/>
            </w:rPr>
            <w:fldChar w:fldCharType="separate"/>
          </w:r>
          <w:hyperlink w:anchor="_Toc500686341" w:history="1">
            <w:r w:rsidR="00C866EF">
              <w:rPr>
                <w:webHidden/>
                <w:szCs w:val="24"/>
              </w:rPr>
              <w:t>9</w:t>
            </w:r>
          </w:hyperlink>
          <w:r w:rsidR="002E58A4" w:rsidRPr="004111D2">
            <w:rPr>
              <w:webHidden/>
              <w:szCs w:val="24"/>
            </w:rPr>
            <w:fldChar w:fldCharType="end"/>
          </w:r>
        </w:p>
        <w:p w14:paraId="6DDB0343" w14:textId="77777777" w:rsidR="002E58A4" w:rsidRPr="004111D2" w:rsidRDefault="00000000" w:rsidP="004111D2">
          <w:pPr>
            <w:pStyle w:val="TOC2"/>
            <w:rPr>
              <w:rFonts w:cstheme="minorBidi"/>
            </w:rPr>
          </w:pPr>
          <w:hyperlink w:anchor="_Toc500686342" w:history="1">
            <w:r w:rsidR="002E58A4" w:rsidRPr="004111D2">
              <w:rPr>
                <w:rStyle w:val="Hyperlink"/>
                <w:b w:val="0"/>
                <w:sz w:val="24"/>
                <w:szCs w:val="24"/>
              </w:rPr>
              <w:t xml:space="preserve">Class Controller </w:t>
            </w:r>
          </w:hyperlink>
          <w:r w:rsidR="002E58A4" w:rsidRPr="004111D2">
            <w:rPr>
              <w:webHidden/>
            </w:rPr>
            <w:tab/>
          </w:r>
          <w:r w:rsidR="002E58A4" w:rsidRPr="004111D2">
            <w:rPr>
              <w:webHidden/>
            </w:rPr>
            <w:fldChar w:fldCharType="begin"/>
          </w:r>
          <w:r w:rsidR="002E58A4" w:rsidRPr="004111D2">
            <w:rPr>
              <w:webHidden/>
            </w:rPr>
            <w:instrText xml:space="preserve"> PAGEREF _Toc500686342 \h </w:instrText>
          </w:r>
          <w:r w:rsidR="002E58A4" w:rsidRPr="004111D2">
            <w:rPr>
              <w:webHidden/>
            </w:rPr>
          </w:r>
          <w:r w:rsidR="002E58A4" w:rsidRPr="004111D2">
            <w:rPr>
              <w:webHidden/>
            </w:rPr>
            <w:fldChar w:fldCharType="separate"/>
          </w:r>
          <w:hyperlink w:anchor="_Toc500686342" w:history="1">
            <w:r w:rsidR="00C866EF">
              <w:rPr>
                <w:webHidden/>
              </w:rPr>
              <w:t>9</w:t>
            </w:r>
          </w:hyperlink>
          <w:r w:rsidR="002E58A4" w:rsidRPr="004111D2">
            <w:rPr>
              <w:webHidden/>
            </w:rPr>
            <w:fldChar w:fldCharType="end"/>
          </w:r>
        </w:p>
        <w:p w14:paraId="06190838" w14:textId="77777777" w:rsidR="002E58A4" w:rsidRPr="004111D2" w:rsidRDefault="00000000" w:rsidP="002E58A4">
          <w:pPr>
            <w:pStyle w:val="TOC1"/>
            <w:tabs>
              <w:tab w:val="clear" w:pos="10070"/>
              <w:tab w:val="right" w:leader="dot" w:pos="10710"/>
            </w:tabs>
            <w:rPr>
              <w:rFonts w:cstheme="minorBidi"/>
              <w:szCs w:val="24"/>
            </w:rPr>
          </w:pPr>
          <w:hyperlink w:anchor="_Toc500686343" w:history="1">
            <w:r w:rsidR="002E58A4" w:rsidRPr="004111D2">
              <w:rPr>
                <w:rStyle w:val="Hyperlink"/>
                <w:b/>
                <w:sz w:val="28"/>
                <w:szCs w:val="24"/>
              </w:rPr>
              <w:t xml:space="preserve">Model View </w:t>
            </w:r>
          </w:hyperlink>
          <w:r w:rsidR="002E58A4" w:rsidRPr="004111D2">
            <w:rPr>
              <w:webHidden/>
              <w:szCs w:val="24"/>
            </w:rPr>
            <w:tab/>
          </w:r>
          <w:r w:rsidR="002E58A4" w:rsidRPr="004111D2">
            <w:rPr>
              <w:webHidden/>
              <w:szCs w:val="24"/>
            </w:rPr>
            <w:fldChar w:fldCharType="begin"/>
          </w:r>
          <w:r w:rsidR="002E58A4" w:rsidRPr="004111D2">
            <w:rPr>
              <w:webHidden/>
              <w:szCs w:val="24"/>
            </w:rPr>
            <w:instrText xml:space="preserve"> PAGEREF _Toc500686343 \h </w:instrText>
          </w:r>
          <w:r w:rsidR="002E58A4" w:rsidRPr="004111D2">
            <w:rPr>
              <w:webHidden/>
              <w:szCs w:val="24"/>
            </w:rPr>
          </w:r>
          <w:r w:rsidR="002E58A4" w:rsidRPr="004111D2">
            <w:rPr>
              <w:webHidden/>
              <w:szCs w:val="24"/>
            </w:rPr>
            <w:fldChar w:fldCharType="separate"/>
          </w:r>
          <w:hyperlink w:anchor="_Toc500686343" w:history="1">
            <w:r w:rsidR="00C866EF">
              <w:rPr>
                <w:webHidden/>
                <w:szCs w:val="24"/>
              </w:rPr>
              <w:t>10</w:t>
            </w:r>
          </w:hyperlink>
          <w:r w:rsidR="002E58A4" w:rsidRPr="004111D2">
            <w:rPr>
              <w:webHidden/>
              <w:szCs w:val="24"/>
            </w:rPr>
            <w:fldChar w:fldCharType="end"/>
          </w:r>
        </w:p>
        <w:p w14:paraId="095D0EF5" w14:textId="77777777" w:rsidR="002E58A4" w:rsidRPr="004111D2" w:rsidRDefault="00000000" w:rsidP="004111D2">
          <w:pPr>
            <w:pStyle w:val="TOC2"/>
            <w:rPr>
              <w:rFonts w:cstheme="minorBidi"/>
            </w:rPr>
          </w:pPr>
          <w:hyperlink w:anchor="_Toc500686344" w:history="1">
            <w:r w:rsidR="002E58A4" w:rsidRPr="004111D2">
              <w:rPr>
                <w:rStyle w:val="Hyperlink"/>
                <w:b w:val="0"/>
                <w:sz w:val="24"/>
                <w:szCs w:val="24"/>
              </w:rPr>
              <w:t xml:space="preserve">Class View </w:t>
            </w:r>
          </w:hyperlink>
          <w:hyperlink w:anchor="_Toc500686344" w:history="1">
            <w:r w:rsidR="002E58A4" w:rsidRPr="004111D2">
              <w:rPr>
                <w:rStyle w:val="Hyperlink"/>
                <w:b w:val="0"/>
                <w:i/>
                <w:sz w:val="24"/>
                <w:szCs w:val="24"/>
              </w:rPr>
              <w:t xml:space="preserve">extends JFrame </w:t>
            </w:r>
          </w:hyperlink>
          <w:r w:rsidR="002E58A4" w:rsidRPr="004111D2">
            <w:rPr>
              <w:webHidden/>
            </w:rPr>
            <w:tab/>
          </w:r>
          <w:r w:rsidR="002E58A4" w:rsidRPr="004111D2">
            <w:rPr>
              <w:webHidden/>
            </w:rPr>
            <w:fldChar w:fldCharType="begin"/>
          </w:r>
          <w:r w:rsidR="002E58A4" w:rsidRPr="004111D2">
            <w:rPr>
              <w:webHidden/>
            </w:rPr>
            <w:instrText xml:space="preserve"> PAGEREF _Toc500686344 \h </w:instrText>
          </w:r>
          <w:r w:rsidR="002E58A4" w:rsidRPr="004111D2">
            <w:rPr>
              <w:webHidden/>
            </w:rPr>
          </w:r>
          <w:r w:rsidR="002E58A4" w:rsidRPr="004111D2">
            <w:rPr>
              <w:webHidden/>
            </w:rPr>
            <w:fldChar w:fldCharType="separate"/>
          </w:r>
          <w:hyperlink w:anchor="_Toc500686344" w:history="1">
            <w:r w:rsidR="00C866EF">
              <w:rPr>
                <w:webHidden/>
              </w:rPr>
              <w:t>10</w:t>
            </w:r>
          </w:hyperlink>
          <w:r w:rsidR="002E58A4" w:rsidRPr="004111D2">
            <w:rPr>
              <w:webHidden/>
            </w:rPr>
            <w:fldChar w:fldCharType="end"/>
          </w:r>
        </w:p>
        <w:p w14:paraId="521392D6" w14:textId="77777777" w:rsidR="002E58A4" w:rsidRPr="004111D2" w:rsidRDefault="00000000" w:rsidP="002E58A4">
          <w:pPr>
            <w:pStyle w:val="TOC1"/>
            <w:tabs>
              <w:tab w:val="clear" w:pos="10070"/>
              <w:tab w:val="right" w:leader="dot" w:pos="10710"/>
            </w:tabs>
            <w:rPr>
              <w:rFonts w:cstheme="minorBidi"/>
              <w:szCs w:val="24"/>
            </w:rPr>
          </w:pPr>
          <w:hyperlink w:anchor="_Toc500686345" w:history="1">
            <w:r w:rsidR="002E58A4" w:rsidRPr="004111D2">
              <w:rPr>
                <w:rStyle w:val="Hyperlink"/>
                <w:b/>
                <w:sz w:val="28"/>
                <w:szCs w:val="24"/>
              </w:rPr>
              <w:t xml:space="preserve">UML </w:t>
            </w:r>
          </w:hyperlink>
          <w:r w:rsidR="002E58A4" w:rsidRPr="004111D2">
            <w:rPr>
              <w:webHidden/>
              <w:szCs w:val="24"/>
            </w:rPr>
            <w:tab/>
          </w:r>
          <w:r w:rsidR="002E58A4" w:rsidRPr="004111D2">
            <w:rPr>
              <w:webHidden/>
              <w:szCs w:val="24"/>
            </w:rPr>
            <w:fldChar w:fldCharType="begin"/>
          </w:r>
          <w:r w:rsidR="002E58A4" w:rsidRPr="004111D2">
            <w:rPr>
              <w:webHidden/>
              <w:szCs w:val="24"/>
            </w:rPr>
            <w:instrText xml:space="preserve"> PAGEREF _Toc500686345 \h </w:instrText>
          </w:r>
          <w:r w:rsidR="002E58A4" w:rsidRPr="004111D2">
            <w:rPr>
              <w:webHidden/>
              <w:szCs w:val="24"/>
            </w:rPr>
          </w:r>
          <w:r w:rsidR="002E58A4" w:rsidRPr="004111D2">
            <w:rPr>
              <w:webHidden/>
              <w:szCs w:val="24"/>
            </w:rPr>
            <w:fldChar w:fldCharType="separate"/>
          </w:r>
          <w:hyperlink w:anchor="_Toc500686345" w:history="1">
            <w:r w:rsidR="00C866EF">
              <w:rPr>
                <w:webHidden/>
                <w:szCs w:val="24"/>
              </w:rPr>
              <w:t>11</w:t>
            </w:r>
          </w:hyperlink>
          <w:r w:rsidR="002E58A4" w:rsidRPr="004111D2">
            <w:rPr>
              <w:webHidden/>
              <w:szCs w:val="24"/>
            </w:rPr>
            <w:fldChar w:fldCharType="end"/>
          </w:r>
        </w:p>
        <w:p w14:paraId="53F500AB" w14:textId="77777777" w:rsidR="00747422" w:rsidRPr="004111D2" w:rsidRDefault="004D0873" w:rsidP="004111D2">
          <w:pPr>
            <w:pStyle w:val="TOC3"/>
            <w:numPr>
              <w:ilvl w:val="0"/>
              <w:numId w:val="0"/>
            </w:numPr>
            <w:tabs>
              <w:tab w:val="clear" w:pos="10070"/>
              <w:tab w:val="right" w:leader="dot" w:pos="10710"/>
            </w:tabs>
            <w:ind w:left="1800" w:hanging="360"/>
            <w:rPr>
              <w:noProof/>
              <w:sz w:val="24"/>
              <w:szCs w:val="24"/>
            </w:rPr>
          </w:pPr>
          <w:r w:rsidRPr="004111D2">
            <w:rPr>
              <w:noProof/>
              <w:sz w:val="24"/>
              <w:szCs w:val="24"/>
            </w:rPr>
            <w:fldChar w:fldCharType="end"/>
          </w:r>
        </w:p>
      </w:sdtContent>
    </w:sdt>
    <w:p w14:paraId="792793A8" w14:textId="77777777" w:rsidR="00747422" w:rsidRDefault="00747422" w:rsidP="00747422">
      <w:pPr>
        <w:rPr>
          <w:noProof/>
        </w:rPr>
      </w:pPr>
    </w:p>
    <w:p w14:paraId="7E5897AD" w14:textId="77777777" w:rsidR="00747422" w:rsidRDefault="00747422">
      <w:pPr>
        <w:rPr>
          <w:sz w:val="36"/>
        </w:rPr>
      </w:pPr>
      <w:r>
        <w:rPr>
          <w:sz w:val="36"/>
        </w:rPr>
        <w:br w:type="page"/>
      </w:r>
    </w:p>
    <w:p w14:paraId="27BFCD99" w14:textId="77777777" w:rsidR="00E650AF" w:rsidRPr="00425605" w:rsidRDefault="001D1ED9" w:rsidP="00F36695">
      <w:pPr>
        <w:pStyle w:val="Heading2"/>
        <w:rPr>
          <w:sz w:val="32"/>
          <w:lang w:val="en-US"/>
        </w:rPr>
      </w:pPr>
      <w:bookmarkStart w:id="5" w:name="_Toc500686317"/>
      <w:r w:rsidRPr="00F36695">
        <w:rPr>
          <w:sz w:val="32"/>
        </w:rPr>
        <w:lastRenderedPageBreak/>
        <w:t>Model</w:t>
      </w:r>
      <w:r w:rsidRPr="00425605">
        <w:rPr>
          <w:sz w:val="32"/>
          <w:lang w:val="en-US"/>
        </w:rPr>
        <w:t xml:space="preserve"> </w:t>
      </w:r>
      <w:r w:rsidRPr="00F36695">
        <w:rPr>
          <w:sz w:val="32"/>
        </w:rPr>
        <w:t>Package</w:t>
      </w:r>
      <w:bookmarkEnd w:id="5"/>
    </w:p>
    <w:p w14:paraId="043F22E7" w14:textId="77777777" w:rsidR="00F449A6" w:rsidRPr="00425605" w:rsidRDefault="00F449A6" w:rsidP="00F449A6">
      <w:pPr>
        <w:rPr>
          <w:lang w:val="en-US"/>
        </w:rPr>
      </w:pPr>
    </w:p>
    <w:p w14:paraId="052AB3DD" w14:textId="77777777" w:rsidR="00E703B2" w:rsidRPr="004A0857" w:rsidRDefault="00E703B2" w:rsidP="004D0873">
      <w:pPr>
        <w:pStyle w:val="ContactInfo"/>
        <w:jc w:val="left"/>
        <w:outlineLvl w:val="1"/>
        <w:rPr>
          <w:b/>
          <w:sz w:val="24"/>
        </w:rPr>
      </w:pPr>
      <w:bookmarkStart w:id="6" w:name="_Toc500686318"/>
      <w:r w:rsidRPr="004D0873">
        <w:rPr>
          <w:b/>
          <w:sz w:val="24"/>
        </w:rPr>
        <w:t>Enum</w:t>
      </w:r>
      <w:r w:rsidRPr="00425605">
        <w:rPr>
          <w:b/>
          <w:sz w:val="24"/>
          <w:lang w:val="en-US"/>
        </w:rPr>
        <w:t xml:space="preserve"> </w:t>
      </w:r>
      <w:r w:rsidRPr="004D0873">
        <w:rPr>
          <w:b/>
          <w:sz w:val="24"/>
        </w:rPr>
        <w:t>Palace</w:t>
      </w:r>
      <w:bookmarkEnd w:id="6"/>
      <w:r w:rsidR="004A0857">
        <w:rPr>
          <w:b/>
          <w:sz w:val="24"/>
        </w:rPr>
        <w:t xml:space="preserve"> </w:t>
      </w:r>
    </w:p>
    <w:p w14:paraId="5242E4C0" w14:textId="77777777" w:rsidR="00E703B2" w:rsidRPr="00425605" w:rsidRDefault="004D0873" w:rsidP="004D0873">
      <w:pPr>
        <w:pStyle w:val="ContactInfo"/>
        <w:jc w:val="left"/>
        <w:rPr>
          <w:lang w:val="en-US"/>
        </w:rPr>
      </w:pPr>
      <w:r w:rsidRPr="00425605">
        <w:rPr>
          <w:lang w:val="en-US"/>
        </w:rPr>
        <w:t xml:space="preserve">It consists of the 4 Minoan palaces in the </w:t>
      </w:r>
      <w:proofErr w:type="gramStart"/>
      <w:r w:rsidRPr="00425605">
        <w:rPr>
          <w:lang w:val="en-US"/>
        </w:rPr>
        <w:t>game</w:t>
      </w:r>
      <w:proofErr w:type="gramEnd"/>
    </w:p>
    <w:p w14:paraId="6B4E6DD1" w14:textId="77777777" w:rsidR="00E703B2" w:rsidRDefault="00E703B2" w:rsidP="00E703B2">
      <w:pPr>
        <w:pStyle w:val="ContactInfo"/>
        <w:jc w:val="left"/>
      </w:pPr>
      <w:r w:rsidRPr="00425605">
        <w:rPr>
          <w:lang w:val="en-US"/>
        </w:rPr>
        <w:tab/>
      </w:r>
      <w:r w:rsidRPr="00425605">
        <w:rPr>
          <w:lang w:val="en-US"/>
        </w:rPr>
        <w:tab/>
      </w:r>
      <w:r w:rsidRPr="004D0873">
        <w:rPr>
          <w:i/>
        </w:rPr>
        <w:t xml:space="preserve">K </w:t>
      </w:r>
      <w:proofErr w:type="spellStart"/>
      <w:r w:rsidRPr="004D0873">
        <w:rPr>
          <w:i/>
        </w:rPr>
        <w:t>nossos</w:t>
      </w:r>
      <w:proofErr w:type="spellEnd"/>
      <w:r w:rsidRPr="004D0873">
        <w:rPr>
          <w:i/>
        </w:rPr>
        <w:t xml:space="preserve">, </w:t>
      </w:r>
      <w:proofErr w:type="gramStart"/>
      <w:r w:rsidRPr="004D0873">
        <w:rPr>
          <w:i/>
        </w:rPr>
        <w:t>Malia ,</w:t>
      </w:r>
      <w:proofErr w:type="gramEnd"/>
      <w:r w:rsidRPr="004D0873">
        <w:rPr>
          <w:i/>
        </w:rPr>
        <w:t xml:space="preserve"> Phaistos, </w:t>
      </w:r>
      <w:proofErr w:type="spellStart"/>
      <w:r w:rsidRPr="004D0873">
        <w:rPr>
          <w:i/>
        </w:rPr>
        <w:t>Zakros</w:t>
      </w:r>
      <w:proofErr w:type="spellEnd"/>
      <w:r w:rsidRPr="004D0873">
        <w:rPr>
          <w:i/>
        </w:rPr>
        <w:t xml:space="preserve"> </w:t>
      </w:r>
      <w:r>
        <w:t>enumeration values</w:t>
      </w:r>
    </w:p>
    <w:p w14:paraId="3AD7E37C" w14:textId="77777777" w:rsidR="00E703B2" w:rsidRPr="00425605" w:rsidRDefault="00E703B2" w:rsidP="00E703B2">
      <w:pPr>
        <w:pStyle w:val="ContactInfo"/>
        <w:jc w:val="left"/>
        <w:rPr>
          <w:lang w:val="en-US"/>
        </w:rPr>
      </w:pPr>
      <w:r>
        <w:tab/>
      </w:r>
      <w:r w:rsidRPr="00425605">
        <w:rPr>
          <w:lang w:val="en-US"/>
        </w:rPr>
        <w:t>and is used by almost all other hells.</w:t>
      </w:r>
    </w:p>
    <w:p w14:paraId="073EEFEE" w14:textId="77777777" w:rsidR="00E703B2" w:rsidRDefault="00E703B2" w:rsidP="00E703B2">
      <w:pPr>
        <w:pStyle w:val="ContactInfo"/>
        <w:jc w:val="left"/>
      </w:pPr>
      <w:r w:rsidRPr="00425605">
        <w:rPr>
          <w:lang w:val="en-US"/>
        </w:rPr>
        <w:tab/>
      </w:r>
      <w:proofErr w:type="gramStart"/>
      <w:r w:rsidRPr="004D0873">
        <w:rPr>
          <w:i/>
        </w:rPr>
        <w:t xml:space="preserve">Methods </w:t>
      </w:r>
      <w:r>
        <w:t>:</w:t>
      </w:r>
      <w:proofErr w:type="gramEnd"/>
    </w:p>
    <w:p w14:paraId="148735CF" w14:textId="77777777" w:rsidR="00E703B2" w:rsidRDefault="00E703B2" w:rsidP="00E703B2">
      <w:pPr>
        <w:pStyle w:val="ContactInfo"/>
        <w:jc w:val="left"/>
      </w:pPr>
      <w:r>
        <w:tab/>
      </w:r>
      <w:r>
        <w:tab/>
        <w:t xml:space="preserve">public String </w:t>
      </w:r>
      <w:r w:rsidR="004D0873">
        <w:t xml:space="preserve">toString </w:t>
      </w:r>
      <w:proofErr w:type="gramStart"/>
      <w:r w:rsidR="004D0873">
        <w:t xml:space="preserve">( </w:t>
      </w:r>
      <w:r>
        <w:t>)</w:t>
      </w:r>
      <w:proofErr w:type="gramEnd"/>
      <w:r>
        <w:t>; //Overridden method to String</w:t>
      </w:r>
    </w:p>
    <w:p w14:paraId="22281075" w14:textId="77777777" w:rsidR="004A0857" w:rsidRDefault="00E703B2" w:rsidP="00E703B2">
      <w:pPr>
        <w:pStyle w:val="ContactInf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returns the String name of the Palace</w:t>
      </w:r>
    </w:p>
    <w:p w14:paraId="760C0C34" w14:textId="77777777" w:rsidR="004A0857" w:rsidRPr="004A0857" w:rsidRDefault="004A0857" w:rsidP="00E703B2">
      <w:pPr>
        <w:pStyle w:val="ContactInfo"/>
        <w:jc w:val="left"/>
      </w:pPr>
      <w:r>
        <w:tab/>
      </w:r>
      <w:r>
        <w:tab/>
      </w:r>
      <w:r w:rsidRPr="004A0857">
        <w:rPr>
          <w:color w:val="FF0000"/>
          <w:sz w:val="22"/>
        </w:rPr>
        <w:t xml:space="preserve">! </w:t>
      </w:r>
      <w:r>
        <w:t xml:space="preserve">public String </w:t>
      </w:r>
      <w:proofErr w:type="spellStart"/>
      <w:r>
        <w:t>getDescription</w:t>
      </w:r>
      <w:proofErr w:type="spellEnd"/>
      <w:r>
        <w:t xml:space="preserve"> </w:t>
      </w:r>
      <w:proofErr w:type="gramStart"/>
      <w:r>
        <w:t>( )</w:t>
      </w:r>
      <w:proofErr w:type="gramEnd"/>
      <w:r>
        <w:t>; // Accessor returns a short description of each palace</w:t>
      </w:r>
    </w:p>
    <w:p w14:paraId="473D0D78" w14:textId="77777777" w:rsidR="00DC3A43" w:rsidRDefault="00DC3A43" w:rsidP="00E703B2">
      <w:pPr>
        <w:pStyle w:val="ContactInfo"/>
        <w:jc w:val="left"/>
      </w:pPr>
    </w:p>
    <w:p w14:paraId="0C3A81B3" w14:textId="77777777" w:rsidR="004D0873" w:rsidRPr="004D0873" w:rsidRDefault="00E703B2" w:rsidP="004D0873">
      <w:pPr>
        <w:pStyle w:val="ContactInfo"/>
        <w:jc w:val="left"/>
        <w:outlineLvl w:val="1"/>
        <w:rPr>
          <w:b/>
          <w:sz w:val="24"/>
        </w:rPr>
      </w:pPr>
      <w:bookmarkStart w:id="7" w:name="_Toc500686319"/>
      <w:r w:rsidRPr="004D0873">
        <w:rPr>
          <w:b/>
          <w:sz w:val="24"/>
        </w:rPr>
        <w:t>Abstract Card Class and subclasses</w:t>
      </w:r>
      <w:bookmarkEnd w:id="7"/>
    </w:p>
    <w:p w14:paraId="3B8E5FFB" w14:textId="77777777" w:rsidR="00E703B2" w:rsidRDefault="00E703B2" w:rsidP="00DC3A43">
      <w:pPr>
        <w:pStyle w:val="ContactInfo"/>
        <w:ind w:firstLine="720"/>
        <w:jc w:val="left"/>
      </w:pPr>
      <w:r w:rsidRPr="004D0873">
        <w:rPr>
          <w:i/>
        </w:rPr>
        <w:t xml:space="preserve">Attributes </w:t>
      </w:r>
      <w:r>
        <w:t>:</w:t>
      </w:r>
    </w:p>
    <w:p w14:paraId="6005039D" w14:textId="77777777" w:rsidR="006A4BC0" w:rsidRDefault="00E703B2" w:rsidP="002E58A4">
      <w:pPr>
        <w:pStyle w:val="TOC3"/>
      </w:pPr>
      <w:r>
        <w:t xml:space="preserve">Palace </w:t>
      </w:r>
      <w:proofErr w:type="spellStart"/>
      <w:r>
        <w:t>palace</w:t>
      </w:r>
      <w:proofErr w:type="spellEnd"/>
      <w:r>
        <w:t xml:space="preserve"> ; //common characteristic of all cards - The palace they belong to</w:t>
      </w:r>
    </w:p>
    <w:p w14:paraId="3B68794C" w14:textId="77777777" w:rsidR="00E703B2" w:rsidRDefault="006A4BC0" w:rsidP="002E58A4">
      <w:pPr>
        <w:pStyle w:val="TOC3"/>
      </w:pPr>
      <w:r>
        <w:t>Private String image;</w:t>
      </w:r>
    </w:p>
    <w:p w14:paraId="32023B97" w14:textId="77777777" w:rsidR="00E703B2" w:rsidRDefault="00E703B2" w:rsidP="00DC3A43">
      <w:pPr>
        <w:pStyle w:val="ContactInfo"/>
        <w:ind w:firstLine="720"/>
        <w:jc w:val="left"/>
      </w:pPr>
      <w:r w:rsidRPr="004D0873">
        <w:rPr>
          <w:i/>
        </w:rPr>
        <w:t xml:space="preserve">Methods </w:t>
      </w:r>
      <w:r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410"/>
        <w:gridCol w:w="4945"/>
      </w:tblGrid>
      <w:tr w:rsidR="004D0873" w14:paraId="4EF2669A" w14:textId="77777777" w:rsidTr="00755AEB">
        <w:tc>
          <w:tcPr>
            <w:tcW w:w="4410" w:type="dxa"/>
          </w:tcPr>
          <w:p w14:paraId="1AB4E7AD" w14:textId="77777777" w:rsidR="004D0873" w:rsidRDefault="004D0873" w:rsidP="00DC3A43">
            <w:pPr>
              <w:pStyle w:val="ContactInfo"/>
              <w:jc w:val="left"/>
            </w:pPr>
            <w:r>
              <w:t xml:space="preserve">public Palace </w:t>
            </w:r>
            <w:proofErr w:type="spellStart"/>
            <w:r>
              <w:t>getPalace</w:t>
            </w:r>
            <w:proofErr w:type="spellEnd"/>
            <w:r>
              <w:t xml:space="preserve"> ( );</w:t>
            </w:r>
          </w:p>
        </w:tc>
        <w:tc>
          <w:tcPr>
            <w:tcW w:w="4945" w:type="dxa"/>
          </w:tcPr>
          <w:p w14:paraId="292886D4" w14:textId="77777777" w:rsidR="004D0873" w:rsidRDefault="004D0873" w:rsidP="00DC3A43">
            <w:pPr>
              <w:pStyle w:val="ContactInfo"/>
              <w:jc w:val="left"/>
            </w:pPr>
            <w:r>
              <w:t>Accessor</w:t>
            </w:r>
          </w:p>
          <w:p w14:paraId="12C94896" w14:textId="77777777" w:rsidR="004A0857" w:rsidRDefault="004D0873" w:rsidP="004A0857">
            <w:pPr>
              <w:pStyle w:val="ContactInfo"/>
              <w:jc w:val="left"/>
            </w:pPr>
            <w:r>
              <w:t>Returns the palace this card belongs in</w:t>
            </w:r>
          </w:p>
        </w:tc>
      </w:tr>
      <w:tr w:rsidR="004A0857" w14:paraId="1A15B0D5" w14:textId="77777777" w:rsidTr="00755AEB">
        <w:tc>
          <w:tcPr>
            <w:tcW w:w="4410" w:type="dxa"/>
          </w:tcPr>
          <w:p w14:paraId="4457000E" w14:textId="77777777" w:rsidR="004A0857" w:rsidRDefault="004A0857" w:rsidP="00DC3A43">
            <w:pPr>
              <w:pStyle w:val="ContactInfo"/>
              <w:jc w:val="left"/>
            </w:pPr>
            <w:r w:rsidRPr="00425605">
              <w:rPr>
                <w:color w:val="FF0000"/>
                <w:sz w:val="22"/>
                <w:lang w:val="en-US"/>
              </w:rPr>
              <w:t>!</w:t>
            </w:r>
            <w:r>
              <w:rPr>
                <w:color w:val="FF0000"/>
                <w:sz w:val="22"/>
              </w:rPr>
              <w:t xml:space="preserve"> </w:t>
            </w:r>
            <w:r>
              <w:t xml:space="preserve">public int </w:t>
            </w:r>
            <w:proofErr w:type="spellStart"/>
            <w:r>
              <w:t>getValue</w:t>
            </w:r>
            <w:proofErr w:type="spellEnd"/>
            <w:r>
              <w:t xml:space="preserve"> </w:t>
            </w:r>
            <w:proofErr w:type="gramStart"/>
            <w:r>
              <w:t>( )</w:t>
            </w:r>
            <w:proofErr w:type="gramEnd"/>
          </w:p>
          <w:p w14:paraId="58A9F852" w14:textId="77777777" w:rsidR="004A0857" w:rsidRDefault="004A0857" w:rsidP="00DC3A43">
            <w:pPr>
              <w:pStyle w:val="ContactInfo"/>
              <w:jc w:val="left"/>
            </w:pPr>
            <w:r>
              <w:t>(removed from subclasses added here)</w:t>
            </w:r>
          </w:p>
        </w:tc>
        <w:tc>
          <w:tcPr>
            <w:tcW w:w="4945" w:type="dxa"/>
          </w:tcPr>
          <w:p w14:paraId="0BA83676" w14:textId="77777777" w:rsidR="004A0857" w:rsidRDefault="004A0857" w:rsidP="00DC3A43">
            <w:pPr>
              <w:pStyle w:val="ContactInfo"/>
              <w:jc w:val="left"/>
            </w:pPr>
            <w:r>
              <w:t>Returns the value number of each card</w:t>
            </w:r>
          </w:p>
          <w:p w14:paraId="4F3E0A15" w14:textId="77777777" w:rsidR="004A0857" w:rsidRDefault="004A0857" w:rsidP="00DC3A43">
            <w:pPr>
              <w:pStyle w:val="ContactInfo"/>
              <w:jc w:val="left"/>
            </w:pPr>
            <w:r>
              <w:t>Ariadne has 11 and minotaur has 12</w:t>
            </w:r>
          </w:p>
        </w:tc>
      </w:tr>
      <w:tr w:rsidR="00755AEB" w14:paraId="19C0E050" w14:textId="77777777" w:rsidTr="00755AEB">
        <w:tc>
          <w:tcPr>
            <w:tcW w:w="4410" w:type="dxa"/>
          </w:tcPr>
          <w:p w14:paraId="4D2D8FC1" w14:textId="77777777" w:rsidR="00755AEB" w:rsidRDefault="00755AEB" w:rsidP="00DC3A43">
            <w:pPr>
              <w:pStyle w:val="ContactInfo"/>
              <w:jc w:val="left"/>
            </w:pPr>
            <w:r>
              <w:t xml:space="preserve">public abstract String to </w:t>
            </w:r>
            <w:proofErr w:type="gramStart"/>
            <w:r>
              <w:t>String( )</w:t>
            </w:r>
            <w:proofErr w:type="gramEnd"/>
            <w:r>
              <w:t>;</w:t>
            </w:r>
          </w:p>
        </w:tc>
        <w:tc>
          <w:tcPr>
            <w:tcW w:w="4945" w:type="dxa"/>
          </w:tcPr>
          <w:p w14:paraId="67F0B7AD" w14:textId="77777777" w:rsidR="00755AEB" w:rsidRDefault="00755AEB" w:rsidP="00DC3A43">
            <w:pPr>
              <w:pStyle w:val="ContactInfo"/>
              <w:jc w:val="left"/>
            </w:pPr>
            <w:r>
              <w:t>Accessor(overridden)</w:t>
            </w:r>
          </w:p>
          <w:p w14:paraId="18C35C84" w14:textId="77777777" w:rsidR="00755AEB" w:rsidRDefault="00755AEB" w:rsidP="00DC3A43">
            <w:pPr>
              <w:pStyle w:val="ContactInfo"/>
              <w:jc w:val="left"/>
            </w:pPr>
            <w:r>
              <w:t>Returns the name of the card</w:t>
            </w:r>
          </w:p>
        </w:tc>
      </w:tr>
      <w:tr w:rsidR="006A4BC0" w14:paraId="3A17ED7D" w14:textId="77777777" w:rsidTr="00755AEB">
        <w:tc>
          <w:tcPr>
            <w:tcW w:w="4410" w:type="dxa"/>
          </w:tcPr>
          <w:p w14:paraId="176A24EC" w14:textId="77777777" w:rsidR="006A4BC0" w:rsidRDefault="004A0857" w:rsidP="00DC3A43">
            <w:pPr>
              <w:pStyle w:val="ContactInfo"/>
              <w:jc w:val="left"/>
            </w:pPr>
            <w:proofErr w:type="spellStart"/>
            <w:r>
              <w:t>getImage</w:t>
            </w:r>
            <w:proofErr w:type="spellEnd"/>
            <w:r>
              <w:t xml:space="preserve"> </w:t>
            </w:r>
            <w:proofErr w:type="gramStart"/>
            <w:r w:rsidR="006A4BC0">
              <w:t>( )</w:t>
            </w:r>
            <w:proofErr w:type="gramEnd"/>
          </w:p>
        </w:tc>
        <w:tc>
          <w:tcPr>
            <w:tcW w:w="4945" w:type="dxa"/>
          </w:tcPr>
          <w:p w14:paraId="5E172CA0" w14:textId="77777777" w:rsidR="006A4BC0" w:rsidRDefault="006A4BC0" w:rsidP="00DC3A43">
            <w:pPr>
              <w:pStyle w:val="ContactInfo"/>
              <w:jc w:val="left"/>
            </w:pPr>
            <w:r>
              <w:t>Methods for graphics</w:t>
            </w:r>
          </w:p>
        </w:tc>
      </w:tr>
    </w:tbl>
    <w:p w14:paraId="42FE9573" w14:textId="77777777" w:rsidR="001D1ED9" w:rsidRDefault="001D1ED9" w:rsidP="00E703B2">
      <w:pPr>
        <w:pStyle w:val="ContactInfo"/>
        <w:jc w:val="left"/>
      </w:pPr>
    </w:p>
    <w:p w14:paraId="3BB829BB" w14:textId="77777777" w:rsidR="00776A2F" w:rsidRDefault="00776A2F" w:rsidP="00E703B2">
      <w:pPr>
        <w:pStyle w:val="ContactInfo"/>
        <w:jc w:val="left"/>
      </w:pPr>
    </w:p>
    <w:p w14:paraId="2325B351" w14:textId="77777777" w:rsidR="004D0873" w:rsidRPr="004D0873" w:rsidRDefault="004D0873" w:rsidP="00E650AF">
      <w:pPr>
        <w:pStyle w:val="ContactInfo"/>
        <w:numPr>
          <w:ilvl w:val="0"/>
          <w:numId w:val="25"/>
        </w:numPr>
        <w:jc w:val="both"/>
        <w:outlineLvl w:val="2"/>
        <w:rPr>
          <w:b/>
          <w:sz w:val="24"/>
        </w:rPr>
      </w:pPr>
      <w:bookmarkStart w:id="8" w:name="_Toc500686320"/>
      <w:proofErr w:type="spellStart"/>
      <w:r w:rsidRPr="004D0873">
        <w:rPr>
          <w:b/>
          <w:sz w:val="24"/>
        </w:rPr>
        <w:t>NumberedCard</w:t>
      </w:r>
      <w:proofErr w:type="spellEnd"/>
      <w:r w:rsidRPr="004D0873">
        <w:rPr>
          <w:b/>
          <w:sz w:val="24"/>
        </w:rPr>
        <w:t xml:space="preserve"> </w:t>
      </w:r>
      <w:proofErr w:type="gramStart"/>
      <w:r>
        <w:rPr>
          <w:b/>
          <w:sz w:val="24"/>
        </w:rPr>
        <w:t>( extends</w:t>
      </w:r>
      <w:proofErr w:type="gramEnd"/>
      <w:r>
        <w:rPr>
          <w:b/>
          <w:sz w:val="24"/>
        </w:rPr>
        <w:t xml:space="preserve"> Card)</w:t>
      </w:r>
      <w:bookmarkEnd w:id="8"/>
      <w:r w:rsidRPr="004D0873">
        <w:rPr>
          <w:sz w:val="24"/>
        </w:rPr>
        <w:t xml:space="preserve"> </w:t>
      </w:r>
    </w:p>
    <w:p w14:paraId="785CEFBB" w14:textId="77777777" w:rsidR="004D0873" w:rsidRPr="004D0873" w:rsidRDefault="004D0873" w:rsidP="005D4FEB">
      <w:pPr>
        <w:pStyle w:val="ContactInfo"/>
        <w:jc w:val="left"/>
      </w:pPr>
      <w:r>
        <w:rPr>
          <w:b/>
        </w:rPr>
        <w:tab/>
      </w:r>
      <w:r>
        <w:t>Cards with numeric value 1-10 20 for each palace</w:t>
      </w:r>
    </w:p>
    <w:p w14:paraId="2065D9D0" w14:textId="77777777" w:rsidR="004D0873" w:rsidRPr="004D0873" w:rsidRDefault="004D0873" w:rsidP="005D4FEB">
      <w:pPr>
        <w:pStyle w:val="ContactInfo"/>
        <w:ind w:left="720" w:firstLine="720"/>
        <w:jc w:val="left"/>
        <w:rPr>
          <w:sz w:val="24"/>
        </w:rPr>
      </w:pPr>
      <w:r>
        <w:rPr>
          <w:i/>
        </w:rPr>
        <w:t>Attributes:</w:t>
      </w:r>
    </w:p>
    <w:p w14:paraId="7E61C438" w14:textId="77777777" w:rsidR="004D0873" w:rsidRPr="004D0873" w:rsidRDefault="004D0873" w:rsidP="002E58A4">
      <w:pPr>
        <w:pStyle w:val="TOC3"/>
      </w:pPr>
      <w:r w:rsidRPr="004D0873">
        <w:t>private final int value; //The value of the numbered card</w:t>
      </w:r>
    </w:p>
    <w:p w14:paraId="07B19960" w14:textId="77777777" w:rsidR="00755AEB" w:rsidRDefault="00755AEB" w:rsidP="00DC3A43">
      <w:pPr>
        <w:pStyle w:val="ContactInfo"/>
        <w:ind w:left="720" w:firstLine="720"/>
        <w:jc w:val="left"/>
        <w:rPr>
          <w:i/>
        </w:rPr>
      </w:pPr>
      <w:r w:rsidRPr="00DC3A43">
        <w:rPr>
          <w:i/>
        </w:rPr>
        <w:t>Methods:</w:t>
      </w:r>
    </w:p>
    <w:p w14:paraId="4355A342" w14:textId="77777777" w:rsidR="00DC3A43" w:rsidRPr="00DC3A43" w:rsidRDefault="00DC3A43" w:rsidP="00DC3A43">
      <w:pPr>
        <w:pStyle w:val="ContactInfo"/>
        <w:ind w:left="720" w:firstLine="720"/>
        <w:jc w:val="left"/>
        <w:rPr>
          <w:i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595"/>
        <w:gridCol w:w="5035"/>
      </w:tblGrid>
      <w:tr w:rsidR="00755AEB" w14:paraId="4D9B8D53" w14:textId="77777777" w:rsidTr="008923A7">
        <w:trPr>
          <w:trHeight w:val="422"/>
        </w:trPr>
        <w:tc>
          <w:tcPr>
            <w:tcW w:w="3595" w:type="dxa"/>
          </w:tcPr>
          <w:p w14:paraId="4764FB56" w14:textId="77777777" w:rsidR="00755AEB" w:rsidRDefault="00755AEB" w:rsidP="00755AEB">
            <w:pPr>
              <w:pStyle w:val="ContactInfo"/>
              <w:jc w:val="left"/>
            </w:pPr>
            <w:r w:rsidRPr="00755AEB">
              <w:t xml:space="preserve">public boolean </w:t>
            </w:r>
            <w:proofErr w:type="gramStart"/>
            <w:r w:rsidRPr="00755AEB">
              <w:t>matchCard( Card</w:t>
            </w:r>
            <w:proofErr w:type="gramEnd"/>
            <w:r w:rsidRPr="00755AEB">
              <w:t xml:space="preserve"> c);</w:t>
            </w:r>
          </w:p>
        </w:tc>
        <w:tc>
          <w:tcPr>
            <w:tcW w:w="5035" w:type="dxa"/>
          </w:tcPr>
          <w:p w14:paraId="080ADC5A" w14:textId="77777777" w:rsidR="00755AEB" w:rsidRDefault="00755AEB" w:rsidP="004A0857">
            <w:pPr>
              <w:pStyle w:val="ContactInfo"/>
              <w:jc w:val="left"/>
            </w:pPr>
            <w:r>
              <w:t>Observer</w:t>
            </w:r>
          </w:p>
          <w:p w14:paraId="23B40E76" w14:textId="77777777" w:rsidR="00755AEB" w:rsidRDefault="00755AEB" w:rsidP="004A0857">
            <w:pPr>
              <w:pStyle w:val="ContactInfo"/>
              <w:jc w:val="left"/>
            </w:pPr>
            <w:r>
              <w:t>Returns true if the card is equal or more than the last card played</w:t>
            </w:r>
          </w:p>
        </w:tc>
      </w:tr>
      <w:tr w:rsidR="00755AEB" w14:paraId="409885DC" w14:textId="77777777" w:rsidTr="008923A7">
        <w:tc>
          <w:tcPr>
            <w:tcW w:w="3595" w:type="dxa"/>
          </w:tcPr>
          <w:p w14:paraId="6389756D" w14:textId="77777777" w:rsidR="00755AEB" w:rsidRDefault="00755AEB" w:rsidP="00755AEB">
            <w:pPr>
              <w:pStyle w:val="ContactInfo"/>
              <w:jc w:val="left"/>
            </w:pPr>
            <w:r w:rsidRPr="00755AEB">
              <w:t xml:space="preserve">public String </w:t>
            </w:r>
            <w:proofErr w:type="spellStart"/>
            <w:r w:rsidRPr="00755AEB">
              <w:t>toString</w:t>
            </w:r>
            <w:proofErr w:type="spellEnd"/>
            <w:r w:rsidRPr="00755AEB">
              <w:t xml:space="preserve"> </w:t>
            </w:r>
            <w:proofErr w:type="gramStart"/>
            <w:r w:rsidRPr="00755AEB">
              <w:t>( )</w:t>
            </w:r>
            <w:proofErr w:type="gramEnd"/>
          </w:p>
        </w:tc>
        <w:tc>
          <w:tcPr>
            <w:tcW w:w="5035" w:type="dxa"/>
          </w:tcPr>
          <w:p w14:paraId="2B6AD35B" w14:textId="77777777" w:rsidR="008923A7" w:rsidRDefault="008923A7" w:rsidP="00755AEB">
            <w:pPr>
              <w:pStyle w:val="ContactInfo"/>
              <w:jc w:val="left"/>
            </w:pPr>
            <w:r>
              <w:t>Returns String</w:t>
            </w:r>
          </w:p>
          <w:p w14:paraId="3C3B0E18" w14:textId="77777777" w:rsidR="008923A7" w:rsidRDefault="008923A7" w:rsidP="00755AEB">
            <w:pPr>
              <w:pStyle w:val="ContactInfo"/>
              <w:jc w:val="left"/>
            </w:pPr>
            <w:r>
              <w:t>“ Numbered Card of value” with value of card</w:t>
            </w:r>
          </w:p>
        </w:tc>
      </w:tr>
    </w:tbl>
    <w:p w14:paraId="36542C47" w14:textId="77777777" w:rsidR="00776A2F" w:rsidRDefault="00776A2F" w:rsidP="004D0873"/>
    <w:p w14:paraId="56337416" w14:textId="77777777" w:rsidR="00776A2F" w:rsidRDefault="00776A2F">
      <w:r>
        <w:br w:type="page"/>
      </w:r>
    </w:p>
    <w:p w14:paraId="0EF95719" w14:textId="77777777" w:rsidR="005D4FEB" w:rsidRDefault="005D4FEB" w:rsidP="004D0873"/>
    <w:p w14:paraId="0E8F0B2A" w14:textId="77777777" w:rsidR="008923A7" w:rsidRPr="008923A7" w:rsidRDefault="008923A7" w:rsidP="00E650AF">
      <w:pPr>
        <w:pStyle w:val="ContactInfo"/>
        <w:numPr>
          <w:ilvl w:val="0"/>
          <w:numId w:val="25"/>
        </w:numPr>
        <w:jc w:val="both"/>
        <w:outlineLvl w:val="2"/>
        <w:rPr>
          <w:b/>
          <w:sz w:val="24"/>
        </w:rPr>
      </w:pPr>
      <w:bookmarkStart w:id="9" w:name="_Toc500686321"/>
      <w:r w:rsidRPr="008923A7">
        <w:rPr>
          <w:b/>
          <w:sz w:val="24"/>
        </w:rPr>
        <w:t xml:space="preserve">Abstract Class </w:t>
      </w:r>
      <w:proofErr w:type="spellStart"/>
      <w:r w:rsidRPr="008923A7">
        <w:rPr>
          <w:b/>
          <w:sz w:val="24"/>
        </w:rPr>
        <w:t>SpecialCard</w:t>
      </w:r>
      <w:proofErr w:type="spellEnd"/>
      <w:r w:rsidRPr="008923A7">
        <w:rPr>
          <w:b/>
          <w:sz w:val="24"/>
        </w:rPr>
        <w:t xml:space="preserve"> </w:t>
      </w:r>
      <w:proofErr w:type="gramStart"/>
      <w:r>
        <w:rPr>
          <w:b/>
          <w:sz w:val="24"/>
        </w:rPr>
        <w:t>( extends</w:t>
      </w:r>
      <w:proofErr w:type="gramEnd"/>
      <w:r>
        <w:rPr>
          <w:b/>
          <w:sz w:val="24"/>
        </w:rPr>
        <w:t xml:space="preserve"> Card)</w:t>
      </w:r>
      <w:bookmarkEnd w:id="9"/>
      <w:r w:rsidRPr="008923A7">
        <w:rPr>
          <w:b/>
          <w:sz w:val="24"/>
        </w:rPr>
        <w:t xml:space="preserve"> </w:t>
      </w:r>
    </w:p>
    <w:p w14:paraId="20ABFCC3" w14:textId="77777777" w:rsidR="008923A7" w:rsidRPr="00E034C8" w:rsidRDefault="008923A7" w:rsidP="005D4FEB">
      <w:pPr>
        <w:pStyle w:val="ContactInfo"/>
        <w:jc w:val="left"/>
      </w:pPr>
      <w:r>
        <w:tab/>
      </w:r>
      <w:proofErr w:type="spellStart"/>
      <w:r>
        <w:t>SpecialCard</w:t>
      </w:r>
      <w:proofErr w:type="spellEnd"/>
      <w:r>
        <w:t xml:space="preserve"> consists of its two subclasses Ariadne and Minotaur</w:t>
      </w:r>
    </w:p>
    <w:p w14:paraId="010C88A7" w14:textId="77777777" w:rsidR="008923A7" w:rsidRPr="004A0857" w:rsidRDefault="008923A7" w:rsidP="00E703B2">
      <w:pPr>
        <w:pStyle w:val="ContactInfo"/>
        <w:jc w:val="left"/>
      </w:pPr>
      <w:r>
        <w:rPr>
          <w:i/>
        </w:rPr>
        <w:tab/>
      </w:r>
    </w:p>
    <w:p w14:paraId="58E330E7" w14:textId="77777777" w:rsidR="00C133D7" w:rsidRDefault="008923A7" w:rsidP="00C133D7">
      <w:pPr>
        <w:pStyle w:val="ContactInfo"/>
        <w:jc w:val="left"/>
      </w:pPr>
      <w:r>
        <w:tab/>
      </w:r>
      <w:r>
        <w:tab/>
      </w:r>
    </w:p>
    <w:p w14:paraId="1ED7FDA4" w14:textId="77777777" w:rsidR="00E034C8" w:rsidRDefault="00E034C8" w:rsidP="00C133D7">
      <w:pPr>
        <w:pStyle w:val="ContactInfo"/>
        <w:numPr>
          <w:ilvl w:val="0"/>
          <w:numId w:val="27"/>
        </w:numPr>
        <w:jc w:val="left"/>
      </w:pPr>
      <w:r w:rsidRPr="00E034C8">
        <w:rPr>
          <w:b/>
          <w:sz w:val="24"/>
        </w:rPr>
        <w:t xml:space="preserve">Minotaur </w:t>
      </w:r>
      <w:proofErr w:type="gramStart"/>
      <w:r w:rsidRPr="00E034C8">
        <w:rPr>
          <w:b/>
          <w:sz w:val="24"/>
        </w:rPr>
        <w:t xml:space="preserve">( </w:t>
      </w:r>
      <w:r>
        <w:rPr>
          <w:b/>
          <w:sz w:val="24"/>
        </w:rPr>
        <w:t>extends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SpecialCard</w:t>
      </w:r>
      <w:proofErr w:type="spellEnd"/>
      <w:r>
        <w:rPr>
          <w:b/>
          <w:sz w:val="24"/>
        </w:rPr>
        <w:t xml:space="preserve"> )</w:t>
      </w:r>
      <w:r w:rsidRPr="00E703B2">
        <w:t xml:space="preserve"> </w:t>
      </w:r>
    </w:p>
    <w:p w14:paraId="5F2A34D9" w14:textId="77777777" w:rsidR="00E034C8" w:rsidRPr="00E034C8" w:rsidRDefault="00E034C8" w:rsidP="005D4FEB">
      <w:pPr>
        <w:pStyle w:val="ContactInfo"/>
        <w:jc w:val="left"/>
        <w:rPr>
          <w:i/>
        </w:rPr>
      </w:pPr>
      <w:r>
        <w:rPr>
          <w:i/>
        </w:rPr>
        <w:tab/>
      </w:r>
      <w:r>
        <w:rPr>
          <w:i/>
        </w:rPr>
        <w:tab/>
        <w:t>Methods:</w:t>
      </w:r>
    </w:p>
    <w:tbl>
      <w:tblPr>
        <w:tblStyle w:val="TableGrid"/>
        <w:tblW w:w="8010" w:type="dxa"/>
        <w:tblInd w:w="2065" w:type="dxa"/>
        <w:tblLook w:val="04A0" w:firstRow="1" w:lastRow="0" w:firstColumn="1" w:lastColumn="0" w:noHBand="0" w:noVBand="1"/>
      </w:tblPr>
      <w:tblGrid>
        <w:gridCol w:w="2970"/>
        <w:gridCol w:w="5040"/>
      </w:tblGrid>
      <w:tr w:rsidR="00E034C8" w14:paraId="4C13E39D" w14:textId="77777777" w:rsidTr="00FD7177">
        <w:tc>
          <w:tcPr>
            <w:tcW w:w="2970" w:type="dxa"/>
          </w:tcPr>
          <w:p w14:paraId="713A527A" w14:textId="77777777" w:rsidR="00E034C8" w:rsidRDefault="00E034C8" w:rsidP="005D4FEB">
            <w:pPr>
              <w:pStyle w:val="ContactInfo"/>
              <w:jc w:val="left"/>
            </w:pPr>
            <w:bookmarkStart w:id="10" w:name="_Toc500431372"/>
            <w:r w:rsidRPr="00E034C8">
              <w:t xml:space="preserve">public boolean </w:t>
            </w:r>
            <w:proofErr w:type="gramStart"/>
            <w:r w:rsidRPr="00E034C8">
              <w:t>matchCard( Card</w:t>
            </w:r>
            <w:proofErr w:type="gramEnd"/>
            <w:r w:rsidRPr="00E034C8">
              <w:t xml:space="preserve"> c )</w:t>
            </w:r>
            <w:bookmarkEnd w:id="10"/>
          </w:p>
        </w:tc>
        <w:tc>
          <w:tcPr>
            <w:tcW w:w="5040" w:type="dxa"/>
          </w:tcPr>
          <w:p w14:paraId="657B16DE" w14:textId="77777777" w:rsidR="00E034C8" w:rsidRDefault="00E034C8" w:rsidP="005D4FEB">
            <w:pPr>
              <w:pStyle w:val="ContactInfo"/>
              <w:jc w:val="left"/>
            </w:pPr>
            <w:bookmarkStart w:id="11" w:name="_Toc500431373"/>
            <w:r>
              <w:t>Observer</w:t>
            </w:r>
            <w:bookmarkEnd w:id="11"/>
          </w:p>
          <w:p w14:paraId="3E2928ED" w14:textId="77777777" w:rsidR="00E034C8" w:rsidRDefault="00E034C8" w:rsidP="005D4FEB">
            <w:pPr>
              <w:pStyle w:val="ContactInfo"/>
              <w:jc w:val="left"/>
            </w:pPr>
            <w:bookmarkStart w:id="12" w:name="_Toc500431374"/>
            <w:r>
              <w:t>Checks if Card c can be played over minotaur</w:t>
            </w:r>
            <w:bookmarkEnd w:id="12"/>
          </w:p>
        </w:tc>
      </w:tr>
      <w:tr w:rsidR="00E034C8" w14:paraId="269C8333" w14:textId="77777777" w:rsidTr="00FD7177">
        <w:tc>
          <w:tcPr>
            <w:tcW w:w="2970" w:type="dxa"/>
          </w:tcPr>
          <w:p w14:paraId="320FDDDF" w14:textId="77777777" w:rsidR="00E034C8" w:rsidRDefault="00E034C8" w:rsidP="005D4FEB">
            <w:pPr>
              <w:pStyle w:val="ContactInfo"/>
              <w:jc w:val="left"/>
            </w:pPr>
            <w:bookmarkStart w:id="13" w:name="_Toc500431378"/>
            <w:r w:rsidRPr="00E034C8">
              <w:t xml:space="preserve">public String </w:t>
            </w:r>
            <w:proofErr w:type="spellStart"/>
            <w:r w:rsidRPr="00E034C8">
              <w:t>toString</w:t>
            </w:r>
            <w:proofErr w:type="spellEnd"/>
            <w:r w:rsidRPr="00E034C8">
              <w:t xml:space="preserve"> </w:t>
            </w:r>
            <w:proofErr w:type="gramStart"/>
            <w:r w:rsidRPr="00E034C8">
              <w:t>( )</w:t>
            </w:r>
            <w:bookmarkEnd w:id="13"/>
            <w:proofErr w:type="gramEnd"/>
          </w:p>
        </w:tc>
        <w:tc>
          <w:tcPr>
            <w:tcW w:w="5040" w:type="dxa"/>
          </w:tcPr>
          <w:p w14:paraId="25BF73B4" w14:textId="77777777" w:rsidR="00E034C8" w:rsidRDefault="00E034C8" w:rsidP="005D4FEB">
            <w:pPr>
              <w:pStyle w:val="ContactInfo"/>
              <w:jc w:val="left"/>
            </w:pPr>
            <w:bookmarkStart w:id="14" w:name="_Toc500431379"/>
            <w:r>
              <w:t>Accessor</w:t>
            </w:r>
            <w:bookmarkEnd w:id="14"/>
          </w:p>
          <w:p w14:paraId="3CC68301" w14:textId="77777777" w:rsidR="00E034C8" w:rsidRDefault="00E034C8" w:rsidP="005D4FEB">
            <w:pPr>
              <w:pStyle w:val="ContactInfo"/>
              <w:jc w:val="left"/>
            </w:pPr>
            <w:bookmarkStart w:id="15" w:name="_Toc500431380"/>
            <w:r>
              <w:t>Returns “Minotaur Card” with card's palace</w:t>
            </w:r>
            <w:bookmarkEnd w:id="15"/>
          </w:p>
        </w:tc>
      </w:tr>
    </w:tbl>
    <w:p w14:paraId="5D61FA17" w14:textId="77777777" w:rsidR="00C6554A" w:rsidRDefault="00C6554A" w:rsidP="005D4FEB">
      <w:pPr>
        <w:pStyle w:val="ContactInfo"/>
        <w:jc w:val="left"/>
      </w:pPr>
    </w:p>
    <w:p w14:paraId="12C437E6" w14:textId="77777777" w:rsidR="00FD7177" w:rsidRPr="00C133D7" w:rsidRDefault="00FD7177" w:rsidP="00C133D7">
      <w:pPr>
        <w:pStyle w:val="ContactInfo"/>
        <w:numPr>
          <w:ilvl w:val="0"/>
          <w:numId w:val="27"/>
        </w:numPr>
        <w:jc w:val="left"/>
        <w:rPr>
          <w:b/>
          <w:sz w:val="24"/>
        </w:rPr>
      </w:pPr>
      <w:r>
        <w:rPr>
          <w:b/>
          <w:sz w:val="24"/>
        </w:rPr>
        <w:t xml:space="preserve">Ariadne </w:t>
      </w:r>
      <w:proofErr w:type="gramStart"/>
      <w:r>
        <w:rPr>
          <w:b/>
          <w:sz w:val="24"/>
        </w:rPr>
        <w:t>( extends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SpecialCard</w:t>
      </w:r>
      <w:proofErr w:type="spellEnd"/>
      <w:r>
        <w:rPr>
          <w:b/>
          <w:sz w:val="24"/>
        </w:rPr>
        <w:t xml:space="preserve"> )</w:t>
      </w:r>
    </w:p>
    <w:p w14:paraId="0CA1297B" w14:textId="77777777" w:rsidR="00FD7177" w:rsidRPr="00E034C8" w:rsidRDefault="00FD7177" w:rsidP="005D4FEB">
      <w:pPr>
        <w:pStyle w:val="ContactInfo"/>
        <w:jc w:val="left"/>
        <w:rPr>
          <w:i/>
        </w:rPr>
      </w:pPr>
      <w:r>
        <w:rPr>
          <w:i/>
        </w:rPr>
        <w:tab/>
      </w:r>
      <w:r>
        <w:rPr>
          <w:i/>
        </w:rPr>
        <w:tab/>
        <w:t>Methods:</w:t>
      </w:r>
    </w:p>
    <w:tbl>
      <w:tblPr>
        <w:tblStyle w:val="TableGrid"/>
        <w:tblW w:w="8010" w:type="dxa"/>
        <w:tblInd w:w="2065" w:type="dxa"/>
        <w:tblLook w:val="04A0" w:firstRow="1" w:lastRow="0" w:firstColumn="1" w:lastColumn="0" w:noHBand="0" w:noVBand="1"/>
      </w:tblPr>
      <w:tblGrid>
        <w:gridCol w:w="2970"/>
        <w:gridCol w:w="5040"/>
      </w:tblGrid>
      <w:tr w:rsidR="00FD7177" w14:paraId="7C184633" w14:textId="77777777" w:rsidTr="00C133D7">
        <w:tc>
          <w:tcPr>
            <w:tcW w:w="2970" w:type="dxa"/>
          </w:tcPr>
          <w:p w14:paraId="1DC10CA2" w14:textId="77777777" w:rsidR="00FD7177" w:rsidRDefault="00FD7177" w:rsidP="005D4FEB">
            <w:pPr>
              <w:pStyle w:val="ContactInfo"/>
              <w:jc w:val="left"/>
            </w:pPr>
            <w:bookmarkStart w:id="16" w:name="_Toc500431382"/>
            <w:r w:rsidRPr="00E034C8">
              <w:t xml:space="preserve">public boolean </w:t>
            </w:r>
            <w:proofErr w:type="gramStart"/>
            <w:r w:rsidRPr="00E034C8">
              <w:t>matchCard( Card</w:t>
            </w:r>
            <w:proofErr w:type="gramEnd"/>
            <w:r w:rsidRPr="00E034C8">
              <w:t xml:space="preserve"> c )</w:t>
            </w:r>
            <w:bookmarkEnd w:id="16"/>
          </w:p>
        </w:tc>
        <w:tc>
          <w:tcPr>
            <w:tcW w:w="5040" w:type="dxa"/>
          </w:tcPr>
          <w:p w14:paraId="120E5821" w14:textId="77777777" w:rsidR="00FD7177" w:rsidRDefault="00FD7177" w:rsidP="005D4FEB">
            <w:pPr>
              <w:pStyle w:val="ContactInfo"/>
              <w:jc w:val="left"/>
            </w:pPr>
            <w:bookmarkStart w:id="17" w:name="_Toc500431383"/>
            <w:r>
              <w:t>Observer</w:t>
            </w:r>
            <w:bookmarkEnd w:id="17"/>
          </w:p>
          <w:p w14:paraId="4B57A315" w14:textId="77777777" w:rsidR="00FD7177" w:rsidRDefault="007969B0" w:rsidP="005D4FEB">
            <w:pPr>
              <w:pStyle w:val="ContactInfo"/>
              <w:jc w:val="left"/>
            </w:pPr>
            <w:r>
              <w:t>Returns true because Ariadne can be played over all the cards</w:t>
            </w:r>
          </w:p>
        </w:tc>
      </w:tr>
      <w:tr w:rsidR="00FD7177" w14:paraId="68F3BA27" w14:textId="77777777" w:rsidTr="00C133D7">
        <w:tc>
          <w:tcPr>
            <w:tcW w:w="2970" w:type="dxa"/>
          </w:tcPr>
          <w:p w14:paraId="4A4A101B" w14:textId="77777777" w:rsidR="00FD7177" w:rsidRDefault="00FD7177" w:rsidP="005D4FEB">
            <w:pPr>
              <w:pStyle w:val="ContactInfo"/>
              <w:jc w:val="left"/>
            </w:pPr>
            <w:bookmarkStart w:id="18" w:name="_Toc500431388"/>
            <w:r w:rsidRPr="00E034C8">
              <w:t xml:space="preserve">public String </w:t>
            </w:r>
            <w:proofErr w:type="spellStart"/>
            <w:r w:rsidR="00664E76" w:rsidRPr="00E034C8">
              <w:t>toString</w:t>
            </w:r>
            <w:proofErr w:type="spellEnd"/>
            <w:r w:rsidR="00664E76" w:rsidRPr="00E034C8">
              <w:t xml:space="preserve"> ()</w:t>
            </w:r>
            <w:bookmarkEnd w:id="18"/>
          </w:p>
        </w:tc>
        <w:tc>
          <w:tcPr>
            <w:tcW w:w="5040" w:type="dxa"/>
          </w:tcPr>
          <w:p w14:paraId="1658C622" w14:textId="77777777" w:rsidR="00FD7177" w:rsidRDefault="00FD7177" w:rsidP="005D4FEB">
            <w:pPr>
              <w:pStyle w:val="ContactInfo"/>
              <w:jc w:val="left"/>
            </w:pPr>
            <w:bookmarkStart w:id="19" w:name="_Toc500431389"/>
            <w:r>
              <w:t>Accessor</w:t>
            </w:r>
            <w:bookmarkEnd w:id="19"/>
          </w:p>
          <w:p w14:paraId="66B5D686" w14:textId="77777777" w:rsidR="00FD7177" w:rsidRDefault="00FD7177" w:rsidP="005D4FEB">
            <w:pPr>
              <w:pStyle w:val="ContactInfo"/>
              <w:jc w:val="left"/>
            </w:pPr>
            <w:bookmarkStart w:id="20" w:name="_Toc500431390"/>
            <w:r>
              <w:t>Returns “Ariadne Card” with card's palace</w:t>
            </w:r>
            <w:bookmarkEnd w:id="20"/>
          </w:p>
        </w:tc>
      </w:tr>
    </w:tbl>
    <w:p w14:paraId="69396473" w14:textId="77777777" w:rsidR="00DC3A43" w:rsidRDefault="00DC3A43" w:rsidP="00E650AF">
      <w:pPr>
        <w:pStyle w:val="ContactInfo"/>
        <w:jc w:val="left"/>
        <w:outlineLvl w:val="2"/>
        <w:rPr>
          <w:b/>
          <w:sz w:val="28"/>
        </w:rPr>
      </w:pPr>
    </w:p>
    <w:p w14:paraId="59CF7A66" w14:textId="77777777" w:rsidR="005D4FEB" w:rsidRPr="00DC3A43" w:rsidRDefault="00B252FB" w:rsidP="00DC3A43">
      <w:pPr>
        <w:pStyle w:val="ContactInfo"/>
        <w:jc w:val="left"/>
        <w:outlineLvl w:val="2"/>
        <w:rPr>
          <w:b/>
          <w:sz w:val="28"/>
        </w:rPr>
      </w:pPr>
      <w:bookmarkStart w:id="21" w:name="_Toc500686322"/>
      <w:r>
        <w:rPr>
          <w:noProof/>
        </w:rPr>
        <w:drawing>
          <wp:anchor distT="0" distB="0" distL="114300" distR="114300" simplePos="0" relativeHeight="251666432" behindDoc="1" locked="0" layoutInCell="1" allowOverlap="1" wp14:anchorId="3687D2EE" wp14:editId="13B3C7DC">
            <wp:simplePos x="0" y="0"/>
            <wp:positionH relativeFrom="column">
              <wp:posOffset>-11430</wp:posOffset>
            </wp:positionH>
            <wp:positionV relativeFrom="paragraph">
              <wp:posOffset>486410</wp:posOffset>
            </wp:positionV>
            <wp:extent cx="6915150" cy="2781300"/>
            <wp:effectExtent l="0" t="0" r="0" b="0"/>
            <wp:wrapTight wrapText="bothSides">
              <wp:wrapPolygon edited="0">
                <wp:start x="0" y="0"/>
                <wp:lineTo x="0" y="21452"/>
                <wp:lineTo x="21540" y="21452"/>
                <wp:lineTo x="215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D4FEB" w:rsidRPr="005D4FEB">
        <w:rPr>
          <w:b/>
          <w:sz w:val="28"/>
        </w:rPr>
        <w:t>CardUML</w:t>
      </w:r>
      <w:bookmarkEnd w:id="21"/>
      <w:proofErr w:type="spellEnd"/>
      <w:r w:rsidR="005D4FEB">
        <w:br w:type="page"/>
      </w:r>
    </w:p>
    <w:p w14:paraId="0797871B" w14:textId="77777777" w:rsidR="00262C92" w:rsidRDefault="00262C92" w:rsidP="00262C92">
      <w:pPr>
        <w:pStyle w:val="ContactInfo"/>
        <w:jc w:val="left"/>
        <w:outlineLvl w:val="1"/>
        <w:rPr>
          <w:sz w:val="24"/>
        </w:rPr>
      </w:pPr>
      <w:bookmarkStart w:id="22" w:name="_Toc500686323"/>
      <w:r w:rsidRPr="00262C92">
        <w:rPr>
          <w:b/>
          <w:sz w:val="24"/>
        </w:rPr>
        <w:lastRenderedPageBreak/>
        <w:t xml:space="preserve">Interface </w:t>
      </w:r>
      <w:r>
        <w:rPr>
          <w:b/>
          <w:sz w:val="24"/>
        </w:rPr>
        <w:t>Finding</w:t>
      </w:r>
      <w:bookmarkEnd w:id="22"/>
      <w:r>
        <w:rPr>
          <w:b/>
          <w:sz w:val="24"/>
        </w:rPr>
        <w:t xml:space="preserve"> </w:t>
      </w:r>
    </w:p>
    <w:p w14:paraId="5B26C770" w14:textId="77777777" w:rsidR="00B252FB" w:rsidRDefault="00262C92" w:rsidP="00262C92">
      <w:pPr>
        <w:pStyle w:val="ContactInfo"/>
        <w:jc w:val="left"/>
      </w:pPr>
      <w:r>
        <w:rPr>
          <w:sz w:val="24"/>
        </w:rPr>
        <w:tab/>
      </w:r>
      <w:r w:rsidRPr="00262C92">
        <w:t>Acts as a connection between subclasses:</w:t>
      </w:r>
    </w:p>
    <w:p w14:paraId="79BDE91A" w14:textId="77777777" w:rsidR="00262C92" w:rsidRDefault="00262C92" w:rsidP="00B252FB">
      <w:pPr>
        <w:pStyle w:val="ContactInfo"/>
        <w:ind w:left="1440" w:firstLine="720"/>
        <w:jc w:val="left"/>
      </w:pPr>
      <w:r w:rsidRPr="00262C92">
        <w:t xml:space="preserve"> fresco,</w:t>
      </w:r>
      <w:r w:rsidR="00B252FB">
        <w:t xml:space="preserve"> </w:t>
      </w:r>
      <w:proofErr w:type="spellStart"/>
      <w:proofErr w:type="gramStart"/>
      <w:r w:rsidRPr="00262C92">
        <w:t>RareFinding</w:t>
      </w:r>
      <w:proofErr w:type="spellEnd"/>
      <w:r w:rsidRPr="00262C92">
        <w:t xml:space="preserve"> </w:t>
      </w:r>
      <w:r w:rsidR="00B252FB">
        <w:t>,</w:t>
      </w:r>
      <w:proofErr w:type="gramEnd"/>
      <w:r w:rsidR="00B252FB">
        <w:t xml:space="preserve"> </w:t>
      </w:r>
      <w:proofErr w:type="spellStart"/>
      <w:r w:rsidRPr="00262C92">
        <w:t>SnakeGoddess</w:t>
      </w:r>
      <w:proofErr w:type="spellEnd"/>
    </w:p>
    <w:p w14:paraId="05A48D59" w14:textId="77777777" w:rsidR="00EA6BFE" w:rsidRDefault="00262C92" w:rsidP="00B252FB">
      <w:pPr>
        <w:pStyle w:val="ContactInfo"/>
        <w:jc w:val="left"/>
      </w:pPr>
      <w:r>
        <w:tab/>
      </w:r>
    </w:p>
    <w:p w14:paraId="14CF4F66" w14:textId="77777777" w:rsidR="00B252FB" w:rsidRDefault="00262C92" w:rsidP="00EA6BFE">
      <w:pPr>
        <w:pStyle w:val="ContactInfo"/>
        <w:ind w:firstLine="720"/>
        <w:jc w:val="left"/>
      </w:pPr>
      <w:r>
        <w:rPr>
          <w:i/>
        </w:rPr>
        <w:t xml:space="preserve">Methods: </w:t>
      </w:r>
      <w:r w:rsidR="00B252FB">
        <w:t xml:space="preserve">public String </w:t>
      </w:r>
      <w:proofErr w:type="spellStart"/>
      <w:r w:rsidR="00B252FB">
        <w:t>getImage</w:t>
      </w:r>
      <w:proofErr w:type="spellEnd"/>
      <w:r w:rsidR="00B252FB">
        <w:t xml:space="preserve"> </w:t>
      </w:r>
      <w:proofErr w:type="gramStart"/>
      <w:r w:rsidR="00B252FB">
        <w:t>( )</w:t>
      </w:r>
      <w:proofErr w:type="gramEnd"/>
      <w:r w:rsidR="00B252FB">
        <w:t>; //Methods for graphic environment</w:t>
      </w:r>
    </w:p>
    <w:p w14:paraId="7025BB24" w14:textId="77777777" w:rsidR="00B252FB" w:rsidRDefault="00B252FB" w:rsidP="00B252FB">
      <w:pPr>
        <w:pStyle w:val="ContactInfo"/>
        <w:jc w:val="left"/>
      </w:pPr>
      <w:r>
        <w:tab/>
      </w:r>
      <w:r>
        <w:tab/>
        <w:t xml:space="preserve">public String </w:t>
      </w:r>
      <w:proofErr w:type="spellStart"/>
      <w:r>
        <w:t>getDescription</w:t>
      </w:r>
      <w:proofErr w:type="spellEnd"/>
      <w:r>
        <w:t xml:space="preserve"> </w:t>
      </w:r>
      <w:proofErr w:type="gramStart"/>
      <w:r>
        <w:t>( )</w:t>
      </w:r>
      <w:proofErr w:type="gramEnd"/>
      <w:r>
        <w:t>;</w:t>
      </w:r>
    </w:p>
    <w:p w14:paraId="72895208" w14:textId="77777777" w:rsidR="00776A2F" w:rsidRPr="00AF7F71" w:rsidRDefault="00776A2F" w:rsidP="00CD5504">
      <w:pPr>
        <w:pStyle w:val="ContactInfo"/>
        <w:jc w:val="left"/>
      </w:pPr>
    </w:p>
    <w:p w14:paraId="191CE3C9" w14:textId="77777777" w:rsidR="00262C92" w:rsidRPr="00262C92" w:rsidRDefault="00262C92" w:rsidP="00E650AF">
      <w:pPr>
        <w:pStyle w:val="ContactInfo"/>
        <w:numPr>
          <w:ilvl w:val="0"/>
          <w:numId w:val="25"/>
        </w:numPr>
        <w:jc w:val="both"/>
        <w:outlineLvl w:val="2"/>
      </w:pPr>
      <w:bookmarkStart w:id="23" w:name="_Toc500686324"/>
      <w:r w:rsidRPr="00262C92">
        <w:rPr>
          <w:b/>
          <w:sz w:val="24"/>
        </w:rPr>
        <w:t xml:space="preserve">Enum </w:t>
      </w:r>
      <w:proofErr w:type="spellStart"/>
      <w:r w:rsidRPr="00262C92">
        <w:rPr>
          <w:b/>
          <w:sz w:val="24"/>
        </w:rPr>
        <w:t>RareFinding</w:t>
      </w:r>
      <w:proofErr w:type="spellEnd"/>
      <w:r w:rsidRPr="00262C92">
        <w:rPr>
          <w:b/>
          <w:sz w:val="24"/>
        </w:rPr>
        <w:t xml:space="preserve"> </w:t>
      </w:r>
      <w:proofErr w:type="gramStart"/>
      <w:r w:rsidRPr="00262C92">
        <w:rPr>
          <w:b/>
          <w:sz w:val="24"/>
        </w:rPr>
        <w:t>( implements</w:t>
      </w:r>
      <w:proofErr w:type="gramEnd"/>
      <w:r w:rsidRPr="00262C92">
        <w:rPr>
          <w:b/>
          <w:sz w:val="24"/>
        </w:rPr>
        <w:t xml:space="preserve"> Finding)</w:t>
      </w:r>
      <w:bookmarkEnd w:id="23"/>
    </w:p>
    <w:p w14:paraId="045B58A2" w14:textId="77777777" w:rsidR="00262C92" w:rsidRDefault="00262C92" w:rsidP="00262C92">
      <w:pPr>
        <w:pStyle w:val="ContactInfo"/>
        <w:jc w:val="left"/>
        <w:rPr>
          <w:sz w:val="24"/>
        </w:rPr>
      </w:pPr>
      <w:r w:rsidRPr="00262C92"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sz w:val="24"/>
        </w:rPr>
        <w:t>Consists of the 4 rare findings as Finding(value)</w:t>
      </w:r>
    </w:p>
    <w:p w14:paraId="3F6404AF" w14:textId="77777777" w:rsidR="00262C92" w:rsidRDefault="00262C92" w:rsidP="00262C92">
      <w:pPr>
        <w:pStyle w:val="ContactInfo"/>
        <w:ind w:firstLine="720"/>
      </w:pPr>
      <w:proofErr w:type="spellStart"/>
      <w:r>
        <w:t>DiskOfFaistos</w:t>
      </w:r>
      <w:proofErr w:type="spellEnd"/>
      <w:r>
        <w:t xml:space="preserve"> </w:t>
      </w:r>
      <w:proofErr w:type="gramStart"/>
      <w:r>
        <w:t>( 35</w:t>
      </w:r>
      <w:proofErr w:type="gramEnd"/>
      <w:r>
        <w:t xml:space="preserve">), </w:t>
      </w:r>
      <w:proofErr w:type="spellStart"/>
      <w:r>
        <w:t>RingOfMinoa</w:t>
      </w:r>
      <w:proofErr w:type="spellEnd"/>
      <w:r>
        <w:t xml:space="preserve"> (25), </w:t>
      </w:r>
      <w:proofErr w:type="spellStart"/>
      <w:r>
        <w:t>JewelOfMalia</w:t>
      </w:r>
      <w:proofErr w:type="spellEnd"/>
      <w:r>
        <w:t xml:space="preserve"> (25), </w:t>
      </w:r>
      <w:proofErr w:type="spellStart"/>
      <w:r>
        <w:t>RhytonOfZakros</w:t>
      </w:r>
      <w:proofErr w:type="spellEnd"/>
      <w:r>
        <w:t xml:space="preserve"> (25);</w:t>
      </w:r>
    </w:p>
    <w:p w14:paraId="7B149280" w14:textId="77777777" w:rsidR="00262C92" w:rsidRDefault="00262C92" w:rsidP="00262C92">
      <w:pPr>
        <w:pStyle w:val="ContactInfo"/>
        <w:jc w:val="left"/>
        <w:rPr>
          <w:i/>
        </w:rPr>
      </w:pPr>
      <w:r>
        <w:t xml:space="preserve">    </w:t>
      </w:r>
      <w:r>
        <w:tab/>
      </w:r>
      <w:r>
        <w:rPr>
          <w:i/>
        </w:rPr>
        <w:t>Attributes:</w:t>
      </w:r>
    </w:p>
    <w:p w14:paraId="5F452C0A" w14:textId="77777777" w:rsidR="00262C92" w:rsidRPr="00AF7F71" w:rsidRDefault="00262C92" w:rsidP="00262C92">
      <w:pPr>
        <w:pStyle w:val="ContactInfo"/>
        <w:numPr>
          <w:ilvl w:val="0"/>
          <w:numId w:val="23"/>
        </w:numPr>
        <w:jc w:val="left"/>
        <w:rPr>
          <w:i/>
        </w:rPr>
      </w:pPr>
      <w:r>
        <w:t>final private int value; //value of the finding</w:t>
      </w:r>
    </w:p>
    <w:p w14:paraId="7BB75911" w14:textId="77777777" w:rsidR="00262C92" w:rsidRPr="00AF7F71" w:rsidRDefault="00262C92" w:rsidP="00C2520B">
      <w:pPr>
        <w:pStyle w:val="ContactInfo"/>
        <w:jc w:val="left"/>
      </w:pPr>
      <w:r>
        <w:rPr>
          <w:i/>
        </w:rPr>
        <w:t xml:space="preserve">Methods: </w:t>
      </w:r>
      <w:r w:rsidR="00AF7F71">
        <w:t>All methods inherited plus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83"/>
        <w:gridCol w:w="5302"/>
      </w:tblGrid>
      <w:tr w:rsidR="00262C92" w14:paraId="42B9FAFA" w14:textId="77777777" w:rsidTr="00C74413">
        <w:tc>
          <w:tcPr>
            <w:tcW w:w="4683" w:type="dxa"/>
          </w:tcPr>
          <w:p w14:paraId="43E0CE6C" w14:textId="77777777" w:rsidR="00262C92" w:rsidRDefault="00262C92" w:rsidP="00262C92">
            <w:pPr>
              <w:pStyle w:val="ContactInfo"/>
              <w:jc w:val="left"/>
            </w:pPr>
            <w:r w:rsidRPr="00262C92">
              <w:t xml:space="preserve">public String </w:t>
            </w:r>
            <w:proofErr w:type="spellStart"/>
            <w:r w:rsidRPr="00262C92">
              <w:t>toString</w:t>
            </w:r>
            <w:proofErr w:type="spellEnd"/>
            <w:r w:rsidRPr="00262C92">
              <w:t xml:space="preserve"> </w:t>
            </w:r>
            <w:proofErr w:type="gramStart"/>
            <w:r w:rsidRPr="00262C92">
              <w:t>( )</w:t>
            </w:r>
            <w:proofErr w:type="gramEnd"/>
          </w:p>
        </w:tc>
        <w:tc>
          <w:tcPr>
            <w:tcW w:w="5302" w:type="dxa"/>
          </w:tcPr>
          <w:p w14:paraId="225BD8C8" w14:textId="77777777" w:rsidR="00262C92" w:rsidRDefault="00262C92" w:rsidP="00262C92">
            <w:pPr>
              <w:pStyle w:val="ContactInfo"/>
              <w:jc w:val="left"/>
            </w:pPr>
            <w:r>
              <w:t>Accessor</w:t>
            </w:r>
          </w:p>
          <w:p w14:paraId="38983870" w14:textId="77777777" w:rsidR="00262C92" w:rsidRDefault="00262C92" w:rsidP="00262C92">
            <w:pPr>
              <w:pStyle w:val="ContactInfo"/>
              <w:jc w:val="left"/>
            </w:pPr>
            <w:r>
              <w:t xml:space="preserve">Returns the name of the </w:t>
            </w:r>
            <w:proofErr w:type="spellStart"/>
            <w:r>
              <w:t>enum</w:t>
            </w:r>
            <w:proofErr w:type="spellEnd"/>
          </w:p>
        </w:tc>
      </w:tr>
      <w:tr w:rsidR="00262C92" w14:paraId="521E13FF" w14:textId="77777777" w:rsidTr="00C74413">
        <w:tc>
          <w:tcPr>
            <w:tcW w:w="4683" w:type="dxa"/>
          </w:tcPr>
          <w:p w14:paraId="73DE1DF0" w14:textId="77777777" w:rsidR="00262C92" w:rsidRPr="00B252FB" w:rsidRDefault="00B252FB" w:rsidP="00262C92">
            <w:pPr>
              <w:pStyle w:val="ContactInfo"/>
              <w:jc w:val="left"/>
            </w:pPr>
            <w:r w:rsidRPr="00C95D0A">
              <w:rPr>
                <w:color w:val="FF0000"/>
                <w:sz w:val="22"/>
                <w:lang w:val="el-GR"/>
              </w:rPr>
              <w:t>!</w:t>
            </w:r>
            <w:r>
              <w:rPr>
                <w:color w:val="FF0000"/>
                <w:sz w:val="22"/>
              </w:rPr>
              <w:t xml:space="preserve"> </w:t>
            </w:r>
            <w:r>
              <w:t xml:space="preserve">public String </w:t>
            </w:r>
            <w:proofErr w:type="spellStart"/>
            <w:r>
              <w:t>getValue</w:t>
            </w:r>
            <w:proofErr w:type="spellEnd"/>
            <w:r>
              <w:t xml:space="preserve"> </w:t>
            </w:r>
            <w:proofErr w:type="gramStart"/>
            <w:r>
              <w:t>( )</w:t>
            </w:r>
            <w:proofErr w:type="gramEnd"/>
          </w:p>
        </w:tc>
        <w:tc>
          <w:tcPr>
            <w:tcW w:w="5302" w:type="dxa"/>
          </w:tcPr>
          <w:p w14:paraId="2B2F6737" w14:textId="77777777" w:rsidR="00262C92" w:rsidRDefault="00B252FB" w:rsidP="00262C92">
            <w:pPr>
              <w:pStyle w:val="ContactInfo"/>
              <w:jc w:val="left"/>
            </w:pPr>
            <w:r>
              <w:t xml:space="preserve">Returns the points value of the </w:t>
            </w:r>
            <w:proofErr w:type="spellStart"/>
            <w:r>
              <w:t>enum</w:t>
            </w:r>
            <w:proofErr w:type="spellEnd"/>
            <w:r>
              <w:t xml:space="preserve"> </w:t>
            </w:r>
          </w:p>
          <w:p w14:paraId="54977987" w14:textId="77777777" w:rsidR="00B252FB" w:rsidRDefault="00B252FB" w:rsidP="00262C92">
            <w:pPr>
              <w:pStyle w:val="ContactInfo"/>
              <w:jc w:val="left"/>
            </w:pPr>
          </w:p>
        </w:tc>
      </w:tr>
    </w:tbl>
    <w:p w14:paraId="66F20350" w14:textId="77777777" w:rsidR="00DC3A43" w:rsidRPr="00DC3A43" w:rsidRDefault="00DC3A43" w:rsidP="00DC3A43">
      <w:pPr>
        <w:pStyle w:val="ContactInfo"/>
        <w:ind w:left="720"/>
        <w:jc w:val="both"/>
        <w:rPr>
          <w:sz w:val="24"/>
        </w:rPr>
      </w:pPr>
    </w:p>
    <w:p w14:paraId="6D76008E" w14:textId="77777777" w:rsidR="00262C92" w:rsidRDefault="00262C92" w:rsidP="00AF7F71">
      <w:pPr>
        <w:pStyle w:val="ContactInfo"/>
        <w:numPr>
          <w:ilvl w:val="0"/>
          <w:numId w:val="25"/>
        </w:numPr>
        <w:jc w:val="both"/>
        <w:outlineLvl w:val="2"/>
        <w:rPr>
          <w:sz w:val="24"/>
        </w:rPr>
      </w:pPr>
      <w:bookmarkStart w:id="24" w:name="_Toc500686325"/>
      <w:r w:rsidRPr="00262C92">
        <w:rPr>
          <w:b/>
          <w:sz w:val="24"/>
        </w:rPr>
        <w:t xml:space="preserve">Enum Fresco </w:t>
      </w:r>
      <w:proofErr w:type="gramStart"/>
      <w:r w:rsidRPr="00262C92">
        <w:rPr>
          <w:b/>
          <w:sz w:val="24"/>
        </w:rPr>
        <w:t>( implements</w:t>
      </w:r>
      <w:proofErr w:type="gramEnd"/>
      <w:r w:rsidRPr="00262C92">
        <w:rPr>
          <w:b/>
          <w:sz w:val="24"/>
        </w:rPr>
        <w:t xml:space="preserve"> Finding </w:t>
      </w:r>
      <w:r w:rsidRPr="00262C92">
        <w:rPr>
          <w:i/>
        </w:rPr>
        <w:t>)</w:t>
      </w:r>
      <w:bookmarkEnd w:id="24"/>
    </w:p>
    <w:p w14:paraId="63004863" w14:textId="77777777" w:rsidR="00262C92" w:rsidRDefault="00262C92" w:rsidP="00262C92">
      <w:pPr>
        <w:pStyle w:val="ContactInfo"/>
        <w:jc w:val="left"/>
        <w:rPr>
          <w:sz w:val="24"/>
        </w:rPr>
      </w:pPr>
      <w:r w:rsidRPr="00262C92"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sz w:val="24"/>
        </w:rPr>
        <w:t xml:space="preserve">Consists of the 6 frescos according to the </w:t>
      </w:r>
      <w:proofErr w:type="spellStart"/>
      <w:r>
        <w:rPr>
          <w:sz w:val="24"/>
        </w:rPr>
        <w:t>strg</w:t>
      </w:r>
      <w:proofErr w:type="spellEnd"/>
      <w:r>
        <w:rPr>
          <w:sz w:val="24"/>
        </w:rPr>
        <w:t xml:space="preserve"> image given</w:t>
      </w:r>
    </w:p>
    <w:p w14:paraId="1CE5E119" w14:textId="77777777" w:rsidR="00262C92" w:rsidRDefault="00262C92" w:rsidP="00262C92">
      <w:pPr>
        <w:pStyle w:val="ContactInfo"/>
        <w:ind w:left="720" w:firstLine="720"/>
      </w:pPr>
      <w:r>
        <w:t>Fresco1(</w:t>
      </w:r>
      <w:proofErr w:type="gramStart"/>
      <w:r>
        <w:t>20 )</w:t>
      </w:r>
      <w:proofErr w:type="gramEnd"/>
      <w:r>
        <w:t>, fresco2(20), fresco3(15), fresco4(20), fresco5(15), fresco6(15);</w:t>
      </w:r>
      <w:r>
        <w:tab/>
      </w:r>
    </w:p>
    <w:p w14:paraId="39F93B79" w14:textId="77777777" w:rsidR="00262C92" w:rsidRDefault="00262C92" w:rsidP="00262C92">
      <w:pPr>
        <w:pStyle w:val="ContactInfo"/>
        <w:ind w:firstLine="720"/>
        <w:jc w:val="left"/>
        <w:rPr>
          <w:i/>
        </w:rPr>
      </w:pPr>
      <w:r>
        <w:rPr>
          <w:i/>
        </w:rPr>
        <w:t>Attributes:</w:t>
      </w:r>
    </w:p>
    <w:p w14:paraId="296B5E0F" w14:textId="77777777" w:rsidR="00262C92" w:rsidRPr="00AF7F71" w:rsidRDefault="00262C92" w:rsidP="00262C92">
      <w:pPr>
        <w:pStyle w:val="ContactInfo"/>
        <w:numPr>
          <w:ilvl w:val="0"/>
          <w:numId w:val="23"/>
        </w:numPr>
        <w:jc w:val="left"/>
        <w:rPr>
          <w:i/>
        </w:rPr>
      </w:pPr>
      <w:r>
        <w:t>final private int value; //value of the finding</w:t>
      </w:r>
    </w:p>
    <w:p w14:paraId="17043BC5" w14:textId="77777777" w:rsidR="00AF7F71" w:rsidRDefault="00AF7F71" w:rsidP="00262C92">
      <w:pPr>
        <w:pStyle w:val="ContactInfo"/>
        <w:numPr>
          <w:ilvl w:val="0"/>
          <w:numId w:val="23"/>
        </w:numPr>
        <w:jc w:val="left"/>
        <w:rPr>
          <w:i/>
        </w:rPr>
      </w:pPr>
      <w:r>
        <w:t>String image;</w:t>
      </w:r>
    </w:p>
    <w:p w14:paraId="1875B1A3" w14:textId="77777777" w:rsidR="00262C92" w:rsidRPr="00AF7F71" w:rsidRDefault="00262C92" w:rsidP="00AF7F71">
      <w:pPr>
        <w:pStyle w:val="ContactInfo"/>
        <w:ind w:left="720"/>
        <w:jc w:val="left"/>
      </w:pPr>
      <w:r>
        <w:rPr>
          <w:i/>
        </w:rPr>
        <w:t xml:space="preserve">Methods: </w:t>
      </w:r>
      <w:r w:rsidR="00AF7F71" w:rsidRPr="00AF7F71">
        <w:t>All methods inherited plus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35"/>
        <w:gridCol w:w="5035"/>
      </w:tblGrid>
      <w:tr w:rsidR="00262C92" w14:paraId="4E4D7BC8" w14:textId="77777777" w:rsidTr="00C133D7">
        <w:tc>
          <w:tcPr>
            <w:tcW w:w="5035" w:type="dxa"/>
          </w:tcPr>
          <w:p w14:paraId="762C6F1C" w14:textId="77777777" w:rsidR="00262C92" w:rsidRDefault="00262C92" w:rsidP="00C133D7">
            <w:pPr>
              <w:pStyle w:val="ContactInfo"/>
              <w:jc w:val="left"/>
            </w:pPr>
            <w:r w:rsidRPr="00262C92">
              <w:t xml:space="preserve">public String </w:t>
            </w:r>
            <w:proofErr w:type="spellStart"/>
            <w:r w:rsidRPr="00262C92">
              <w:t>toString</w:t>
            </w:r>
            <w:proofErr w:type="spellEnd"/>
            <w:r w:rsidRPr="00262C92">
              <w:t xml:space="preserve"> </w:t>
            </w:r>
            <w:proofErr w:type="gramStart"/>
            <w:r w:rsidRPr="00262C92">
              <w:t>( )</w:t>
            </w:r>
            <w:proofErr w:type="gramEnd"/>
          </w:p>
        </w:tc>
        <w:tc>
          <w:tcPr>
            <w:tcW w:w="5035" w:type="dxa"/>
          </w:tcPr>
          <w:p w14:paraId="21AF8E85" w14:textId="77777777" w:rsidR="00262C92" w:rsidRDefault="00262C92" w:rsidP="00C133D7">
            <w:pPr>
              <w:pStyle w:val="ContactInfo"/>
              <w:jc w:val="left"/>
            </w:pPr>
            <w:r>
              <w:t>Accessor</w:t>
            </w:r>
          </w:p>
          <w:p w14:paraId="66FB35D8" w14:textId="77777777" w:rsidR="00262C92" w:rsidRDefault="00262C92" w:rsidP="00C133D7">
            <w:pPr>
              <w:pStyle w:val="ContactInfo"/>
              <w:jc w:val="left"/>
            </w:pPr>
            <w:r>
              <w:t xml:space="preserve">Returns the name of the </w:t>
            </w:r>
            <w:proofErr w:type="spellStart"/>
            <w:r>
              <w:t>enum</w:t>
            </w:r>
            <w:proofErr w:type="spellEnd"/>
          </w:p>
        </w:tc>
      </w:tr>
      <w:tr w:rsidR="00262C92" w14:paraId="4D7EE45F" w14:textId="77777777" w:rsidTr="00C133D7">
        <w:tc>
          <w:tcPr>
            <w:tcW w:w="5035" w:type="dxa"/>
          </w:tcPr>
          <w:p w14:paraId="0D92791B" w14:textId="77777777" w:rsidR="00262C92" w:rsidRDefault="00262C92" w:rsidP="00C133D7">
            <w:pPr>
              <w:pStyle w:val="ContactInfo"/>
              <w:jc w:val="left"/>
            </w:pPr>
            <w:r w:rsidRPr="00262C92">
              <w:t xml:space="preserve">public int </w:t>
            </w:r>
            <w:proofErr w:type="spellStart"/>
            <w:r w:rsidRPr="00262C92">
              <w:t>getValue</w:t>
            </w:r>
            <w:proofErr w:type="spellEnd"/>
            <w:r w:rsidRPr="00262C92">
              <w:t xml:space="preserve"> </w:t>
            </w:r>
            <w:proofErr w:type="gramStart"/>
            <w:r w:rsidRPr="00262C92">
              <w:t>( )</w:t>
            </w:r>
            <w:proofErr w:type="gramEnd"/>
          </w:p>
        </w:tc>
        <w:tc>
          <w:tcPr>
            <w:tcW w:w="5035" w:type="dxa"/>
          </w:tcPr>
          <w:p w14:paraId="473CC54B" w14:textId="77777777" w:rsidR="00262C92" w:rsidRDefault="00262C92" w:rsidP="00C133D7">
            <w:pPr>
              <w:pStyle w:val="ContactInfo"/>
              <w:jc w:val="left"/>
            </w:pPr>
            <w:r>
              <w:t>Accessor</w:t>
            </w:r>
          </w:p>
          <w:p w14:paraId="0169A8D7" w14:textId="77777777" w:rsidR="00262C92" w:rsidRDefault="00262C92" w:rsidP="00C133D7">
            <w:pPr>
              <w:pStyle w:val="ContactInfo"/>
              <w:jc w:val="left"/>
            </w:pPr>
            <w:r>
              <w:t>Returns the value of the rare finding</w:t>
            </w:r>
          </w:p>
        </w:tc>
      </w:tr>
    </w:tbl>
    <w:p w14:paraId="180BE70F" w14:textId="77777777" w:rsidR="00776A2F" w:rsidRDefault="00776A2F" w:rsidP="00776A2F">
      <w:pPr>
        <w:pStyle w:val="ContactInfo"/>
        <w:jc w:val="both"/>
        <w:rPr>
          <w:b/>
          <w:sz w:val="24"/>
        </w:rPr>
      </w:pPr>
      <w:bookmarkStart w:id="25" w:name="_Toc500686326"/>
    </w:p>
    <w:p w14:paraId="1BABE186" w14:textId="77777777" w:rsidR="00262C92" w:rsidRDefault="00262C92" w:rsidP="00AF7F71">
      <w:pPr>
        <w:pStyle w:val="ContactInfo"/>
        <w:numPr>
          <w:ilvl w:val="0"/>
          <w:numId w:val="25"/>
        </w:numPr>
        <w:jc w:val="both"/>
        <w:outlineLvl w:val="2"/>
        <w:rPr>
          <w:b/>
          <w:sz w:val="24"/>
        </w:rPr>
      </w:pPr>
      <w:r w:rsidRPr="00262C92">
        <w:rPr>
          <w:b/>
          <w:sz w:val="24"/>
        </w:rPr>
        <w:t xml:space="preserve">Class </w:t>
      </w:r>
      <w:proofErr w:type="spellStart"/>
      <w:r w:rsidRPr="00262C92">
        <w:rPr>
          <w:b/>
          <w:sz w:val="24"/>
        </w:rPr>
        <w:t>SnakeGoddess</w:t>
      </w:r>
      <w:bookmarkEnd w:id="25"/>
      <w:proofErr w:type="spellEnd"/>
    </w:p>
    <w:p w14:paraId="2BF79890" w14:textId="77777777" w:rsidR="00747422" w:rsidRPr="00D00C84" w:rsidRDefault="00C133D7" w:rsidP="00D00C84">
      <w:pPr>
        <w:pStyle w:val="ContactInfo"/>
        <w:ind w:left="720"/>
        <w:jc w:val="left"/>
        <w:rPr>
          <w:i/>
        </w:rPr>
      </w:pPr>
      <w:r w:rsidRPr="00C133D7">
        <w:rPr>
          <w:i/>
        </w:rPr>
        <w:t xml:space="preserve">Method: </w:t>
      </w:r>
      <w:r w:rsidR="00AF7F71">
        <w:t>All Methods inherited</w:t>
      </w:r>
      <w:r>
        <w:tab/>
      </w:r>
    </w:p>
    <w:p w14:paraId="54A49FB5" w14:textId="77777777" w:rsidR="00496F01" w:rsidRDefault="00496F01" w:rsidP="00747422">
      <w:pPr>
        <w:pStyle w:val="ContactInfo"/>
        <w:ind w:left="720"/>
        <w:jc w:val="left"/>
        <w:outlineLvl w:val="2"/>
        <w:rPr>
          <w:b/>
          <w:sz w:val="24"/>
        </w:rPr>
      </w:pPr>
      <w:bookmarkStart w:id="26" w:name="_Toc500686327"/>
    </w:p>
    <w:p w14:paraId="4A8FC2F6" w14:textId="77777777" w:rsidR="00747422" w:rsidRDefault="00CD5504" w:rsidP="00747422">
      <w:pPr>
        <w:pStyle w:val="ContactInfo"/>
        <w:ind w:left="720"/>
        <w:jc w:val="left"/>
        <w:outlineLvl w:val="2"/>
        <w:rPr>
          <w:b/>
          <w:sz w:val="24"/>
        </w:rPr>
      </w:pPr>
      <w:proofErr w:type="spellStart"/>
      <w:r w:rsidRPr="00CD5504">
        <w:rPr>
          <w:b/>
          <w:sz w:val="24"/>
        </w:rPr>
        <w:t>FindingUML</w:t>
      </w:r>
      <w:bookmarkEnd w:id="26"/>
      <w:proofErr w:type="spellEnd"/>
    </w:p>
    <w:p w14:paraId="083739E7" w14:textId="77777777" w:rsidR="00747422" w:rsidRDefault="00496F01" w:rsidP="00747422">
      <w:r>
        <w:rPr>
          <w:noProof/>
        </w:rPr>
        <w:drawing>
          <wp:anchor distT="0" distB="0" distL="114300" distR="114300" simplePos="0" relativeHeight="251667456" behindDoc="0" locked="0" layoutInCell="1" allowOverlap="1" wp14:anchorId="7307083A" wp14:editId="6FD399F2">
            <wp:simplePos x="0" y="0"/>
            <wp:positionH relativeFrom="column">
              <wp:posOffset>712470</wp:posOffset>
            </wp:positionH>
            <wp:positionV relativeFrom="paragraph">
              <wp:posOffset>161925</wp:posOffset>
            </wp:positionV>
            <wp:extent cx="5862288" cy="2621280"/>
            <wp:effectExtent l="0" t="0" r="5715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288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422">
        <w:br w:type="page"/>
      </w:r>
    </w:p>
    <w:p w14:paraId="49B500EC" w14:textId="77777777" w:rsidR="00CD5504" w:rsidRDefault="00E650AF" w:rsidP="00E650AF">
      <w:pPr>
        <w:pStyle w:val="ContactInfo"/>
        <w:jc w:val="left"/>
        <w:outlineLvl w:val="1"/>
        <w:rPr>
          <w:b/>
          <w:sz w:val="24"/>
        </w:rPr>
      </w:pPr>
      <w:bookmarkStart w:id="27" w:name="_Toc500686328"/>
      <w:r w:rsidRPr="00E650AF">
        <w:rPr>
          <w:b/>
          <w:sz w:val="24"/>
        </w:rPr>
        <w:lastRenderedPageBreak/>
        <w:t>Abstract Class Pawn</w:t>
      </w:r>
      <w:bookmarkEnd w:id="27"/>
    </w:p>
    <w:p w14:paraId="3FF14BCE" w14:textId="77777777" w:rsidR="00C30C15" w:rsidRPr="00C30C15" w:rsidRDefault="00C30C15" w:rsidP="000D37F6">
      <w:pPr>
        <w:pStyle w:val="ContactInfo"/>
        <w:ind w:left="3600" w:firstLine="720"/>
        <w:outlineLvl w:val="2"/>
        <w:rPr>
          <w:b/>
          <w:i/>
        </w:rPr>
      </w:pPr>
      <w:bookmarkStart w:id="28" w:name="_Toc500686329"/>
      <w:proofErr w:type="spellStart"/>
      <w:r w:rsidRPr="00C30C15">
        <w:rPr>
          <w:b/>
          <w:i/>
        </w:rPr>
        <w:t>PawnUML</w:t>
      </w:r>
      <w:bookmarkEnd w:id="28"/>
      <w:proofErr w:type="spellEnd"/>
      <w:r w:rsidRPr="00C30C15">
        <w:rPr>
          <w:b/>
          <w:i/>
        </w:rPr>
        <w:tab/>
      </w:r>
      <w:r w:rsidR="00E92CD5">
        <w:rPr>
          <w:b/>
          <w:i/>
        </w:rPr>
        <w:t xml:space="preserve">  </w:t>
      </w:r>
      <w:r w:rsidR="00E92CD5">
        <w:rPr>
          <w:b/>
          <w:i/>
        </w:rPr>
        <w:tab/>
      </w:r>
      <w:r w:rsidR="00E92CD5">
        <w:rPr>
          <w:b/>
          <w:i/>
        </w:rPr>
        <w:tab/>
      </w:r>
      <w:r w:rsidRPr="00C30C15">
        <w:rPr>
          <w:b/>
          <w:i/>
        </w:rPr>
        <w:tab/>
      </w:r>
      <w:r w:rsidRPr="00C30C15">
        <w:rPr>
          <w:b/>
          <w:i/>
        </w:rPr>
        <w:tab/>
      </w:r>
      <w:r w:rsidRPr="00C30C15">
        <w:rPr>
          <w:b/>
          <w:i/>
        </w:rPr>
        <w:tab/>
      </w:r>
    </w:p>
    <w:p w14:paraId="26F5F128" w14:textId="77777777" w:rsidR="00E650AF" w:rsidRDefault="00FC6CDA" w:rsidP="00C30C15">
      <w:pPr>
        <w:pStyle w:val="ContactInfo"/>
        <w:ind w:firstLine="720"/>
        <w:jc w:val="left"/>
        <w:rPr>
          <w:i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3C5C2F1" wp14:editId="74D44BEC">
            <wp:simplePos x="0" y="0"/>
            <wp:positionH relativeFrom="column">
              <wp:posOffset>3265170</wp:posOffset>
            </wp:positionH>
            <wp:positionV relativeFrom="paragraph">
              <wp:posOffset>62230</wp:posOffset>
            </wp:positionV>
            <wp:extent cx="3634740" cy="2922905"/>
            <wp:effectExtent l="0" t="0" r="3810" b="0"/>
            <wp:wrapTight wrapText="bothSides">
              <wp:wrapPolygon edited="0">
                <wp:start x="0" y="0"/>
                <wp:lineTo x="0" y="21398"/>
                <wp:lineTo x="21509" y="21398"/>
                <wp:lineTo x="2150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0AF" w:rsidRPr="00E650AF">
        <w:rPr>
          <w:i/>
        </w:rPr>
        <w:t>Attributes:</w:t>
      </w:r>
    </w:p>
    <w:p w14:paraId="443164C5" w14:textId="77777777" w:rsidR="00C30C15" w:rsidRDefault="00E650AF" w:rsidP="009E3327">
      <w:pPr>
        <w:pStyle w:val="ContactInfo"/>
        <w:numPr>
          <w:ilvl w:val="0"/>
          <w:numId w:val="37"/>
        </w:numPr>
        <w:jc w:val="left"/>
      </w:pPr>
      <w:r>
        <w:t xml:space="preserve">private Position </w:t>
      </w:r>
      <w:proofErr w:type="spellStart"/>
      <w:r w:rsidR="00664E76">
        <w:t>position</w:t>
      </w:r>
      <w:proofErr w:type="spellEnd"/>
      <w:r w:rsidR="00664E76">
        <w:t xml:space="preserve"> </w:t>
      </w:r>
      <w:r>
        <w:t>;</w:t>
      </w:r>
    </w:p>
    <w:p w14:paraId="35F3C038" w14:textId="77777777" w:rsidR="00E650AF" w:rsidRPr="00E650AF" w:rsidRDefault="00E650AF" w:rsidP="009E3327">
      <w:pPr>
        <w:pStyle w:val="ContactInfo"/>
        <w:ind w:left="1440" w:firstLine="720"/>
        <w:jc w:val="left"/>
        <w:rPr>
          <w:i/>
        </w:rPr>
      </w:pPr>
      <w:r>
        <w:t>//the position the pawn is on</w:t>
      </w:r>
    </w:p>
    <w:p w14:paraId="6321F856" w14:textId="77777777" w:rsidR="00C30C15" w:rsidRDefault="00E650AF" w:rsidP="009E3327">
      <w:pPr>
        <w:pStyle w:val="ContactInfo"/>
        <w:numPr>
          <w:ilvl w:val="0"/>
          <w:numId w:val="37"/>
        </w:numPr>
        <w:jc w:val="left"/>
      </w:pPr>
      <w:r>
        <w:t xml:space="preserve">private Path </w:t>
      </w:r>
      <w:proofErr w:type="spellStart"/>
      <w:r>
        <w:t>path</w:t>
      </w:r>
      <w:proofErr w:type="spellEnd"/>
      <w:r>
        <w:t xml:space="preserve"> ;</w:t>
      </w:r>
      <w:r>
        <w:tab/>
      </w:r>
    </w:p>
    <w:p w14:paraId="2940ECD6" w14:textId="77777777" w:rsidR="00C30C15" w:rsidRDefault="00E650AF" w:rsidP="009E3327">
      <w:pPr>
        <w:pStyle w:val="ContactInfo"/>
        <w:ind w:left="2160"/>
        <w:jc w:val="left"/>
      </w:pPr>
      <w:r>
        <w:t>//the path the pawn is on</w:t>
      </w:r>
    </w:p>
    <w:p w14:paraId="3ACA8F4E" w14:textId="77777777" w:rsidR="00C30C15" w:rsidRDefault="00E650AF" w:rsidP="009E3327">
      <w:pPr>
        <w:pStyle w:val="ContactInfo"/>
        <w:numPr>
          <w:ilvl w:val="0"/>
          <w:numId w:val="37"/>
        </w:numPr>
        <w:jc w:val="left"/>
      </w:pPr>
      <w:r>
        <w:t xml:space="preserve">private final Player </w:t>
      </w:r>
      <w:proofErr w:type="spellStart"/>
      <w:r>
        <w:t>player</w:t>
      </w:r>
      <w:proofErr w:type="spellEnd"/>
      <w:r>
        <w:t xml:space="preserve"> ;</w:t>
      </w:r>
    </w:p>
    <w:p w14:paraId="07E87AB5" w14:textId="77777777" w:rsidR="00E650AF" w:rsidRDefault="00C30C15" w:rsidP="00E92CD5">
      <w:pPr>
        <w:pStyle w:val="ContactInfo"/>
        <w:ind w:left="1080" w:hanging="360"/>
        <w:jc w:val="left"/>
      </w:pPr>
      <w:r>
        <w:t xml:space="preserve">   </w:t>
      </w:r>
      <w:r w:rsidR="00423F9D">
        <w:tab/>
      </w:r>
      <w:r w:rsidR="00423F9D">
        <w:tab/>
      </w:r>
      <w:r w:rsidR="009E3327">
        <w:tab/>
      </w:r>
      <w:r w:rsidR="00E650AF">
        <w:t>//the owner of the piece</w:t>
      </w:r>
    </w:p>
    <w:p w14:paraId="7CB81D49" w14:textId="77777777" w:rsidR="00C30C15" w:rsidRDefault="00554143" w:rsidP="00554143">
      <w:pPr>
        <w:pStyle w:val="ContactInfo"/>
        <w:jc w:val="left"/>
      </w:pPr>
      <w:r>
        <w:tab/>
      </w:r>
      <w:r w:rsidR="00C30C15">
        <w:tab/>
      </w:r>
      <w:r w:rsidR="00C30C15">
        <w:tab/>
      </w:r>
      <w:r w:rsidR="00C30C15">
        <w:tab/>
      </w:r>
      <w:r w:rsidR="00C30C15">
        <w:tab/>
      </w:r>
      <w:r w:rsidR="00C30C15">
        <w:tab/>
      </w:r>
      <w:r w:rsidR="00C30C15">
        <w:tab/>
      </w:r>
    </w:p>
    <w:p w14:paraId="3E4867D0" w14:textId="77777777" w:rsidR="00E92CD5" w:rsidRDefault="00E92CD5" w:rsidP="00554143">
      <w:pPr>
        <w:pStyle w:val="ContactInfo"/>
        <w:jc w:val="left"/>
        <w:rPr>
          <w:i/>
        </w:rPr>
      </w:pPr>
    </w:p>
    <w:p w14:paraId="7AC37EC9" w14:textId="77777777" w:rsidR="00E92CD5" w:rsidRDefault="00E92CD5" w:rsidP="00554143">
      <w:pPr>
        <w:pStyle w:val="ContactInfo"/>
        <w:jc w:val="left"/>
        <w:rPr>
          <w:i/>
        </w:rPr>
      </w:pPr>
    </w:p>
    <w:p w14:paraId="38E3D843" w14:textId="77777777" w:rsidR="00C30C15" w:rsidRDefault="00C30C15" w:rsidP="00554143">
      <w:pPr>
        <w:pStyle w:val="ContactInfo"/>
        <w:jc w:val="left"/>
        <w:rPr>
          <w:i/>
        </w:rPr>
      </w:pPr>
    </w:p>
    <w:p w14:paraId="17EC43E8" w14:textId="77777777" w:rsidR="00C22D4C" w:rsidRDefault="00C22D4C" w:rsidP="00C30C15">
      <w:pPr>
        <w:pStyle w:val="ContactInfo"/>
        <w:ind w:firstLine="720"/>
        <w:jc w:val="left"/>
        <w:rPr>
          <w:i/>
        </w:rPr>
      </w:pPr>
    </w:p>
    <w:p w14:paraId="5DF5CC48" w14:textId="77777777" w:rsidR="00C22D4C" w:rsidRDefault="00C22D4C" w:rsidP="00C30C15">
      <w:pPr>
        <w:pStyle w:val="ContactInfo"/>
        <w:ind w:firstLine="720"/>
        <w:jc w:val="left"/>
        <w:rPr>
          <w:i/>
        </w:rPr>
      </w:pPr>
    </w:p>
    <w:p w14:paraId="39AADE6B" w14:textId="77777777" w:rsidR="000D37F6" w:rsidRDefault="000D37F6" w:rsidP="00C30C15">
      <w:pPr>
        <w:pStyle w:val="ContactInfo"/>
        <w:ind w:firstLine="720"/>
        <w:jc w:val="left"/>
        <w:rPr>
          <w:i/>
        </w:rPr>
      </w:pPr>
    </w:p>
    <w:p w14:paraId="6B2376CD" w14:textId="77777777" w:rsidR="000D37F6" w:rsidRDefault="000D37F6" w:rsidP="00C30C15">
      <w:pPr>
        <w:pStyle w:val="ContactInfo"/>
        <w:ind w:firstLine="720"/>
        <w:jc w:val="left"/>
        <w:rPr>
          <w:i/>
        </w:rPr>
      </w:pPr>
    </w:p>
    <w:p w14:paraId="4A917EB3" w14:textId="77777777" w:rsidR="000D37F6" w:rsidRDefault="000D37F6" w:rsidP="00C30C15">
      <w:pPr>
        <w:pStyle w:val="ContactInfo"/>
        <w:ind w:firstLine="720"/>
        <w:jc w:val="left"/>
        <w:rPr>
          <w:i/>
        </w:rPr>
      </w:pPr>
    </w:p>
    <w:p w14:paraId="4AB665FA" w14:textId="77777777" w:rsidR="000D37F6" w:rsidRPr="00554143" w:rsidRDefault="00554143" w:rsidP="000D37F6">
      <w:pPr>
        <w:pStyle w:val="ContactInfo"/>
        <w:ind w:firstLine="720"/>
        <w:jc w:val="left"/>
        <w:rPr>
          <w:i/>
        </w:rPr>
      </w:pPr>
      <w:r>
        <w:rPr>
          <w:i/>
        </w:rPr>
        <w:t>Methods: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320"/>
        <w:gridCol w:w="5670"/>
      </w:tblGrid>
      <w:tr w:rsidR="00554143" w14:paraId="2E2EB479" w14:textId="77777777" w:rsidTr="00C74413">
        <w:tc>
          <w:tcPr>
            <w:tcW w:w="4320" w:type="dxa"/>
          </w:tcPr>
          <w:p w14:paraId="52731690" w14:textId="77777777" w:rsidR="00554143" w:rsidRPr="00554143" w:rsidRDefault="00554143" w:rsidP="00554143">
            <w:pPr>
              <w:pStyle w:val="ContactInfo"/>
              <w:jc w:val="left"/>
            </w:pPr>
            <w:r w:rsidRPr="00554143">
              <w:t xml:space="preserve">public int </w:t>
            </w:r>
            <w:proofErr w:type="spellStart"/>
            <w:r w:rsidRPr="00554143">
              <w:t>getPositionScore</w:t>
            </w:r>
            <w:proofErr w:type="spellEnd"/>
            <w:r w:rsidRPr="00554143">
              <w:t xml:space="preserve"> </w:t>
            </w:r>
            <w:proofErr w:type="gramStart"/>
            <w:r w:rsidRPr="00554143">
              <w:t>( )</w:t>
            </w:r>
            <w:proofErr w:type="gramEnd"/>
          </w:p>
        </w:tc>
        <w:tc>
          <w:tcPr>
            <w:tcW w:w="5670" w:type="dxa"/>
          </w:tcPr>
          <w:p w14:paraId="24357DFD" w14:textId="77777777" w:rsidR="00554143" w:rsidRDefault="00554143" w:rsidP="00554143">
            <w:pPr>
              <w:pStyle w:val="ContactInfo"/>
              <w:jc w:val="left"/>
            </w:pPr>
            <w:r>
              <w:t>Accessor</w:t>
            </w:r>
          </w:p>
          <w:p w14:paraId="332F0710" w14:textId="77777777" w:rsidR="00554143" w:rsidRPr="00554143" w:rsidRDefault="00554143" w:rsidP="00554143">
            <w:pPr>
              <w:pStyle w:val="ContactInfo"/>
              <w:jc w:val="left"/>
            </w:pPr>
            <w:r>
              <w:t>Returns the points of the position the pawn is on</w:t>
            </w:r>
          </w:p>
        </w:tc>
      </w:tr>
      <w:tr w:rsidR="00554143" w14:paraId="4E77ECD0" w14:textId="77777777" w:rsidTr="00C74413">
        <w:tc>
          <w:tcPr>
            <w:tcW w:w="4320" w:type="dxa"/>
          </w:tcPr>
          <w:p w14:paraId="50CE609F" w14:textId="77777777" w:rsidR="00554143" w:rsidRPr="00554143" w:rsidRDefault="00554143" w:rsidP="00554143">
            <w:pPr>
              <w:pStyle w:val="ContactInfo"/>
              <w:jc w:val="left"/>
            </w:pPr>
            <w:r w:rsidRPr="00554143">
              <w:t xml:space="preserve">public void </w:t>
            </w:r>
            <w:proofErr w:type="spellStart"/>
            <w:r w:rsidRPr="00554143">
              <w:t>setPath</w:t>
            </w:r>
            <w:proofErr w:type="spellEnd"/>
            <w:r w:rsidRPr="00554143">
              <w:t xml:space="preserve"> </w:t>
            </w:r>
            <w:proofErr w:type="gramStart"/>
            <w:r w:rsidRPr="00554143">
              <w:t>( Path</w:t>
            </w:r>
            <w:proofErr w:type="gramEnd"/>
            <w:r w:rsidRPr="00554143">
              <w:t xml:space="preserve"> path)</w:t>
            </w:r>
          </w:p>
        </w:tc>
        <w:tc>
          <w:tcPr>
            <w:tcW w:w="5670" w:type="dxa"/>
          </w:tcPr>
          <w:p w14:paraId="185D855D" w14:textId="77777777" w:rsidR="00554143" w:rsidRDefault="00897A49" w:rsidP="00554143">
            <w:pPr>
              <w:pStyle w:val="ContactInfo"/>
              <w:jc w:val="left"/>
            </w:pPr>
            <w:r>
              <w:t>Transformer</w:t>
            </w:r>
          </w:p>
          <w:p w14:paraId="56D1ECD8" w14:textId="77777777" w:rsidR="00897A49" w:rsidRPr="00554143" w:rsidRDefault="00897A49" w:rsidP="00554143">
            <w:pPr>
              <w:pStyle w:val="ContactInfo"/>
              <w:jc w:val="left"/>
            </w:pPr>
            <w:r>
              <w:t>Sets the path the pawn is on to path</w:t>
            </w:r>
          </w:p>
        </w:tc>
      </w:tr>
      <w:tr w:rsidR="00554143" w14:paraId="761A6B4B" w14:textId="77777777" w:rsidTr="00C74413">
        <w:tc>
          <w:tcPr>
            <w:tcW w:w="4320" w:type="dxa"/>
          </w:tcPr>
          <w:p w14:paraId="69C4D94D" w14:textId="77777777" w:rsidR="00554143" w:rsidRPr="00554143" w:rsidRDefault="00554143" w:rsidP="00554143">
            <w:pPr>
              <w:pStyle w:val="ContactInfo"/>
              <w:jc w:val="left"/>
            </w:pPr>
            <w:r w:rsidRPr="00554143">
              <w:t xml:space="preserve">public Path </w:t>
            </w:r>
            <w:proofErr w:type="spellStart"/>
            <w:r w:rsidRPr="00554143">
              <w:t>getPath</w:t>
            </w:r>
            <w:proofErr w:type="spellEnd"/>
            <w:r w:rsidRPr="00554143">
              <w:t xml:space="preserve"> </w:t>
            </w:r>
            <w:proofErr w:type="gramStart"/>
            <w:r w:rsidRPr="00554143">
              <w:t>( )</w:t>
            </w:r>
            <w:proofErr w:type="gramEnd"/>
          </w:p>
        </w:tc>
        <w:tc>
          <w:tcPr>
            <w:tcW w:w="5670" w:type="dxa"/>
          </w:tcPr>
          <w:p w14:paraId="3FD154D6" w14:textId="77777777" w:rsidR="00554143" w:rsidRDefault="00897A49" w:rsidP="00554143">
            <w:pPr>
              <w:pStyle w:val="ContactInfo"/>
              <w:jc w:val="left"/>
            </w:pPr>
            <w:r>
              <w:t>Accessor</w:t>
            </w:r>
          </w:p>
          <w:p w14:paraId="5CB064DD" w14:textId="77777777" w:rsidR="00897A49" w:rsidRPr="00554143" w:rsidRDefault="00897A49" w:rsidP="00554143">
            <w:pPr>
              <w:pStyle w:val="ContactInfo"/>
              <w:jc w:val="left"/>
            </w:pPr>
            <w:r>
              <w:t>Returns the path the pawn is on</w:t>
            </w:r>
          </w:p>
        </w:tc>
      </w:tr>
      <w:tr w:rsidR="00554143" w14:paraId="565B01FA" w14:textId="77777777" w:rsidTr="00C74413">
        <w:tc>
          <w:tcPr>
            <w:tcW w:w="4320" w:type="dxa"/>
          </w:tcPr>
          <w:p w14:paraId="6E93037F" w14:textId="77777777" w:rsidR="00554143" w:rsidRPr="00554143" w:rsidRDefault="00554143" w:rsidP="00554143">
            <w:pPr>
              <w:pStyle w:val="ContactInfo"/>
              <w:jc w:val="left"/>
            </w:pPr>
            <w:r w:rsidRPr="00554143">
              <w:t xml:space="preserve">public void </w:t>
            </w:r>
            <w:proofErr w:type="spellStart"/>
            <w:r w:rsidRPr="00554143">
              <w:t>setPosition</w:t>
            </w:r>
            <w:proofErr w:type="spellEnd"/>
            <w:r w:rsidRPr="00554143">
              <w:t xml:space="preserve"> </w:t>
            </w:r>
            <w:proofErr w:type="gramStart"/>
            <w:r w:rsidRPr="00554143">
              <w:t>( Position</w:t>
            </w:r>
            <w:proofErr w:type="gramEnd"/>
            <w:r w:rsidRPr="00554143">
              <w:t xml:space="preserve"> pos )</w:t>
            </w:r>
          </w:p>
        </w:tc>
        <w:tc>
          <w:tcPr>
            <w:tcW w:w="5670" w:type="dxa"/>
          </w:tcPr>
          <w:p w14:paraId="18FA04AB" w14:textId="77777777" w:rsidR="00554143" w:rsidRDefault="00897A49" w:rsidP="00554143">
            <w:pPr>
              <w:pStyle w:val="ContactInfo"/>
              <w:jc w:val="left"/>
            </w:pPr>
            <w:r>
              <w:t>Transformer</w:t>
            </w:r>
          </w:p>
          <w:p w14:paraId="4A91CC64" w14:textId="77777777" w:rsidR="00897A49" w:rsidRPr="00554143" w:rsidRDefault="00897A49" w:rsidP="00554143">
            <w:pPr>
              <w:pStyle w:val="ContactInfo"/>
              <w:jc w:val="left"/>
            </w:pPr>
            <w:r>
              <w:t>Sets the pawns position to pos</w:t>
            </w:r>
          </w:p>
        </w:tc>
      </w:tr>
      <w:tr w:rsidR="009E3327" w14:paraId="1174D3AA" w14:textId="77777777" w:rsidTr="00C74413">
        <w:tc>
          <w:tcPr>
            <w:tcW w:w="4320" w:type="dxa"/>
          </w:tcPr>
          <w:p w14:paraId="7C67B200" w14:textId="77777777" w:rsidR="009E3327" w:rsidRPr="00554143" w:rsidRDefault="002670E1" w:rsidP="00554143">
            <w:pPr>
              <w:pStyle w:val="ContactInfo"/>
              <w:jc w:val="left"/>
            </w:pPr>
            <w:r w:rsidRPr="00C95D0A">
              <w:rPr>
                <w:color w:val="FF0000"/>
                <w:sz w:val="22"/>
                <w:lang w:val="el-GR"/>
              </w:rPr>
              <w:t>!</w:t>
            </w:r>
            <w:r>
              <w:rPr>
                <w:color w:val="FF0000"/>
                <w:sz w:val="22"/>
              </w:rPr>
              <w:t xml:space="preserve"> </w:t>
            </w:r>
            <w:r w:rsidR="009E3327">
              <w:t xml:space="preserve">public int </w:t>
            </w:r>
            <w:proofErr w:type="spellStart"/>
            <w:r w:rsidR="009E3327">
              <w:t>getPositionnum</w:t>
            </w:r>
            <w:proofErr w:type="spellEnd"/>
            <w:r w:rsidR="009E3327">
              <w:t xml:space="preserve"> ();</w:t>
            </w:r>
          </w:p>
        </w:tc>
        <w:tc>
          <w:tcPr>
            <w:tcW w:w="5670" w:type="dxa"/>
          </w:tcPr>
          <w:p w14:paraId="3124B691" w14:textId="77777777" w:rsidR="009E3327" w:rsidRDefault="009E3327" w:rsidP="00554143">
            <w:pPr>
              <w:pStyle w:val="ContactInfo"/>
              <w:jc w:val="left"/>
            </w:pPr>
            <w:r>
              <w:t>Accessor</w:t>
            </w:r>
          </w:p>
          <w:p w14:paraId="687CA939" w14:textId="77777777" w:rsidR="009E3327" w:rsidRDefault="009E3327" w:rsidP="00554143">
            <w:pPr>
              <w:pStyle w:val="ContactInfo"/>
              <w:jc w:val="left"/>
            </w:pPr>
            <w:r>
              <w:t>Returns the number position the pawn is in the path</w:t>
            </w:r>
          </w:p>
        </w:tc>
      </w:tr>
      <w:tr w:rsidR="00554143" w14:paraId="7415C0CE" w14:textId="77777777" w:rsidTr="00C74413">
        <w:tc>
          <w:tcPr>
            <w:tcW w:w="4320" w:type="dxa"/>
          </w:tcPr>
          <w:p w14:paraId="49E8E012" w14:textId="77777777" w:rsidR="00554143" w:rsidRPr="00554143" w:rsidRDefault="00554143" w:rsidP="00554143">
            <w:pPr>
              <w:pStyle w:val="ContactInfo"/>
              <w:jc w:val="left"/>
            </w:pPr>
            <w:r w:rsidRPr="00554143">
              <w:t xml:space="preserve">public Position </w:t>
            </w:r>
            <w:proofErr w:type="spellStart"/>
            <w:r w:rsidRPr="00554143">
              <w:t>getPosition</w:t>
            </w:r>
            <w:proofErr w:type="spellEnd"/>
            <w:r w:rsidRPr="00554143">
              <w:t xml:space="preserve"> </w:t>
            </w:r>
            <w:proofErr w:type="gramStart"/>
            <w:r w:rsidRPr="00554143">
              <w:t>( )</w:t>
            </w:r>
            <w:proofErr w:type="gramEnd"/>
          </w:p>
        </w:tc>
        <w:tc>
          <w:tcPr>
            <w:tcW w:w="5670" w:type="dxa"/>
          </w:tcPr>
          <w:p w14:paraId="05E8FF0A" w14:textId="77777777" w:rsidR="00554143" w:rsidRDefault="00897A49" w:rsidP="00554143">
            <w:pPr>
              <w:pStyle w:val="ContactInfo"/>
              <w:jc w:val="left"/>
            </w:pPr>
            <w:r>
              <w:t>Accessor</w:t>
            </w:r>
          </w:p>
          <w:p w14:paraId="568CD6B5" w14:textId="77777777" w:rsidR="00897A49" w:rsidRPr="00554143" w:rsidRDefault="00897A49" w:rsidP="00554143">
            <w:pPr>
              <w:pStyle w:val="ContactInfo"/>
              <w:jc w:val="left"/>
            </w:pPr>
            <w:r>
              <w:t>Returns the position of the pawn</w:t>
            </w:r>
          </w:p>
        </w:tc>
      </w:tr>
      <w:tr w:rsidR="00554143" w14:paraId="3F7B499C" w14:textId="77777777" w:rsidTr="00C74413">
        <w:tc>
          <w:tcPr>
            <w:tcW w:w="4320" w:type="dxa"/>
          </w:tcPr>
          <w:p w14:paraId="0192A3FD" w14:textId="77777777" w:rsidR="00554143" w:rsidRPr="00554143" w:rsidRDefault="00554143" w:rsidP="00554143">
            <w:pPr>
              <w:pStyle w:val="ContactInfo"/>
              <w:jc w:val="left"/>
            </w:pPr>
            <w:r w:rsidRPr="00554143">
              <w:t xml:space="preserve">public Player </w:t>
            </w:r>
            <w:proofErr w:type="spellStart"/>
            <w:r w:rsidRPr="00554143">
              <w:t>getPlayer</w:t>
            </w:r>
            <w:proofErr w:type="spellEnd"/>
            <w:r w:rsidRPr="00554143">
              <w:t xml:space="preserve"> </w:t>
            </w:r>
            <w:proofErr w:type="gramStart"/>
            <w:r w:rsidRPr="00554143">
              <w:t>( )</w:t>
            </w:r>
            <w:proofErr w:type="gramEnd"/>
          </w:p>
        </w:tc>
        <w:tc>
          <w:tcPr>
            <w:tcW w:w="5670" w:type="dxa"/>
          </w:tcPr>
          <w:p w14:paraId="71A9CBD7" w14:textId="77777777" w:rsidR="00897A49" w:rsidRDefault="00897A49" w:rsidP="00554143">
            <w:pPr>
              <w:pStyle w:val="ContactInfo"/>
              <w:jc w:val="left"/>
            </w:pPr>
            <w:r>
              <w:t>Accessor</w:t>
            </w:r>
          </w:p>
          <w:p w14:paraId="19FDFA62" w14:textId="77777777" w:rsidR="00554143" w:rsidRPr="00554143" w:rsidRDefault="00897A49" w:rsidP="00554143">
            <w:pPr>
              <w:pStyle w:val="ContactInfo"/>
              <w:jc w:val="left"/>
            </w:pPr>
            <w:r>
              <w:t>Returns the owner of the pawn</w:t>
            </w:r>
          </w:p>
        </w:tc>
      </w:tr>
      <w:tr w:rsidR="00554143" w14:paraId="2AEF1301" w14:textId="77777777" w:rsidTr="00C74413">
        <w:tc>
          <w:tcPr>
            <w:tcW w:w="4320" w:type="dxa"/>
          </w:tcPr>
          <w:p w14:paraId="77C3AE80" w14:textId="77777777" w:rsidR="00554143" w:rsidRPr="00554143" w:rsidRDefault="00554143" w:rsidP="00554143">
            <w:pPr>
              <w:pStyle w:val="ContactInfo"/>
              <w:jc w:val="left"/>
            </w:pPr>
            <w:r w:rsidRPr="00554143">
              <w:t xml:space="preserve">public void </w:t>
            </w:r>
            <w:proofErr w:type="spellStart"/>
            <w:r w:rsidRPr="00554143">
              <w:t>advancebyOne</w:t>
            </w:r>
            <w:proofErr w:type="spellEnd"/>
            <w:r w:rsidRPr="00554143">
              <w:t xml:space="preserve"> </w:t>
            </w:r>
            <w:proofErr w:type="gramStart"/>
            <w:r w:rsidRPr="00554143">
              <w:t>( )</w:t>
            </w:r>
            <w:proofErr w:type="gramEnd"/>
          </w:p>
        </w:tc>
        <w:tc>
          <w:tcPr>
            <w:tcW w:w="5670" w:type="dxa"/>
          </w:tcPr>
          <w:p w14:paraId="290A539F" w14:textId="77777777" w:rsidR="00554143" w:rsidRDefault="00897A49" w:rsidP="00554143">
            <w:pPr>
              <w:pStyle w:val="ContactInfo"/>
              <w:jc w:val="left"/>
            </w:pPr>
            <w:r>
              <w:t>Transformer</w:t>
            </w:r>
          </w:p>
          <w:p w14:paraId="0C36BCA1" w14:textId="77777777" w:rsidR="00897A49" w:rsidRPr="00554143" w:rsidRDefault="00897A49" w:rsidP="00554143">
            <w:pPr>
              <w:pStyle w:val="ContactInfo"/>
              <w:jc w:val="left"/>
            </w:pPr>
            <w:r>
              <w:t xml:space="preserve">Advances pawn by one in the path providing that </w:t>
            </w:r>
            <w:proofErr w:type="spellStart"/>
            <w:r>
              <w:t>its</w:t>
            </w:r>
            <w:proofErr w:type="spellEnd"/>
            <w:r>
              <w:t xml:space="preserve"> not in the last place</w:t>
            </w:r>
          </w:p>
        </w:tc>
      </w:tr>
      <w:tr w:rsidR="00554143" w14:paraId="0B183D84" w14:textId="77777777" w:rsidTr="00C74413">
        <w:tc>
          <w:tcPr>
            <w:tcW w:w="4320" w:type="dxa"/>
          </w:tcPr>
          <w:p w14:paraId="30B8CEC7" w14:textId="77777777" w:rsidR="00554143" w:rsidRPr="00554143" w:rsidRDefault="00554143" w:rsidP="00554143">
            <w:pPr>
              <w:pStyle w:val="ContactInfo"/>
              <w:jc w:val="left"/>
            </w:pPr>
            <w:r w:rsidRPr="00554143">
              <w:t xml:space="preserve">public void </w:t>
            </w:r>
            <w:proofErr w:type="spellStart"/>
            <w:r w:rsidRPr="00554143">
              <w:t>gobackbyOne</w:t>
            </w:r>
            <w:proofErr w:type="spellEnd"/>
            <w:r w:rsidRPr="00554143">
              <w:t xml:space="preserve"> </w:t>
            </w:r>
            <w:proofErr w:type="gramStart"/>
            <w:r w:rsidRPr="00554143">
              <w:t>( )</w:t>
            </w:r>
            <w:proofErr w:type="gramEnd"/>
          </w:p>
        </w:tc>
        <w:tc>
          <w:tcPr>
            <w:tcW w:w="5670" w:type="dxa"/>
          </w:tcPr>
          <w:p w14:paraId="3CE171B9" w14:textId="77777777" w:rsidR="00554143" w:rsidRDefault="00897A49" w:rsidP="00554143">
            <w:pPr>
              <w:pStyle w:val="ContactInfo"/>
              <w:jc w:val="left"/>
            </w:pPr>
            <w:r>
              <w:t>Transformer</w:t>
            </w:r>
          </w:p>
          <w:p w14:paraId="2FD4A059" w14:textId="77777777" w:rsidR="00897A49" w:rsidRPr="00554143" w:rsidRDefault="00897A49" w:rsidP="00554143">
            <w:pPr>
              <w:pStyle w:val="ContactInfo"/>
              <w:jc w:val="left"/>
            </w:pPr>
            <w:r>
              <w:t>Returns pawn one place back providing its not in the last place</w:t>
            </w:r>
          </w:p>
        </w:tc>
      </w:tr>
      <w:tr w:rsidR="00554143" w14:paraId="407DFBBD" w14:textId="77777777" w:rsidTr="00C74413">
        <w:tc>
          <w:tcPr>
            <w:tcW w:w="4320" w:type="dxa"/>
          </w:tcPr>
          <w:p w14:paraId="3BFCB9DC" w14:textId="77777777" w:rsidR="00554143" w:rsidRPr="00554143" w:rsidRDefault="00554143" w:rsidP="00554143">
            <w:pPr>
              <w:pStyle w:val="ContactInfo"/>
              <w:jc w:val="left"/>
            </w:pPr>
            <w:r w:rsidRPr="00554143">
              <w:t xml:space="preserve">public boolean </w:t>
            </w:r>
            <w:proofErr w:type="spellStart"/>
            <w:r w:rsidRPr="00554143">
              <w:t>reachedCheckPoint</w:t>
            </w:r>
            <w:proofErr w:type="spellEnd"/>
            <w:r w:rsidRPr="00554143">
              <w:t xml:space="preserve"> </w:t>
            </w:r>
            <w:proofErr w:type="gramStart"/>
            <w:r w:rsidRPr="00554143">
              <w:t>( )</w:t>
            </w:r>
            <w:proofErr w:type="gramEnd"/>
          </w:p>
        </w:tc>
        <w:tc>
          <w:tcPr>
            <w:tcW w:w="5670" w:type="dxa"/>
          </w:tcPr>
          <w:p w14:paraId="6972FCA5" w14:textId="77777777" w:rsidR="00554143" w:rsidRDefault="00897A49" w:rsidP="00554143">
            <w:pPr>
              <w:pStyle w:val="ContactInfo"/>
              <w:jc w:val="left"/>
            </w:pPr>
            <w:r>
              <w:t>Observer</w:t>
            </w:r>
          </w:p>
          <w:p w14:paraId="7B5329F8" w14:textId="77777777" w:rsidR="00897A49" w:rsidRPr="00554143" w:rsidRDefault="00897A49" w:rsidP="00554143">
            <w:pPr>
              <w:pStyle w:val="ContactInfo"/>
              <w:jc w:val="left"/>
            </w:pPr>
            <w:r>
              <w:t>Returns true if the pawn has passed position 7 of the path providing it has begun a path</w:t>
            </w:r>
          </w:p>
        </w:tc>
      </w:tr>
      <w:tr w:rsidR="002670E1" w14:paraId="73836CD8" w14:textId="77777777" w:rsidTr="00C74413">
        <w:tc>
          <w:tcPr>
            <w:tcW w:w="4320" w:type="dxa"/>
          </w:tcPr>
          <w:p w14:paraId="3C2F6A30" w14:textId="77777777" w:rsidR="002670E1" w:rsidRPr="00554143" w:rsidRDefault="002670E1" w:rsidP="00554143">
            <w:pPr>
              <w:pStyle w:val="ContactInfo"/>
              <w:jc w:val="left"/>
            </w:pPr>
            <w:r>
              <w:t xml:space="preserve">Public abstract String </w:t>
            </w:r>
            <w:proofErr w:type="spellStart"/>
            <w:r>
              <w:t>toString</w:t>
            </w:r>
            <w:proofErr w:type="spellEnd"/>
            <w:r>
              <w:t xml:space="preserve"> ( );</w:t>
            </w:r>
          </w:p>
        </w:tc>
        <w:tc>
          <w:tcPr>
            <w:tcW w:w="5670" w:type="dxa"/>
          </w:tcPr>
          <w:p w14:paraId="020975D4" w14:textId="77777777" w:rsidR="002670E1" w:rsidRDefault="002670E1" w:rsidP="00554143">
            <w:pPr>
              <w:pStyle w:val="ContactInfo"/>
              <w:jc w:val="left"/>
            </w:pPr>
            <w:r>
              <w:t>Overridden method</w:t>
            </w:r>
          </w:p>
          <w:p w14:paraId="3FF9F6F2" w14:textId="77777777" w:rsidR="002670E1" w:rsidRDefault="002670E1" w:rsidP="00554143">
            <w:pPr>
              <w:pStyle w:val="ContactInfo"/>
              <w:jc w:val="left"/>
            </w:pPr>
            <w:r>
              <w:t>Returns the name of the pawn</w:t>
            </w:r>
          </w:p>
        </w:tc>
      </w:tr>
    </w:tbl>
    <w:p w14:paraId="13F37D87" w14:textId="77777777" w:rsidR="00DC3A43" w:rsidRDefault="00DC3A43" w:rsidP="00DC3A43">
      <w:pPr>
        <w:pStyle w:val="ContactInfo"/>
        <w:ind w:left="720"/>
        <w:jc w:val="both"/>
        <w:rPr>
          <w:b/>
          <w:sz w:val="24"/>
        </w:rPr>
      </w:pPr>
    </w:p>
    <w:p w14:paraId="7F235C9C" w14:textId="77777777" w:rsidR="00802D00" w:rsidRDefault="00C30C15" w:rsidP="00C30C15">
      <w:pPr>
        <w:pStyle w:val="ContactInfo"/>
        <w:numPr>
          <w:ilvl w:val="0"/>
          <w:numId w:val="25"/>
        </w:numPr>
        <w:jc w:val="both"/>
        <w:outlineLvl w:val="2"/>
        <w:rPr>
          <w:b/>
          <w:sz w:val="24"/>
        </w:rPr>
      </w:pPr>
      <w:bookmarkStart w:id="29" w:name="_Toc500686330"/>
      <w:r>
        <w:rPr>
          <w:b/>
          <w:sz w:val="24"/>
        </w:rPr>
        <w:t xml:space="preserve">Class </w:t>
      </w:r>
      <w:r w:rsidR="00802D00" w:rsidRPr="00802D00">
        <w:rPr>
          <w:b/>
          <w:sz w:val="24"/>
        </w:rPr>
        <w:t xml:space="preserve">Theseus </w:t>
      </w:r>
      <w:proofErr w:type="gramStart"/>
      <w:r w:rsidR="00802D00" w:rsidRPr="00802D00">
        <w:rPr>
          <w:b/>
          <w:sz w:val="24"/>
        </w:rPr>
        <w:t>( extends</w:t>
      </w:r>
      <w:proofErr w:type="gramEnd"/>
      <w:r w:rsidR="00802D00" w:rsidRPr="00802D00">
        <w:rPr>
          <w:b/>
          <w:sz w:val="24"/>
        </w:rPr>
        <w:t xml:space="preserve"> Pawn)</w:t>
      </w:r>
      <w:bookmarkEnd w:id="29"/>
      <w:r w:rsidR="00802D00" w:rsidRPr="00802D00">
        <w:rPr>
          <w:b/>
          <w:sz w:val="24"/>
        </w:rPr>
        <w:t xml:space="preserve"> </w:t>
      </w:r>
    </w:p>
    <w:p w14:paraId="0AA4D233" w14:textId="77777777" w:rsidR="00802D00" w:rsidRPr="00802D00" w:rsidRDefault="00802D00" w:rsidP="00C30C15">
      <w:pPr>
        <w:pStyle w:val="ContactInfo"/>
        <w:ind w:firstLine="720"/>
        <w:jc w:val="left"/>
        <w:rPr>
          <w:i/>
        </w:rPr>
      </w:pPr>
      <w:r>
        <w:rPr>
          <w:i/>
        </w:rPr>
        <w:t>Methods: All inherited plus: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320"/>
        <w:gridCol w:w="5670"/>
      </w:tblGrid>
      <w:tr w:rsidR="00802D00" w14:paraId="5CCD3168" w14:textId="77777777" w:rsidTr="00C74413">
        <w:tc>
          <w:tcPr>
            <w:tcW w:w="4320" w:type="dxa"/>
          </w:tcPr>
          <w:p w14:paraId="70209603" w14:textId="77777777" w:rsidR="00802D00" w:rsidRPr="00802D00" w:rsidRDefault="00802D00" w:rsidP="00802D00">
            <w:pPr>
              <w:pStyle w:val="ContactInfo"/>
              <w:jc w:val="left"/>
            </w:pPr>
            <w:r w:rsidRPr="00802D00">
              <w:t xml:space="preserve">public int </w:t>
            </w:r>
            <w:proofErr w:type="spellStart"/>
            <w:r w:rsidRPr="00802D00">
              <w:t>getPositionScore</w:t>
            </w:r>
            <w:proofErr w:type="spellEnd"/>
            <w:r w:rsidRPr="00802D00">
              <w:t xml:space="preserve"> </w:t>
            </w:r>
            <w:proofErr w:type="gramStart"/>
            <w:r w:rsidRPr="00802D00">
              <w:t>( )</w:t>
            </w:r>
            <w:proofErr w:type="gramEnd"/>
          </w:p>
        </w:tc>
        <w:tc>
          <w:tcPr>
            <w:tcW w:w="5670" w:type="dxa"/>
          </w:tcPr>
          <w:p w14:paraId="2D27E6BB" w14:textId="77777777" w:rsidR="00802D00" w:rsidRDefault="00802D00" w:rsidP="00802D00">
            <w:pPr>
              <w:pStyle w:val="ContactInfo"/>
              <w:jc w:val="left"/>
            </w:pPr>
            <w:r>
              <w:t>Accessor</w:t>
            </w:r>
          </w:p>
          <w:p w14:paraId="6ECB4E4D" w14:textId="77777777" w:rsidR="00802D00" w:rsidRDefault="00802D00" w:rsidP="00802D00">
            <w:pPr>
              <w:pStyle w:val="ContactInfo"/>
              <w:jc w:val="left"/>
            </w:pPr>
            <w:r>
              <w:t>Returns the position score doubled</w:t>
            </w:r>
          </w:p>
          <w:p w14:paraId="0887CCEC" w14:textId="77777777" w:rsidR="00802D00" w:rsidRPr="00802D00" w:rsidRDefault="00802D00" w:rsidP="00802D00">
            <w:pPr>
              <w:pStyle w:val="ContactInfo"/>
              <w:jc w:val="left"/>
            </w:pPr>
            <w:r>
              <w:t xml:space="preserve">( </w:t>
            </w:r>
            <w:proofErr w:type="spellStart"/>
            <w:r>
              <w:t>theseus</w:t>
            </w:r>
            <w:proofErr w:type="spellEnd"/>
            <w:r>
              <w:t xml:space="preserve"> earns double the value of the position)</w:t>
            </w:r>
          </w:p>
        </w:tc>
      </w:tr>
    </w:tbl>
    <w:p w14:paraId="46ED3B0C" w14:textId="77777777" w:rsidR="000D37F6" w:rsidRDefault="00C30C15" w:rsidP="00BE0FD4">
      <w:pPr>
        <w:pStyle w:val="ContactInfo"/>
        <w:numPr>
          <w:ilvl w:val="0"/>
          <w:numId w:val="25"/>
        </w:numPr>
        <w:jc w:val="both"/>
        <w:outlineLvl w:val="2"/>
        <w:rPr>
          <w:b/>
          <w:sz w:val="24"/>
        </w:rPr>
      </w:pPr>
      <w:bookmarkStart w:id="30" w:name="_Toc500686331"/>
      <w:r w:rsidRPr="000D37F6">
        <w:rPr>
          <w:b/>
          <w:sz w:val="24"/>
        </w:rPr>
        <w:t xml:space="preserve">Class Archeologist </w:t>
      </w:r>
      <w:proofErr w:type="gramStart"/>
      <w:r w:rsidRPr="000D37F6">
        <w:rPr>
          <w:b/>
          <w:sz w:val="24"/>
        </w:rPr>
        <w:t>( extends</w:t>
      </w:r>
      <w:proofErr w:type="gramEnd"/>
      <w:r w:rsidRPr="000D37F6">
        <w:rPr>
          <w:b/>
          <w:sz w:val="24"/>
        </w:rPr>
        <w:t xml:space="preserve"> Pawn)</w:t>
      </w:r>
      <w:bookmarkEnd w:id="30"/>
      <w:r w:rsidRPr="000D37F6">
        <w:rPr>
          <w:b/>
          <w:sz w:val="24"/>
        </w:rPr>
        <w:t xml:space="preserve"> </w:t>
      </w:r>
    </w:p>
    <w:p w14:paraId="15FF1427" w14:textId="77777777" w:rsidR="00802D00" w:rsidRDefault="00F21103" w:rsidP="0018054A">
      <w:pPr>
        <w:pStyle w:val="ContactInfo"/>
        <w:jc w:val="left"/>
        <w:outlineLvl w:val="1"/>
        <w:rPr>
          <w:b/>
          <w:sz w:val="24"/>
        </w:rPr>
      </w:pPr>
      <w:bookmarkStart w:id="31" w:name="_Toc500686332"/>
      <w:r>
        <w:rPr>
          <w:b/>
          <w:sz w:val="24"/>
        </w:rPr>
        <w:lastRenderedPageBreak/>
        <w:t>Abstract class Position</w:t>
      </w:r>
      <w:bookmarkEnd w:id="31"/>
    </w:p>
    <w:p w14:paraId="75B4D902" w14:textId="77777777" w:rsidR="00F21103" w:rsidRDefault="00F21103" w:rsidP="00F21103">
      <w:pPr>
        <w:pStyle w:val="ContactInfo"/>
        <w:ind w:firstLine="720"/>
        <w:jc w:val="left"/>
        <w:rPr>
          <w:i/>
          <w:sz w:val="24"/>
        </w:rPr>
      </w:pPr>
      <w:r>
        <w:rPr>
          <w:i/>
          <w:sz w:val="24"/>
        </w:rPr>
        <w:t>Attributes:</w:t>
      </w:r>
    </w:p>
    <w:p w14:paraId="35F60E73" w14:textId="77777777" w:rsidR="00F21103" w:rsidRPr="00F21103" w:rsidRDefault="00F21103" w:rsidP="003E0E83">
      <w:pPr>
        <w:pStyle w:val="ContactInfo"/>
        <w:numPr>
          <w:ilvl w:val="0"/>
          <w:numId w:val="33"/>
        </w:numPr>
        <w:ind w:left="1890"/>
        <w:jc w:val="left"/>
        <w:rPr>
          <w:sz w:val="24"/>
        </w:rPr>
      </w:pPr>
      <w:r w:rsidRPr="00F21103">
        <w:rPr>
          <w:sz w:val="24"/>
        </w:rPr>
        <w:t>private final int points;</w:t>
      </w:r>
    </w:p>
    <w:p w14:paraId="3B951AD5" w14:textId="77777777" w:rsidR="00F21103" w:rsidRPr="00F21103" w:rsidRDefault="00F21103" w:rsidP="003E0E83">
      <w:pPr>
        <w:pStyle w:val="ContactInfo"/>
        <w:numPr>
          <w:ilvl w:val="0"/>
          <w:numId w:val="33"/>
        </w:numPr>
        <w:ind w:left="1890"/>
        <w:jc w:val="left"/>
        <w:rPr>
          <w:sz w:val="24"/>
        </w:rPr>
      </w:pPr>
      <w:r w:rsidRPr="00F21103">
        <w:rPr>
          <w:sz w:val="24"/>
        </w:rPr>
        <w:t xml:space="preserve">private final int </w:t>
      </w:r>
      <w:proofErr w:type="spellStart"/>
      <w:r w:rsidRPr="00F21103">
        <w:rPr>
          <w:sz w:val="24"/>
        </w:rPr>
        <w:t>posnumber</w:t>
      </w:r>
      <w:proofErr w:type="spellEnd"/>
      <w:r w:rsidRPr="00F21103">
        <w:rPr>
          <w:sz w:val="24"/>
        </w:rPr>
        <w:t xml:space="preserve"> ; //position number in path</w:t>
      </w:r>
    </w:p>
    <w:p w14:paraId="62333B0A" w14:textId="77777777" w:rsidR="00F21103" w:rsidRDefault="00F21103" w:rsidP="003E0E83">
      <w:pPr>
        <w:pStyle w:val="ContactInfo"/>
        <w:numPr>
          <w:ilvl w:val="0"/>
          <w:numId w:val="33"/>
        </w:numPr>
        <w:ind w:left="1890"/>
        <w:jc w:val="left"/>
        <w:rPr>
          <w:sz w:val="24"/>
        </w:rPr>
      </w:pPr>
      <w:r w:rsidRPr="00F21103">
        <w:rPr>
          <w:sz w:val="24"/>
        </w:rPr>
        <w:t xml:space="preserve">private final Path </w:t>
      </w:r>
      <w:proofErr w:type="spellStart"/>
      <w:r w:rsidRPr="00F21103">
        <w:rPr>
          <w:sz w:val="24"/>
        </w:rPr>
        <w:t>path</w:t>
      </w:r>
      <w:proofErr w:type="spellEnd"/>
      <w:r w:rsidRPr="00F21103">
        <w:rPr>
          <w:sz w:val="24"/>
        </w:rPr>
        <w:t xml:space="preserve"> ;</w:t>
      </w:r>
    </w:p>
    <w:p w14:paraId="626CCA6B" w14:textId="77777777" w:rsidR="00635464" w:rsidRDefault="00635464" w:rsidP="003E0E83">
      <w:pPr>
        <w:pStyle w:val="ContactInfo"/>
        <w:numPr>
          <w:ilvl w:val="0"/>
          <w:numId w:val="33"/>
        </w:numPr>
        <w:ind w:left="1890"/>
        <w:jc w:val="left"/>
        <w:rPr>
          <w:sz w:val="24"/>
        </w:rPr>
      </w:pPr>
      <w:r w:rsidRPr="00A87DCC">
        <w:rPr>
          <w:color w:val="FF0000"/>
          <w:sz w:val="22"/>
        </w:rPr>
        <w:t xml:space="preserve">! </w:t>
      </w:r>
      <w:r>
        <w:rPr>
          <w:sz w:val="24"/>
        </w:rPr>
        <w:t xml:space="preserve">protected boolean </w:t>
      </w:r>
      <w:proofErr w:type="spellStart"/>
      <w:r>
        <w:rPr>
          <w:sz w:val="24"/>
        </w:rPr>
        <w:t>hasFinding</w:t>
      </w:r>
      <w:proofErr w:type="spellEnd"/>
      <w:r>
        <w:rPr>
          <w:sz w:val="24"/>
        </w:rPr>
        <w:t xml:space="preserve"> ; // updated by each class</w:t>
      </w:r>
    </w:p>
    <w:p w14:paraId="029E5845" w14:textId="77777777" w:rsidR="00F21103" w:rsidRDefault="00F21103" w:rsidP="00F21103">
      <w:pPr>
        <w:pStyle w:val="ContactInfo"/>
        <w:ind w:firstLine="720"/>
        <w:jc w:val="left"/>
        <w:rPr>
          <w:i/>
          <w:sz w:val="24"/>
        </w:rPr>
      </w:pPr>
      <w:r>
        <w:rPr>
          <w:i/>
          <w:sz w:val="24"/>
        </w:rPr>
        <w:t>Methods: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320"/>
        <w:gridCol w:w="5670"/>
      </w:tblGrid>
      <w:tr w:rsidR="00F21103" w14:paraId="7CBE6C82" w14:textId="77777777" w:rsidTr="00C74413">
        <w:tc>
          <w:tcPr>
            <w:tcW w:w="4320" w:type="dxa"/>
          </w:tcPr>
          <w:p w14:paraId="0FAD0A0A" w14:textId="77777777" w:rsidR="00F21103" w:rsidRDefault="00F21103" w:rsidP="00F21103">
            <w:pPr>
              <w:pStyle w:val="ContactInfo"/>
              <w:jc w:val="left"/>
              <w:rPr>
                <w:sz w:val="24"/>
              </w:rPr>
            </w:pPr>
            <w:r w:rsidRPr="00F21103">
              <w:rPr>
                <w:sz w:val="24"/>
              </w:rPr>
              <w:t xml:space="preserve">public int </w:t>
            </w:r>
            <w:proofErr w:type="spellStart"/>
            <w:r w:rsidRPr="00F21103">
              <w:rPr>
                <w:sz w:val="24"/>
              </w:rPr>
              <w:t>getPoints</w:t>
            </w:r>
            <w:proofErr w:type="spellEnd"/>
            <w:r w:rsidRPr="00F21103">
              <w:rPr>
                <w:sz w:val="24"/>
              </w:rPr>
              <w:t xml:space="preserve"> </w:t>
            </w:r>
            <w:proofErr w:type="gramStart"/>
            <w:r w:rsidRPr="00F21103">
              <w:rPr>
                <w:sz w:val="24"/>
              </w:rPr>
              <w:t>( )</w:t>
            </w:r>
            <w:proofErr w:type="gramEnd"/>
          </w:p>
        </w:tc>
        <w:tc>
          <w:tcPr>
            <w:tcW w:w="5670" w:type="dxa"/>
          </w:tcPr>
          <w:p w14:paraId="7C66D33C" w14:textId="77777777" w:rsidR="00F21103" w:rsidRDefault="00F21103" w:rsidP="00F21103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Accessor</w:t>
            </w:r>
          </w:p>
          <w:p w14:paraId="0FC29F15" w14:textId="77777777" w:rsidR="00F21103" w:rsidRDefault="00F21103" w:rsidP="00F21103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Returns the points specified in this position</w:t>
            </w:r>
          </w:p>
          <w:p w14:paraId="385DACE4" w14:textId="77777777" w:rsidR="003E0E83" w:rsidRDefault="00F21103" w:rsidP="003E0E83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 xml:space="preserve">Using </w:t>
            </w:r>
            <w:proofErr w:type="spellStart"/>
            <w:r>
              <w:rPr>
                <w:sz w:val="24"/>
              </w:rPr>
              <w:t>posnumber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( in</w:t>
            </w:r>
            <w:proofErr w:type="gramEnd"/>
            <w:r>
              <w:rPr>
                <w:sz w:val="24"/>
              </w:rPr>
              <w:t xml:space="preserve"> path)</w:t>
            </w:r>
          </w:p>
        </w:tc>
      </w:tr>
      <w:tr w:rsidR="003E0E83" w14:paraId="07C442F0" w14:textId="77777777" w:rsidTr="00C74413">
        <w:tc>
          <w:tcPr>
            <w:tcW w:w="4320" w:type="dxa"/>
          </w:tcPr>
          <w:p w14:paraId="3055B495" w14:textId="77777777" w:rsidR="003E0E83" w:rsidRPr="00F21103" w:rsidRDefault="003E0E83" w:rsidP="00F21103">
            <w:pPr>
              <w:pStyle w:val="ContactInfo"/>
              <w:jc w:val="left"/>
              <w:rPr>
                <w:sz w:val="24"/>
              </w:rPr>
            </w:pPr>
            <w:r w:rsidRPr="003E0E83">
              <w:rPr>
                <w:color w:val="FF0000"/>
                <w:sz w:val="22"/>
                <w:lang w:val="el-GR"/>
              </w:rPr>
              <w:t>!</w:t>
            </w:r>
            <w:r>
              <w:rPr>
                <w:color w:val="FF0000"/>
                <w:sz w:val="22"/>
              </w:rPr>
              <w:t xml:space="preserve"> </w:t>
            </w:r>
            <w:r w:rsidRPr="003E0E83">
              <w:rPr>
                <w:sz w:val="24"/>
              </w:rPr>
              <w:t xml:space="preserve">public int </w:t>
            </w:r>
            <w:proofErr w:type="spellStart"/>
            <w:r w:rsidRPr="003E0E83">
              <w:rPr>
                <w:sz w:val="24"/>
              </w:rPr>
              <w:t>getNum</w:t>
            </w:r>
            <w:proofErr w:type="spellEnd"/>
            <w:r w:rsidRPr="003E0E83">
              <w:rPr>
                <w:sz w:val="24"/>
              </w:rPr>
              <w:t xml:space="preserve"> ()</w:t>
            </w:r>
          </w:p>
        </w:tc>
        <w:tc>
          <w:tcPr>
            <w:tcW w:w="5670" w:type="dxa"/>
          </w:tcPr>
          <w:p w14:paraId="62FD8D9F" w14:textId="77777777" w:rsidR="003E0E83" w:rsidRDefault="003E0E83" w:rsidP="00F21103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Accessor</w:t>
            </w:r>
          </w:p>
          <w:p w14:paraId="342EF044" w14:textId="77777777" w:rsidR="003E0E83" w:rsidRDefault="003E0E83" w:rsidP="00F21103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 xml:space="preserve">Returns the </w:t>
            </w:r>
            <w:proofErr w:type="spellStart"/>
            <w:r>
              <w:rPr>
                <w:sz w:val="24"/>
              </w:rPr>
              <w:t>posnumber</w:t>
            </w:r>
            <w:proofErr w:type="spellEnd"/>
          </w:p>
        </w:tc>
      </w:tr>
      <w:tr w:rsidR="003E0E83" w14:paraId="70544081" w14:textId="77777777" w:rsidTr="00C74413">
        <w:tc>
          <w:tcPr>
            <w:tcW w:w="4320" w:type="dxa"/>
          </w:tcPr>
          <w:p w14:paraId="0F48A9B0" w14:textId="77777777" w:rsidR="003E0E83" w:rsidRPr="003E0E83" w:rsidRDefault="003E0E83" w:rsidP="00F21103">
            <w:pPr>
              <w:pStyle w:val="ContactInfo"/>
              <w:jc w:val="left"/>
              <w:rPr>
                <w:sz w:val="24"/>
              </w:rPr>
            </w:pPr>
            <w:r w:rsidRPr="003E0E83">
              <w:rPr>
                <w:color w:val="FF0000"/>
                <w:sz w:val="22"/>
                <w:lang w:val="el-GR"/>
              </w:rPr>
              <w:t>!</w:t>
            </w:r>
            <w:r>
              <w:rPr>
                <w:color w:val="FF0000"/>
                <w:sz w:val="22"/>
              </w:rPr>
              <w:t xml:space="preserve"> </w:t>
            </w:r>
            <w:r w:rsidRPr="003E0E83">
              <w:rPr>
                <w:sz w:val="24"/>
              </w:rPr>
              <w:t xml:space="preserve">public int </w:t>
            </w:r>
            <w:proofErr w:type="spellStart"/>
            <w:r w:rsidRPr="003E0E83">
              <w:rPr>
                <w:sz w:val="24"/>
              </w:rPr>
              <w:t>getPoints</w:t>
            </w:r>
            <w:proofErr w:type="spellEnd"/>
            <w:r w:rsidRPr="003E0E83">
              <w:rPr>
                <w:sz w:val="24"/>
              </w:rPr>
              <w:t xml:space="preserve"> ();</w:t>
            </w:r>
          </w:p>
        </w:tc>
        <w:tc>
          <w:tcPr>
            <w:tcW w:w="5670" w:type="dxa"/>
          </w:tcPr>
          <w:p w14:paraId="71A276C3" w14:textId="77777777" w:rsidR="003E0E83" w:rsidRDefault="003E0E83" w:rsidP="00F21103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Accessor</w:t>
            </w:r>
          </w:p>
          <w:p w14:paraId="00B30F07" w14:textId="77777777" w:rsidR="003E0E83" w:rsidRDefault="003E0E83" w:rsidP="003E0E83">
            <w:pPr>
              <w:pStyle w:val="ContactInfo"/>
              <w:jc w:val="left"/>
              <w:rPr>
                <w:sz w:val="24"/>
              </w:rPr>
            </w:pPr>
            <w:r w:rsidRPr="003E0E83">
              <w:rPr>
                <w:sz w:val="24"/>
              </w:rPr>
              <w:t>Return the points specified in this position</w:t>
            </w:r>
          </w:p>
        </w:tc>
      </w:tr>
      <w:tr w:rsidR="00A87DCC" w14:paraId="102EFA3C" w14:textId="77777777" w:rsidTr="00C74413">
        <w:tc>
          <w:tcPr>
            <w:tcW w:w="4320" w:type="dxa"/>
          </w:tcPr>
          <w:p w14:paraId="6B3B8135" w14:textId="77777777" w:rsidR="00A87DCC" w:rsidRPr="00A87DCC" w:rsidRDefault="00F724E2" w:rsidP="00F21103">
            <w:pPr>
              <w:pStyle w:val="ContactInfo"/>
              <w:jc w:val="left"/>
              <w:rPr>
                <w:color w:val="FF0000"/>
                <w:sz w:val="22"/>
              </w:rPr>
            </w:pPr>
            <w:r w:rsidRPr="00F724E2">
              <w:rPr>
                <w:color w:val="FF0000"/>
                <w:sz w:val="22"/>
                <w:lang w:val="el-GR"/>
              </w:rPr>
              <w:t>!</w:t>
            </w:r>
            <w:r>
              <w:rPr>
                <w:color w:val="FF0000"/>
                <w:sz w:val="22"/>
              </w:rPr>
              <w:t xml:space="preserve"> </w:t>
            </w:r>
            <w:r w:rsidR="00A87DCC">
              <w:rPr>
                <w:sz w:val="24"/>
              </w:rPr>
              <w:t xml:space="preserve">public boolean </w:t>
            </w:r>
            <w:proofErr w:type="spellStart"/>
            <w:r w:rsidR="00A87DCC">
              <w:rPr>
                <w:sz w:val="24"/>
              </w:rPr>
              <w:t>hasFinding</w:t>
            </w:r>
            <w:proofErr w:type="spellEnd"/>
            <w:r w:rsidR="00A87DCC">
              <w:rPr>
                <w:sz w:val="24"/>
              </w:rPr>
              <w:t xml:space="preserve"> ();</w:t>
            </w:r>
            <w:r w:rsidR="00A87DCC">
              <w:rPr>
                <w:color w:val="FF0000"/>
                <w:sz w:val="22"/>
              </w:rPr>
              <w:t xml:space="preserve"> </w:t>
            </w:r>
          </w:p>
        </w:tc>
        <w:tc>
          <w:tcPr>
            <w:tcW w:w="5670" w:type="dxa"/>
          </w:tcPr>
          <w:p w14:paraId="64D8CCA8" w14:textId="77777777" w:rsidR="00A87DCC" w:rsidRDefault="00A87DCC" w:rsidP="00F21103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Observer</w:t>
            </w:r>
          </w:p>
          <w:p w14:paraId="6C30335A" w14:textId="77777777" w:rsidR="00A87DCC" w:rsidRDefault="00A87DCC" w:rsidP="00F21103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Returns true if the position has been found else false</w:t>
            </w:r>
          </w:p>
        </w:tc>
      </w:tr>
      <w:tr w:rsidR="00F21103" w14:paraId="7099E104" w14:textId="77777777" w:rsidTr="00C74413">
        <w:tc>
          <w:tcPr>
            <w:tcW w:w="4320" w:type="dxa"/>
          </w:tcPr>
          <w:p w14:paraId="7542910E" w14:textId="77777777" w:rsidR="00F21103" w:rsidRDefault="00F21103" w:rsidP="003E0E83">
            <w:pPr>
              <w:pStyle w:val="ContactInfo"/>
              <w:jc w:val="left"/>
              <w:rPr>
                <w:sz w:val="24"/>
              </w:rPr>
            </w:pPr>
            <w:r w:rsidRPr="00F21103">
              <w:rPr>
                <w:sz w:val="24"/>
              </w:rPr>
              <w:t xml:space="preserve">public Path </w:t>
            </w:r>
            <w:proofErr w:type="spellStart"/>
            <w:r w:rsidRPr="00F21103">
              <w:rPr>
                <w:sz w:val="24"/>
              </w:rPr>
              <w:t>getPath</w:t>
            </w:r>
            <w:proofErr w:type="spellEnd"/>
            <w:r w:rsidRPr="00F21103">
              <w:rPr>
                <w:sz w:val="24"/>
              </w:rPr>
              <w:t xml:space="preserve"> </w:t>
            </w:r>
            <w:proofErr w:type="gramStart"/>
            <w:r w:rsidRPr="00F21103">
              <w:rPr>
                <w:sz w:val="24"/>
              </w:rPr>
              <w:t>( )</w:t>
            </w:r>
            <w:proofErr w:type="gramEnd"/>
          </w:p>
        </w:tc>
        <w:tc>
          <w:tcPr>
            <w:tcW w:w="5670" w:type="dxa"/>
          </w:tcPr>
          <w:p w14:paraId="15C3CE4F" w14:textId="77777777" w:rsidR="00F21103" w:rsidRDefault="00F21103" w:rsidP="003E0E83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Accessor</w:t>
            </w:r>
          </w:p>
          <w:p w14:paraId="13CE68DF" w14:textId="77777777" w:rsidR="00F21103" w:rsidRDefault="00F21103" w:rsidP="003E0E83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Returns Path the path the position belongs to</w:t>
            </w:r>
          </w:p>
        </w:tc>
      </w:tr>
    </w:tbl>
    <w:p w14:paraId="5A5A4486" w14:textId="77777777" w:rsidR="004B4E79" w:rsidRDefault="004B4E79" w:rsidP="004B4E79">
      <w:pPr>
        <w:pStyle w:val="ContactInfo"/>
        <w:ind w:left="720"/>
        <w:jc w:val="both"/>
        <w:outlineLvl w:val="2"/>
        <w:rPr>
          <w:b/>
          <w:sz w:val="24"/>
        </w:rPr>
      </w:pPr>
      <w:bookmarkStart w:id="32" w:name="_Toc500686333"/>
    </w:p>
    <w:p w14:paraId="54039C13" w14:textId="77777777" w:rsidR="00F21103" w:rsidRPr="00F21103" w:rsidRDefault="00F21103" w:rsidP="00F21103">
      <w:pPr>
        <w:pStyle w:val="ContactInfo"/>
        <w:numPr>
          <w:ilvl w:val="0"/>
          <w:numId w:val="25"/>
        </w:numPr>
        <w:jc w:val="both"/>
        <w:outlineLvl w:val="2"/>
        <w:rPr>
          <w:b/>
          <w:sz w:val="24"/>
        </w:rPr>
      </w:pPr>
      <w:r w:rsidRPr="00F21103">
        <w:rPr>
          <w:b/>
          <w:sz w:val="24"/>
        </w:rPr>
        <w:t xml:space="preserve">Class </w:t>
      </w:r>
      <w:proofErr w:type="spellStart"/>
      <w:r w:rsidRPr="00F21103">
        <w:rPr>
          <w:b/>
          <w:sz w:val="24"/>
        </w:rPr>
        <w:t>FindingPosition</w:t>
      </w:r>
      <w:bookmarkEnd w:id="32"/>
      <w:proofErr w:type="spellEnd"/>
    </w:p>
    <w:p w14:paraId="2987651D" w14:textId="77777777" w:rsidR="00F21103" w:rsidRDefault="00F21103" w:rsidP="00F21103">
      <w:pPr>
        <w:pStyle w:val="ContactInfo"/>
        <w:ind w:firstLine="720"/>
        <w:jc w:val="left"/>
        <w:rPr>
          <w:i/>
          <w:sz w:val="24"/>
        </w:rPr>
      </w:pPr>
      <w:r>
        <w:rPr>
          <w:i/>
          <w:sz w:val="24"/>
        </w:rPr>
        <w:t>Attributes:</w:t>
      </w:r>
    </w:p>
    <w:p w14:paraId="4A3EC5B4" w14:textId="77777777" w:rsidR="00F21103" w:rsidRPr="00F21103" w:rsidRDefault="00F21103" w:rsidP="003E0E83">
      <w:pPr>
        <w:pStyle w:val="ContactInfo"/>
        <w:numPr>
          <w:ilvl w:val="0"/>
          <w:numId w:val="33"/>
        </w:numPr>
        <w:ind w:left="1890"/>
        <w:jc w:val="left"/>
        <w:rPr>
          <w:sz w:val="24"/>
        </w:rPr>
      </w:pPr>
      <w:r w:rsidRPr="00F21103">
        <w:rPr>
          <w:sz w:val="24"/>
        </w:rPr>
        <w:t xml:space="preserve">Finding </w:t>
      </w:r>
      <w:proofErr w:type="spellStart"/>
      <w:r w:rsidRPr="00F21103">
        <w:rPr>
          <w:sz w:val="24"/>
        </w:rPr>
        <w:t>finding</w:t>
      </w:r>
      <w:proofErr w:type="spellEnd"/>
      <w:r w:rsidRPr="00F21103">
        <w:rPr>
          <w:sz w:val="24"/>
        </w:rPr>
        <w:t xml:space="preserve"> ? // the finding buried in this position</w:t>
      </w:r>
    </w:p>
    <w:p w14:paraId="65335EC2" w14:textId="77777777" w:rsidR="00F21103" w:rsidRPr="00F21103" w:rsidRDefault="00F21103" w:rsidP="00F21103">
      <w:pPr>
        <w:pStyle w:val="ContactInfo"/>
        <w:ind w:firstLine="720"/>
        <w:jc w:val="left"/>
        <w:rPr>
          <w:i/>
          <w:sz w:val="24"/>
        </w:rPr>
      </w:pPr>
      <w:r>
        <w:rPr>
          <w:i/>
          <w:sz w:val="24"/>
        </w:rPr>
        <w:t>Methods:</w:t>
      </w:r>
      <w:r>
        <w:rPr>
          <w:i/>
          <w:sz w:val="24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410"/>
        <w:gridCol w:w="5580"/>
      </w:tblGrid>
      <w:tr w:rsidR="00F21103" w14:paraId="417BFF75" w14:textId="77777777" w:rsidTr="00C74413">
        <w:tc>
          <w:tcPr>
            <w:tcW w:w="4410" w:type="dxa"/>
          </w:tcPr>
          <w:p w14:paraId="7EC7268B" w14:textId="77777777" w:rsidR="00F21103" w:rsidRPr="00F21103" w:rsidRDefault="00F21103" w:rsidP="00F21103">
            <w:pPr>
              <w:pStyle w:val="ContactInfo"/>
              <w:jc w:val="left"/>
              <w:rPr>
                <w:sz w:val="24"/>
              </w:rPr>
            </w:pPr>
            <w:r w:rsidRPr="00F21103">
              <w:rPr>
                <w:sz w:val="24"/>
              </w:rPr>
              <w:t xml:space="preserve">public Finding </w:t>
            </w:r>
            <w:proofErr w:type="spellStart"/>
            <w:r w:rsidRPr="00F21103">
              <w:rPr>
                <w:sz w:val="24"/>
              </w:rPr>
              <w:t>getFinding</w:t>
            </w:r>
            <w:proofErr w:type="spellEnd"/>
            <w:r w:rsidRPr="00F21103">
              <w:rPr>
                <w:sz w:val="24"/>
              </w:rPr>
              <w:t xml:space="preserve"> </w:t>
            </w:r>
            <w:proofErr w:type="gramStart"/>
            <w:r w:rsidRPr="00F21103">
              <w:rPr>
                <w:sz w:val="24"/>
              </w:rPr>
              <w:t>( )</w:t>
            </w:r>
            <w:proofErr w:type="gramEnd"/>
          </w:p>
        </w:tc>
        <w:tc>
          <w:tcPr>
            <w:tcW w:w="5580" w:type="dxa"/>
          </w:tcPr>
          <w:p w14:paraId="391E9C2E" w14:textId="77777777" w:rsidR="00F21103" w:rsidRDefault="00F21103" w:rsidP="00F21103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Accessor</w:t>
            </w:r>
          </w:p>
          <w:p w14:paraId="665A69F3" w14:textId="77777777" w:rsidR="00F21103" w:rsidRDefault="00F21103" w:rsidP="00F21103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Returns finding in the current position</w:t>
            </w:r>
          </w:p>
          <w:p w14:paraId="359F75EE" w14:textId="77777777" w:rsidR="004B4E79" w:rsidRPr="00F21103" w:rsidRDefault="004B4E79" w:rsidP="00F21103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 xml:space="preserve">And sets </w:t>
            </w:r>
            <w:proofErr w:type="spellStart"/>
            <w:r>
              <w:rPr>
                <w:sz w:val="24"/>
              </w:rPr>
              <w:t>hasFinding</w:t>
            </w:r>
            <w:proofErr w:type="spellEnd"/>
            <w:r>
              <w:rPr>
                <w:sz w:val="24"/>
              </w:rPr>
              <w:t xml:space="preserve"> boolean to false</w:t>
            </w:r>
          </w:p>
        </w:tc>
      </w:tr>
      <w:tr w:rsidR="00F21103" w14:paraId="7FD4FEC7" w14:textId="77777777" w:rsidTr="00C74413">
        <w:tc>
          <w:tcPr>
            <w:tcW w:w="4410" w:type="dxa"/>
          </w:tcPr>
          <w:p w14:paraId="4D03F6BB" w14:textId="77777777" w:rsidR="00F21103" w:rsidRPr="00F21103" w:rsidRDefault="00F21103" w:rsidP="00F21103">
            <w:pPr>
              <w:pStyle w:val="ContactInfo"/>
              <w:jc w:val="left"/>
              <w:rPr>
                <w:sz w:val="24"/>
              </w:rPr>
            </w:pPr>
            <w:r w:rsidRPr="00F21103">
              <w:rPr>
                <w:sz w:val="24"/>
              </w:rPr>
              <w:t xml:space="preserve">public void </w:t>
            </w:r>
            <w:proofErr w:type="spellStart"/>
            <w:r w:rsidRPr="00F21103">
              <w:rPr>
                <w:sz w:val="24"/>
              </w:rPr>
              <w:t>setFinding</w:t>
            </w:r>
            <w:proofErr w:type="spellEnd"/>
            <w:r w:rsidRPr="00F21103">
              <w:rPr>
                <w:sz w:val="24"/>
              </w:rPr>
              <w:t xml:space="preserve"> </w:t>
            </w:r>
            <w:proofErr w:type="gramStart"/>
            <w:r w:rsidRPr="00F21103">
              <w:rPr>
                <w:sz w:val="24"/>
              </w:rPr>
              <w:t>( Finding</w:t>
            </w:r>
            <w:proofErr w:type="gramEnd"/>
            <w:r w:rsidRPr="00F21103">
              <w:rPr>
                <w:sz w:val="24"/>
              </w:rPr>
              <w:t xml:space="preserve"> finding)</w:t>
            </w:r>
          </w:p>
        </w:tc>
        <w:tc>
          <w:tcPr>
            <w:tcW w:w="5580" w:type="dxa"/>
          </w:tcPr>
          <w:p w14:paraId="2C1D4BDC" w14:textId="77777777" w:rsidR="00F21103" w:rsidRDefault="00F21103" w:rsidP="00F21103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Transformer</w:t>
            </w:r>
          </w:p>
          <w:p w14:paraId="7AF40E49" w14:textId="77777777" w:rsidR="00F21103" w:rsidRPr="00F21103" w:rsidRDefault="00F21103" w:rsidP="00F21103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 xml:space="preserve">Puts the finding in this position and sets </w:t>
            </w:r>
            <w:proofErr w:type="spellStart"/>
            <w:r w:rsidR="004B4E79">
              <w:rPr>
                <w:sz w:val="24"/>
              </w:rPr>
              <w:t>hasFinding</w:t>
            </w:r>
            <w:proofErr w:type="spellEnd"/>
            <w:r w:rsidR="004B4E79">
              <w:rPr>
                <w:sz w:val="24"/>
              </w:rPr>
              <w:t xml:space="preserve"> boolean to true</w:t>
            </w:r>
          </w:p>
        </w:tc>
      </w:tr>
    </w:tbl>
    <w:p w14:paraId="293F06AA" w14:textId="77777777" w:rsidR="004B4E79" w:rsidRDefault="004B4E79" w:rsidP="004B4E79">
      <w:pPr>
        <w:pStyle w:val="ContactInfo"/>
        <w:ind w:left="720"/>
        <w:jc w:val="both"/>
        <w:outlineLvl w:val="2"/>
        <w:rPr>
          <w:b/>
          <w:sz w:val="24"/>
        </w:rPr>
      </w:pPr>
      <w:bookmarkStart w:id="33" w:name="_Toc500686334"/>
    </w:p>
    <w:p w14:paraId="71EF70A9" w14:textId="77777777" w:rsidR="00842793" w:rsidRDefault="00842793" w:rsidP="00842793">
      <w:pPr>
        <w:pStyle w:val="ContactInfo"/>
        <w:numPr>
          <w:ilvl w:val="0"/>
          <w:numId w:val="25"/>
        </w:numPr>
        <w:jc w:val="both"/>
        <w:outlineLvl w:val="2"/>
        <w:rPr>
          <w:b/>
          <w:sz w:val="24"/>
        </w:rPr>
      </w:pPr>
      <w:r w:rsidRPr="00842793">
        <w:rPr>
          <w:b/>
          <w:sz w:val="24"/>
        </w:rPr>
        <w:t xml:space="preserve">Class </w:t>
      </w:r>
      <w:proofErr w:type="spellStart"/>
      <w:r w:rsidRPr="00842793">
        <w:rPr>
          <w:b/>
          <w:sz w:val="24"/>
        </w:rPr>
        <w:t>SimplePosition</w:t>
      </w:r>
      <w:bookmarkEnd w:id="33"/>
      <w:proofErr w:type="spellEnd"/>
    </w:p>
    <w:p w14:paraId="09C1F97C" w14:textId="77777777" w:rsidR="00842793" w:rsidRDefault="004B4E79" w:rsidP="00842793">
      <w:pPr>
        <w:pStyle w:val="ContactInfo"/>
        <w:ind w:firstLine="720"/>
        <w:jc w:val="left"/>
        <w:rPr>
          <w:b/>
          <w:sz w:val="24"/>
        </w:rPr>
      </w:pPr>
      <w:r w:rsidRPr="004B4E79">
        <w:rPr>
          <w:i/>
          <w:color w:val="FF0000"/>
          <w:sz w:val="22"/>
        </w:rPr>
        <w:t xml:space="preserve">! </w:t>
      </w:r>
      <w:r w:rsidRPr="004B4E79">
        <w:rPr>
          <w:sz w:val="24"/>
        </w:rPr>
        <w:t xml:space="preserve">Sets the </w:t>
      </w:r>
      <w:proofErr w:type="spellStart"/>
      <w:r w:rsidRPr="004B4E79">
        <w:rPr>
          <w:sz w:val="24"/>
        </w:rPr>
        <w:t>hasFinding</w:t>
      </w:r>
      <w:proofErr w:type="spellEnd"/>
      <w:r w:rsidRPr="004B4E79">
        <w:rPr>
          <w:sz w:val="24"/>
        </w:rPr>
        <w:t xml:space="preserve"> boolean to </w:t>
      </w:r>
      <w:proofErr w:type="spellStart"/>
      <w:r w:rsidRPr="004B4E79">
        <w:rPr>
          <w:sz w:val="24"/>
        </w:rPr>
        <w:t>fals</w:t>
      </w:r>
      <w:proofErr w:type="spellEnd"/>
      <w:r w:rsidRPr="004B4E79">
        <w:rPr>
          <w:sz w:val="24"/>
        </w:rPr>
        <w:t xml:space="preserve"> </w:t>
      </w:r>
      <w:proofErr w:type="gramStart"/>
      <w:r w:rsidRPr="004B4E79">
        <w:rPr>
          <w:i/>
          <w:sz w:val="24"/>
        </w:rPr>
        <w:t>e</w:t>
      </w:r>
      <w:proofErr w:type="gramEnd"/>
    </w:p>
    <w:p w14:paraId="718CC7B6" w14:textId="77777777" w:rsidR="004B4E79" w:rsidRDefault="004B4E79" w:rsidP="00842793">
      <w:pPr>
        <w:pStyle w:val="ContactInfo"/>
        <w:ind w:firstLine="720"/>
        <w:jc w:val="left"/>
        <w:outlineLvl w:val="2"/>
        <w:rPr>
          <w:b/>
          <w:sz w:val="24"/>
        </w:rPr>
      </w:pPr>
      <w:bookmarkStart w:id="34" w:name="_Toc500686335"/>
    </w:p>
    <w:p w14:paraId="40D67DC3" w14:textId="77777777" w:rsidR="00842793" w:rsidRDefault="00842793" w:rsidP="00842793">
      <w:pPr>
        <w:pStyle w:val="ContactInfo"/>
        <w:ind w:firstLine="720"/>
        <w:jc w:val="left"/>
        <w:outlineLvl w:val="2"/>
        <w:rPr>
          <w:b/>
          <w:sz w:val="24"/>
        </w:rPr>
      </w:pPr>
      <w:proofErr w:type="spellStart"/>
      <w:r>
        <w:rPr>
          <w:b/>
          <w:sz w:val="24"/>
        </w:rPr>
        <w:t>UMLPosition+Path</w:t>
      </w:r>
      <w:bookmarkEnd w:id="34"/>
      <w:proofErr w:type="spellEnd"/>
    </w:p>
    <w:p w14:paraId="7FA38A5C" w14:textId="77777777" w:rsidR="00842793" w:rsidRDefault="00842793" w:rsidP="00842793">
      <w:pPr>
        <w:pStyle w:val="ContactInfo"/>
        <w:ind w:firstLine="720"/>
        <w:jc w:val="left"/>
        <w:outlineLvl w:val="2"/>
        <w:rPr>
          <w:b/>
          <w:sz w:val="24"/>
        </w:rPr>
      </w:pPr>
    </w:p>
    <w:p w14:paraId="3FFFFA89" w14:textId="77777777" w:rsidR="00842793" w:rsidRDefault="00856FBF">
      <w:pPr>
        <w:rPr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0F719BAB" wp14:editId="146D9736">
            <wp:simplePos x="0" y="0"/>
            <wp:positionH relativeFrom="column">
              <wp:posOffset>842010</wp:posOffset>
            </wp:positionH>
            <wp:positionV relativeFrom="paragraph">
              <wp:posOffset>-180340</wp:posOffset>
            </wp:positionV>
            <wp:extent cx="5417820" cy="2453250"/>
            <wp:effectExtent l="0" t="0" r="0" b="4445"/>
            <wp:wrapThrough wrapText="bothSides">
              <wp:wrapPolygon edited="0">
                <wp:start x="0" y="0"/>
                <wp:lineTo x="0" y="21471"/>
                <wp:lineTo x="21494" y="21471"/>
                <wp:lineTo x="21494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245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793">
        <w:rPr>
          <w:b/>
          <w:sz w:val="24"/>
        </w:rPr>
        <w:br w:type="page"/>
      </w:r>
    </w:p>
    <w:p w14:paraId="5A3B3136" w14:textId="77777777" w:rsidR="00842793" w:rsidRDefault="00842793" w:rsidP="009B1E64">
      <w:pPr>
        <w:pStyle w:val="ContactInfo"/>
        <w:jc w:val="left"/>
        <w:outlineLvl w:val="1"/>
        <w:rPr>
          <w:b/>
          <w:sz w:val="24"/>
        </w:rPr>
      </w:pPr>
      <w:bookmarkStart w:id="35" w:name="_Toc500686337"/>
      <w:r>
        <w:rPr>
          <w:b/>
          <w:sz w:val="24"/>
        </w:rPr>
        <w:lastRenderedPageBreak/>
        <w:t>Class Path</w:t>
      </w:r>
      <w:bookmarkEnd w:id="35"/>
    </w:p>
    <w:p w14:paraId="2BDBBD7C" w14:textId="77777777" w:rsidR="00842793" w:rsidRDefault="00842793" w:rsidP="00842793">
      <w:pPr>
        <w:pStyle w:val="ContactInfo"/>
        <w:ind w:firstLine="720"/>
        <w:jc w:val="left"/>
        <w:rPr>
          <w:i/>
          <w:sz w:val="24"/>
        </w:rPr>
      </w:pPr>
      <w:r>
        <w:rPr>
          <w:i/>
          <w:sz w:val="24"/>
        </w:rPr>
        <w:t>Attributes:</w:t>
      </w:r>
    </w:p>
    <w:p w14:paraId="280101DC" w14:textId="77777777" w:rsidR="00842793" w:rsidRDefault="00842793" w:rsidP="00423F9D">
      <w:pPr>
        <w:pStyle w:val="ContactInfo"/>
        <w:numPr>
          <w:ilvl w:val="0"/>
          <w:numId w:val="33"/>
        </w:numPr>
        <w:jc w:val="left"/>
        <w:rPr>
          <w:sz w:val="24"/>
        </w:rPr>
      </w:pPr>
      <w:r w:rsidRPr="00842793">
        <w:rPr>
          <w:sz w:val="24"/>
        </w:rPr>
        <w:t xml:space="preserve">private final Palace </w:t>
      </w:r>
      <w:proofErr w:type="spellStart"/>
      <w:r w:rsidRPr="00842793">
        <w:rPr>
          <w:sz w:val="24"/>
        </w:rPr>
        <w:t>palace</w:t>
      </w:r>
      <w:proofErr w:type="spellEnd"/>
      <w:r w:rsidRPr="00842793">
        <w:rPr>
          <w:sz w:val="24"/>
        </w:rPr>
        <w:t xml:space="preserve"> ;</w:t>
      </w:r>
    </w:p>
    <w:p w14:paraId="49B11729" w14:textId="77777777" w:rsidR="00842793" w:rsidRPr="00842793" w:rsidRDefault="00842793" w:rsidP="00423F9D">
      <w:pPr>
        <w:pStyle w:val="ContactInfo"/>
        <w:numPr>
          <w:ilvl w:val="0"/>
          <w:numId w:val="33"/>
        </w:numPr>
        <w:jc w:val="left"/>
        <w:rPr>
          <w:sz w:val="24"/>
        </w:rPr>
      </w:pPr>
      <w:r w:rsidRPr="00842793">
        <w:rPr>
          <w:sz w:val="24"/>
        </w:rPr>
        <w:t xml:space="preserve">private final Position </w:t>
      </w:r>
      <w:proofErr w:type="gramStart"/>
      <w:r w:rsidRPr="00842793">
        <w:rPr>
          <w:sz w:val="24"/>
        </w:rPr>
        <w:t>[]path</w:t>
      </w:r>
      <w:proofErr w:type="gramEnd"/>
      <w:r w:rsidRPr="00842793">
        <w:rPr>
          <w:sz w:val="24"/>
        </w:rPr>
        <w:t xml:space="preserve"> = new Position[9];</w:t>
      </w:r>
    </w:p>
    <w:p w14:paraId="29D24940" w14:textId="77777777" w:rsidR="00842793" w:rsidRDefault="00810268" w:rsidP="00810268">
      <w:pPr>
        <w:pStyle w:val="ContactInfo"/>
        <w:numPr>
          <w:ilvl w:val="0"/>
          <w:numId w:val="33"/>
        </w:numPr>
        <w:jc w:val="left"/>
        <w:rPr>
          <w:sz w:val="24"/>
        </w:rPr>
      </w:pPr>
      <w:r w:rsidRPr="00810268">
        <w:rPr>
          <w:sz w:val="24"/>
        </w:rPr>
        <w:t xml:space="preserve">private </w:t>
      </w:r>
      <w:proofErr w:type="spellStart"/>
      <w:r w:rsidRPr="00810268">
        <w:rPr>
          <w:sz w:val="24"/>
        </w:rPr>
        <w:t>ArrayList</w:t>
      </w:r>
      <w:proofErr w:type="spellEnd"/>
      <w:r w:rsidRPr="00810268">
        <w:rPr>
          <w:sz w:val="24"/>
        </w:rPr>
        <w:t xml:space="preserve"> &lt;Pawn&gt; pawns;</w:t>
      </w:r>
    </w:p>
    <w:p w14:paraId="0350EF6D" w14:textId="77777777" w:rsidR="00842793" w:rsidRDefault="00842793" w:rsidP="00842793">
      <w:pPr>
        <w:pStyle w:val="ContactInfo"/>
        <w:ind w:firstLine="720"/>
        <w:jc w:val="left"/>
        <w:rPr>
          <w:i/>
          <w:sz w:val="24"/>
        </w:rPr>
      </w:pPr>
      <w:r>
        <w:rPr>
          <w:i/>
          <w:sz w:val="24"/>
        </w:rPr>
        <w:t>Methods: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770"/>
        <w:gridCol w:w="5220"/>
      </w:tblGrid>
      <w:tr w:rsidR="00842793" w14:paraId="14581116" w14:textId="77777777" w:rsidTr="00C74413">
        <w:tc>
          <w:tcPr>
            <w:tcW w:w="4770" w:type="dxa"/>
          </w:tcPr>
          <w:p w14:paraId="52FDCD89" w14:textId="77777777" w:rsidR="00842793" w:rsidRDefault="00842793" w:rsidP="00842793">
            <w:pPr>
              <w:pStyle w:val="ContactInfo"/>
              <w:jc w:val="left"/>
              <w:rPr>
                <w:sz w:val="24"/>
              </w:rPr>
            </w:pPr>
            <w:r w:rsidRPr="00842793">
              <w:rPr>
                <w:sz w:val="24"/>
              </w:rPr>
              <w:t xml:space="preserve">private void </w:t>
            </w:r>
            <w:proofErr w:type="gramStart"/>
            <w:r w:rsidRPr="00842793">
              <w:rPr>
                <w:sz w:val="24"/>
              </w:rPr>
              <w:t xml:space="preserve">initialize( </w:t>
            </w:r>
            <w:proofErr w:type="spellStart"/>
            <w:r w:rsidRPr="00842793">
              <w:rPr>
                <w:sz w:val="24"/>
              </w:rPr>
              <w:t>RareFinding</w:t>
            </w:r>
            <w:proofErr w:type="spellEnd"/>
            <w:proofErr w:type="gramEnd"/>
            <w:r w:rsidRPr="00842793">
              <w:rPr>
                <w:sz w:val="24"/>
              </w:rPr>
              <w:t xml:space="preserve"> finding)</w:t>
            </w:r>
          </w:p>
        </w:tc>
        <w:tc>
          <w:tcPr>
            <w:tcW w:w="5220" w:type="dxa"/>
          </w:tcPr>
          <w:p w14:paraId="6DC2EFAA" w14:textId="77777777" w:rsidR="00842793" w:rsidRDefault="007836AB" w:rsidP="00842793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Transformer</w:t>
            </w:r>
          </w:p>
          <w:p w14:paraId="6A713701" w14:textId="77777777" w:rsidR="007836AB" w:rsidRDefault="007836AB" w:rsidP="007836AB">
            <w:pPr>
              <w:pStyle w:val="ContactInfo"/>
              <w:jc w:val="left"/>
              <w:rPr>
                <w:sz w:val="24"/>
              </w:rPr>
            </w:pPr>
            <w:r w:rsidRPr="007836AB">
              <w:rPr>
                <w:sz w:val="24"/>
              </w:rPr>
              <w:t xml:space="preserve">Sets position 2,4,6,8,9 to special and rest to simple Adds rare finding randomly to one of </w:t>
            </w:r>
            <w:proofErr w:type="spellStart"/>
            <w:r w:rsidRPr="007836AB">
              <w:rPr>
                <w:sz w:val="24"/>
              </w:rPr>
              <w:t>FindingPositions</w:t>
            </w:r>
            <w:proofErr w:type="spellEnd"/>
          </w:p>
        </w:tc>
      </w:tr>
      <w:tr w:rsidR="00842793" w14:paraId="122FF7E7" w14:textId="77777777" w:rsidTr="00C74413">
        <w:tc>
          <w:tcPr>
            <w:tcW w:w="4770" w:type="dxa"/>
          </w:tcPr>
          <w:p w14:paraId="119425CD" w14:textId="77777777" w:rsidR="00842793" w:rsidRDefault="00842793" w:rsidP="00842793">
            <w:pPr>
              <w:pStyle w:val="ContactInfo"/>
              <w:jc w:val="left"/>
              <w:rPr>
                <w:sz w:val="24"/>
              </w:rPr>
            </w:pPr>
            <w:r w:rsidRPr="00842793">
              <w:rPr>
                <w:sz w:val="24"/>
              </w:rPr>
              <w:t xml:space="preserve">public Position </w:t>
            </w:r>
            <w:proofErr w:type="spellStart"/>
            <w:r w:rsidRPr="00842793">
              <w:rPr>
                <w:sz w:val="24"/>
              </w:rPr>
              <w:t>getPosition</w:t>
            </w:r>
            <w:proofErr w:type="spellEnd"/>
            <w:r w:rsidRPr="00842793">
              <w:rPr>
                <w:sz w:val="24"/>
              </w:rPr>
              <w:t xml:space="preserve"> </w:t>
            </w:r>
            <w:proofErr w:type="gramStart"/>
            <w:r w:rsidRPr="00842793">
              <w:rPr>
                <w:sz w:val="24"/>
              </w:rPr>
              <w:t>( int</w:t>
            </w:r>
            <w:proofErr w:type="gramEnd"/>
            <w:r w:rsidRPr="00842793">
              <w:rPr>
                <w:sz w:val="24"/>
              </w:rPr>
              <w:t xml:space="preserve"> </w:t>
            </w:r>
            <w:proofErr w:type="spellStart"/>
            <w:r w:rsidRPr="00842793">
              <w:rPr>
                <w:sz w:val="24"/>
              </w:rPr>
              <w:t>i</w:t>
            </w:r>
            <w:proofErr w:type="spellEnd"/>
            <w:r w:rsidRPr="00842793">
              <w:rPr>
                <w:sz w:val="24"/>
              </w:rPr>
              <w:t xml:space="preserve"> )</w:t>
            </w:r>
          </w:p>
        </w:tc>
        <w:tc>
          <w:tcPr>
            <w:tcW w:w="5220" w:type="dxa"/>
          </w:tcPr>
          <w:p w14:paraId="7B7AF4C6" w14:textId="77777777" w:rsidR="00842793" w:rsidRDefault="007836AB" w:rsidP="00842793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Accessor</w:t>
            </w:r>
          </w:p>
          <w:p w14:paraId="370D3ED3" w14:textId="77777777" w:rsidR="007836AB" w:rsidRDefault="007836AB" w:rsidP="00842793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 xml:space="preserve">Returns the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</w:t>
            </w:r>
            <w:proofErr w:type="spellEnd"/>
            <w:r>
              <w:rPr>
                <w:sz w:val="24"/>
              </w:rPr>
              <w:t xml:space="preserve"> position of the path</w:t>
            </w:r>
          </w:p>
        </w:tc>
      </w:tr>
      <w:tr w:rsidR="00856FBF" w14:paraId="605DBD17" w14:textId="77777777" w:rsidTr="00C74413">
        <w:tc>
          <w:tcPr>
            <w:tcW w:w="4770" w:type="dxa"/>
          </w:tcPr>
          <w:p w14:paraId="554604D3" w14:textId="77777777" w:rsidR="00856FBF" w:rsidRPr="00842793" w:rsidRDefault="00F71DBD" w:rsidP="00842793">
            <w:pPr>
              <w:pStyle w:val="ContactInfo"/>
              <w:jc w:val="left"/>
              <w:rPr>
                <w:sz w:val="24"/>
              </w:rPr>
            </w:pPr>
            <w:r w:rsidRPr="00F71DBD">
              <w:rPr>
                <w:color w:val="FF0000"/>
                <w:sz w:val="22"/>
                <w:lang w:val="el-GR"/>
              </w:rPr>
              <w:t>!</w:t>
            </w:r>
            <w:r>
              <w:rPr>
                <w:color w:val="FF0000"/>
                <w:sz w:val="22"/>
              </w:rPr>
              <w:t xml:space="preserve"> </w:t>
            </w:r>
            <w:r w:rsidR="00856FBF" w:rsidRPr="00856FBF">
              <w:rPr>
                <w:sz w:val="24"/>
              </w:rPr>
              <w:t xml:space="preserve">public Palace </w:t>
            </w:r>
            <w:proofErr w:type="spellStart"/>
            <w:r w:rsidR="00856FBF" w:rsidRPr="00856FBF">
              <w:rPr>
                <w:sz w:val="24"/>
              </w:rPr>
              <w:t>getPalace</w:t>
            </w:r>
            <w:proofErr w:type="spellEnd"/>
            <w:r w:rsidR="00856FBF" w:rsidRPr="00856FBF">
              <w:rPr>
                <w:sz w:val="24"/>
              </w:rPr>
              <w:t xml:space="preserve"> ()</w:t>
            </w:r>
          </w:p>
        </w:tc>
        <w:tc>
          <w:tcPr>
            <w:tcW w:w="5220" w:type="dxa"/>
          </w:tcPr>
          <w:p w14:paraId="7A33FD6C" w14:textId="77777777" w:rsidR="00856FBF" w:rsidRDefault="00856FBF" w:rsidP="00842793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Accessor</w:t>
            </w:r>
          </w:p>
          <w:p w14:paraId="378E1238" w14:textId="77777777" w:rsidR="00856FBF" w:rsidRDefault="00856FBF" w:rsidP="00842793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 xml:space="preserve">Returns the </w:t>
            </w:r>
            <w:proofErr w:type="spellStart"/>
            <w:r>
              <w:rPr>
                <w:sz w:val="24"/>
              </w:rPr>
              <w:t>enum</w:t>
            </w:r>
            <w:proofErr w:type="spellEnd"/>
            <w:r>
              <w:rPr>
                <w:sz w:val="24"/>
              </w:rPr>
              <w:t xml:space="preserve"> value of the palace of path</w:t>
            </w:r>
          </w:p>
        </w:tc>
      </w:tr>
      <w:tr w:rsidR="00842793" w14:paraId="38D32375" w14:textId="77777777" w:rsidTr="00C74413">
        <w:tc>
          <w:tcPr>
            <w:tcW w:w="4770" w:type="dxa"/>
          </w:tcPr>
          <w:p w14:paraId="072C17E4" w14:textId="77777777" w:rsidR="00842793" w:rsidRDefault="00842793" w:rsidP="00842793">
            <w:pPr>
              <w:pStyle w:val="ContactInfo"/>
              <w:jc w:val="left"/>
              <w:rPr>
                <w:sz w:val="24"/>
              </w:rPr>
            </w:pPr>
            <w:r w:rsidRPr="00842793">
              <w:rPr>
                <w:sz w:val="24"/>
              </w:rPr>
              <w:t xml:space="preserve">public void </w:t>
            </w:r>
            <w:proofErr w:type="spellStart"/>
            <w:r w:rsidRPr="00842793">
              <w:rPr>
                <w:sz w:val="24"/>
              </w:rPr>
              <w:t>addPawn</w:t>
            </w:r>
            <w:proofErr w:type="spellEnd"/>
            <w:r w:rsidRPr="00842793">
              <w:rPr>
                <w:sz w:val="24"/>
              </w:rPr>
              <w:t xml:space="preserve"> </w:t>
            </w:r>
            <w:proofErr w:type="gramStart"/>
            <w:r w:rsidRPr="00842793">
              <w:rPr>
                <w:sz w:val="24"/>
              </w:rPr>
              <w:t>( Pawn</w:t>
            </w:r>
            <w:proofErr w:type="gramEnd"/>
            <w:r w:rsidRPr="00842793">
              <w:rPr>
                <w:sz w:val="24"/>
              </w:rPr>
              <w:t xml:space="preserve"> p )</w:t>
            </w:r>
          </w:p>
        </w:tc>
        <w:tc>
          <w:tcPr>
            <w:tcW w:w="5220" w:type="dxa"/>
          </w:tcPr>
          <w:p w14:paraId="419D34F5" w14:textId="77777777" w:rsidR="007836AB" w:rsidRPr="007836AB" w:rsidRDefault="007836AB" w:rsidP="007836AB">
            <w:pPr>
              <w:pStyle w:val="ContactInfo"/>
              <w:jc w:val="left"/>
              <w:rPr>
                <w:sz w:val="24"/>
              </w:rPr>
            </w:pPr>
            <w:r w:rsidRPr="007836AB">
              <w:rPr>
                <w:sz w:val="24"/>
              </w:rPr>
              <w:t>Transformer</w:t>
            </w:r>
          </w:p>
          <w:p w14:paraId="47057E82" w14:textId="77777777" w:rsidR="00842793" w:rsidRDefault="007836AB" w:rsidP="007836AB">
            <w:pPr>
              <w:pStyle w:val="ContactInfo"/>
              <w:jc w:val="left"/>
              <w:rPr>
                <w:sz w:val="24"/>
              </w:rPr>
            </w:pPr>
            <w:r w:rsidRPr="007836AB">
              <w:rPr>
                <w:sz w:val="24"/>
              </w:rPr>
              <w:t>Adds pawn to path</w:t>
            </w:r>
          </w:p>
        </w:tc>
      </w:tr>
      <w:tr w:rsidR="00842793" w14:paraId="5D8F77E7" w14:textId="77777777" w:rsidTr="00C74413">
        <w:tc>
          <w:tcPr>
            <w:tcW w:w="4770" w:type="dxa"/>
          </w:tcPr>
          <w:p w14:paraId="17041E5E" w14:textId="77777777" w:rsidR="00842793" w:rsidRDefault="00842793" w:rsidP="00842793">
            <w:pPr>
              <w:pStyle w:val="ContactInfo"/>
              <w:jc w:val="left"/>
              <w:rPr>
                <w:sz w:val="24"/>
              </w:rPr>
            </w:pPr>
            <w:r w:rsidRPr="00842793">
              <w:rPr>
                <w:sz w:val="24"/>
              </w:rPr>
              <w:t xml:space="preserve">public boolean </w:t>
            </w:r>
            <w:proofErr w:type="spellStart"/>
            <w:r w:rsidRPr="00842793">
              <w:rPr>
                <w:sz w:val="24"/>
              </w:rPr>
              <w:t>isStarted</w:t>
            </w:r>
            <w:proofErr w:type="spellEnd"/>
            <w:r w:rsidRPr="00842793">
              <w:rPr>
                <w:sz w:val="24"/>
              </w:rPr>
              <w:t xml:space="preserve"> </w:t>
            </w:r>
            <w:proofErr w:type="gramStart"/>
            <w:r w:rsidRPr="00842793">
              <w:rPr>
                <w:sz w:val="24"/>
              </w:rPr>
              <w:t>( Player</w:t>
            </w:r>
            <w:proofErr w:type="gramEnd"/>
            <w:r w:rsidRPr="00842793">
              <w:rPr>
                <w:sz w:val="24"/>
              </w:rPr>
              <w:t xml:space="preserve"> </w:t>
            </w:r>
            <w:proofErr w:type="spellStart"/>
            <w:r w:rsidRPr="00842793">
              <w:rPr>
                <w:sz w:val="24"/>
              </w:rPr>
              <w:t>player</w:t>
            </w:r>
            <w:proofErr w:type="spellEnd"/>
            <w:r w:rsidRPr="00842793">
              <w:rPr>
                <w:sz w:val="24"/>
              </w:rPr>
              <w:t xml:space="preserve"> )</w:t>
            </w:r>
          </w:p>
        </w:tc>
        <w:tc>
          <w:tcPr>
            <w:tcW w:w="5220" w:type="dxa"/>
          </w:tcPr>
          <w:p w14:paraId="140DADFB" w14:textId="77777777" w:rsidR="007836AB" w:rsidRDefault="007836AB" w:rsidP="007836AB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Observer</w:t>
            </w:r>
          </w:p>
          <w:p w14:paraId="6BD821A4" w14:textId="77777777" w:rsidR="00842793" w:rsidRDefault="007836AB" w:rsidP="007836AB">
            <w:pPr>
              <w:pStyle w:val="ContactInfo"/>
              <w:jc w:val="left"/>
              <w:rPr>
                <w:sz w:val="24"/>
              </w:rPr>
            </w:pPr>
            <w:r w:rsidRPr="007836AB">
              <w:rPr>
                <w:sz w:val="24"/>
              </w:rPr>
              <w:t>Returns true if the player has placed a pawn on this path false</w:t>
            </w:r>
          </w:p>
        </w:tc>
      </w:tr>
    </w:tbl>
    <w:p w14:paraId="63F7C556" w14:textId="77777777" w:rsidR="007836AB" w:rsidRDefault="007836AB" w:rsidP="00842793">
      <w:pPr>
        <w:pStyle w:val="ContactInfo"/>
        <w:ind w:firstLine="720"/>
        <w:jc w:val="left"/>
        <w:rPr>
          <w:sz w:val="24"/>
        </w:rPr>
      </w:pPr>
    </w:p>
    <w:p w14:paraId="335A6E14" w14:textId="77777777" w:rsidR="00776A2F" w:rsidRDefault="00776A2F" w:rsidP="00842793">
      <w:pPr>
        <w:pStyle w:val="ContactInfo"/>
        <w:ind w:firstLine="720"/>
        <w:jc w:val="left"/>
        <w:rPr>
          <w:sz w:val="24"/>
        </w:rPr>
      </w:pPr>
    </w:p>
    <w:p w14:paraId="2F3DB614" w14:textId="77777777" w:rsidR="007836AB" w:rsidRDefault="007836AB" w:rsidP="009B1E64">
      <w:pPr>
        <w:pStyle w:val="ContactInfo"/>
        <w:jc w:val="left"/>
        <w:outlineLvl w:val="1"/>
        <w:rPr>
          <w:b/>
          <w:sz w:val="24"/>
        </w:rPr>
      </w:pPr>
      <w:bookmarkStart w:id="36" w:name="_Toc500686338"/>
      <w:r>
        <w:rPr>
          <w:b/>
          <w:sz w:val="24"/>
        </w:rPr>
        <w:t>Class Deck</w:t>
      </w:r>
      <w:bookmarkEnd w:id="36"/>
    </w:p>
    <w:p w14:paraId="6D7EFBAC" w14:textId="77777777" w:rsidR="007836AB" w:rsidRDefault="007836AB" w:rsidP="007836AB">
      <w:pPr>
        <w:pStyle w:val="ContactInfo"/>
        <w:ind w:firstLine="720"/>
        <w:jc w:val="left"/>
        <w:rPr>
          <w:i/>
          <w:sz w:val="24"/>
        </w:rPr>
      </w:pPr>
      <w:r>
        <w:rPr>
          <w:i/>
          <w:sz w:val="24"/>
        </w:rPr>
        <w:t>Attributes:</w:t>
      </w:r>
    </w:p>
    <w:p w14:paraId="3B89F098" w14:textId="77777777" w:rsidR="007836AB" w:rsidRDefault="007836AB" w:rsidP="00FA72F8">
      <w:pPr>
        <w:pStyle w:val="ContactInfo"/>
        <w:numPr>
          <w:ilvl w:val="0"/>
          <w:numId w:val="34"/>
        </w:numPr>
        <w:jc w:val="left"/>
        <w:rPr>
          <w:sz w:val="24"/>
        </w:rPr>
      </w:pPr>
      <w:r w:rsidRPr="007836AB">
        <w:rPr>
          <w:sz w:val="24"/>
        </w:rPr>
        <w:t xml:space="preserve">private final </w:t>
      </w:r>
      <w:proofErr w:type="spellStart"/>
      <w:r w:rsidRPr="007836AB">
        <w:rPr>
          <w:sz w:val="24"/>
        </w:rPr>
        <w:t>ArrayList</w:t>
      </w:r>
      <w:proofErr w:type="spellEnd"/>
      <w:r w:rsidRPr="007836AB">
        <w:rPr>
          <w:sz w:val="24"/>
        </w:rPr>
        <w:t xml:space="preserve"> &lt;Card&gt; deck;</w:t>
      </w:r>
    </w:p>
    <w:p w14:paraId="35DFBB7B" w14:textId="77777777" w:rsidR="007836AB" w:rsidRDefault="007836AB" w:rsidP="007836AB">
      <w:pPr>
        <w:pStyle w:val="ContactInfo"/>
        <w:ind w:firstLine="720"/>
        <w:jc w:val="left"/>
        <w:rPr>
          <w:i/>
          <w:sz w:val="24"/>
        </w:rPr>
      </w:pPr>
      <w:r>
        <w:rPr>
          <w:i/>
          <w:sz w:val="24"/>
        </w:rPr>
        <w:t>Methods: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870"/>
        <w:gridCol w:w="6120"/>
      </w:tblGrid>
      <w:tr w:rsidR="007836AB" w14:paraId="4598BAAC" w14:textId="77777777" w:rsidTr="00C74413">
        <w:tc>
          <w:tcPr>
            <w:tcW w:w="3870" w:type="dxa"/>
          </w:tcPr>
          <w:p w14:paraId="6328235D" w14:textId="77777777" w:rsidR="007836AB" w:rsidRPr="007836AB" w:rsidRDefault="007836AB" w:rsidP="007836AB">
            <w:pPr>
              <w:pStyle w:val="ContactInfo"/>
              <w:jc w:val="left"/>
              <w:rPr>
                <w:sz w:val="24"/>
              </w:rPr>
            </w:pPr>
            <w:r w:rsidRPr="007836AB">
              <w:rPr>
                <w:sz w:val="24"/>
              </w:rPr>
              <w:t xml:space="preserve">private void </w:t>
            </w:r>
            <w:proofErr w:type="gramStart"/>
            <w:r w:rsidRPr="007836AB">
              <w:rPr>
                <w:sz w:val="24"/>
              </w:rPr>
              <w:t>initialize( )</w:t>
            </w:r>
            <w:proofErr w:type="gramEnd"/>
          </w:p>
        </w:tc>
        <w:tc>
          <w:tcPr>
            <w:tcW w:w="6120" w:type="dxa"/>
          </w:tcPr>
          <w:p w14:paraId="15E1A425" w14:textId="77777777" w:rsidR="007836AB" w:rsidRDefault="007836AB" w:rsidP="007836AB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Transformer</w:t>
            </w:r>
          </w:p>
          <w:p w14:paraId="0C62CE80" w14:textId="77777777" w:rsidR="007836AB" w:rsidRPr="007836AB" w:rsidRDefault="007836AB" w:rsidP="007836AB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Initializes all cards of deck</w:t>
            </w:r>
          </w:p>
        </w:tc>
      </w:tr>
      <w:tr w:rsidR="007836AB" w14:paraId="3EE66115" w14:textId="77777777" w:rsidTr="00C74413">
        <w:tc>
          <w:tcPr>
            <w:tcW w:w="3870" w:type="dxa"/>
          </w:tcPr>
          <w:p w14:paraId="0F3E3ED7" w14:textId="77777777" w:rsidR="007836AB" w:rsidRPr="00F71DBD" w:rsidRDefault="007836AB" w:rsidP="007836AB">
            <w:pPr>
              <w:pStyle w:val="ContactInfo"/>
              <w:jc w:val="left"/>
              <w:rPr>
                <w:strike/>
                <w:sz w:val="24"/>
              </w:rPr>
            </w:pPr>
            <w:r w:rsidRPr="00F71DBD">
              <w:rPr>
                <w:strike/>
                <w:sz w:val="24"/>
              </w:rPr>
              <w:t xml:space="preserve">public </w:t>
            </w:r>
            <w:proofErr w:type="spellStart"/>
            <w:r w:rsidRPr="00F71DBD">
              <w:rPr>
                <w:strike/>
                <w:sz w:val="24"/>
              </w:rPr>
              <w:t>ArrayList</w:t>
            </w:r>
            <w:proofErr w:type="spellEnd"/>
            <w:r w:rsidRPr="00F71DBD">
              <w:rPr>
                <w:strike/>
                <w:sz w:val="24"/>
              </w:rPr>
              <w:t xml:space="preserve"> </w:t>
            </w:r>
            <w:proofErr w:type="spellStart"/>
            <w:r w:rsidRPr="00F71DBD">
              <w:rPr>
                <w:strike/>
                <w:sz w:val="24"/>
              </w:rPr>
              <w:t>getDeck</w:t>
            </w:r>
            <w:proofErr w:type="spellEnd"/>
            <w:r w:rsidRPr="00F71DBD">
              <w:rPr>
                <w:strike/>
                <w:sz w:val="24"/>
              </w:rPr>
              <w:t xml:space="preserve"> </w:t>
            </w:r>
            <w:proofErr w:type="gramStart"/>
            <w:r w:rsidRPr="00F71DBD">
              <w:rPr>
                <w:strike/>
                <w:sz w:val="24"/>
              </w:rPr>
              <w:t>( )</w:t>
            </w:r>
            <w:proofErr w:type="gramEnd"/>
          </w:p>
        </w:tc>
        <w:tc>
          <w:tcPr>
            <w:tcW w:w="6120" w:type="dxa"/>
          </w:tcPr>
          <w:p w14:paraId="61FD763A" w14:textId="77777777" w:rsidR="007836AB" w:rsidRPr="00F71DBD" w:rsidRDefault="007836AB" w:rsidP="007836AB">
            <w:pPr>
              <w:pStyle w:val="ContactInfo"/>
              <w:jc w:val="left"/>
              <w:rPr>
                <w:strike/>
                <w:sz w:val="24"/>
              </w:rPr>
            </w:pPr>
            <w:r w:rsidRPr="00F71DBD">
              <w:rPr>
                <w:strike/>
                <w:sz w:val="24"/>
              </w:rPr>
              <w:t>Accessor</w:t>
            </w:r>
          </w:p>
          <w:p w14:paraId="53AD6AC8" w14:textId="77777777" w:rsidR="007836AB" w:rsidRPr="00F71DBD" w:rsidRDefault="007836AB" w:rsidP="007836AB">
            <w:pPr>
              <w:pStyle w:val="ContactInfo"/>
              <w:jc w:val="left"/>
              <w:rPr>
                <w:strike/>
                <w:sz w:val="24"/>
              </w:rPr>
            </w:pPr>
            <w:r w:rsidRPr="00F71DBD">
              <w:rPr>
                <w:strike/>
                <w:sz w:val="24"/>
              </w:rPr>
              <w:t>Returns the array list with the deck</w:t>
            </w:r>
          </w:p>
        </w:tc>
      </w:tr>
      <w:tr w:rsidR="007836AB" w14:paraId="374BB960" w14:textId="77777777" w:rsidTr="00C74413">
        <w:tc>
          <w:tcPr>
            <w:tcW w:w="3870" w:type="dxa"/>
          </w:tcPr>
          <w:p w14:paraId="27274815" w14:textId="77777777" w:rsidR="007836AB" w:rsidRPr="00F71DBD" w:rsidRDefault="007836AB" w:rsidP="007836AB">
            <w:pPr>
              <w:pStyle w:val="ContactInfo"/>
              <w:jc w:val="left"/>
              <w:rPr>
                <w:strike/>
                <w:sz w:val="24"/>
              </w:rPr>
            </w:pPr>
            <w:r w:rsidRPr="00F71DBD">
              <w:rPr>
                <w:strike/>
                <w:sz w:val="24"/>
              </w:rPr>
              <w:t xml:space="preserve">public void </w:t>
            </w:r>
            <w:proofErr w:type="spellStart"/>
            <w:r w:rsidRPr="00F71DBD">
              <w:rPr>
                <w:strike/>
                <w:sz w:val="24"/>
              </w:rPr>
              <w:t>shuffleDeck</w:t>
            </w:r>
            <w:proofErr w:type="spellEnd"/>
            <w:r w:rsidRPr="00F71DBD">
              <w:rPr>
                <w:strike/>
                <w:sz w:val="24"/>
              </w:rPr>
              <w:t xml:space="preserve"> </w:t>
            </w:r>
            <w:proofErr w:type="gramStart"/>
            <w:r w:rsidRPr="00F71DBD">
              <w:rPr>
                <w:strike/>
                <w:sz w:val="24"/>
              </w:rPr>
              <w:t>( )</w:t>
            </w:r>
            <w:proofErr w:type="gramEnd"/>
          </w:p>
        </w:tc>
        <w:tc>
          <w:tcPr>
            <w:tcW w:w="6120" w:type="dxa"/>
          </w:tcPr>
          <w:p w14:paraId="29052539" w14:textId="77777777" w:rsidR="001306A2" w:rsidRPr="00F71DBD" w:rsidRDefault="001306A2" w:rsidP="007836AB">
            <w:pPr>
              <w:pStyle w:val="ContactInfo"/>
              <w:jc w:val="left"/>
              <w:rPr>
                <w:strike/>
                <w:sz w:val="24"/>
              </w:rPr>
            </w:pPr>
            <w:r w:rsidRPr="00F71DBD">
              <w:rPr>
                <w:strike/>
                <w:sz w:val="24"/>
              </w:rPr>
              <w:t>Transformer</w:t>
            </w:r>
          </w:p>
          <w:p w14:paraId="4571BC25" w14:textId="77777777" w:rsidR="007836AB" w:rsidRPr="00F71DBD" w:rsidRDefault="001306A2" w:rsidP="007836AB">
            <w:pPr>
              <w:pStyle w:val="ContactInfo"/>
              <w:jc w:val="left"/>
              <w:rPr>
                <w:strike/>
                <w:sz w:val="24"/>
              </w:rPr>
            </w:pPr>
            <w:r w:rsidRPr="00F71DBD">
              <w:rPr>
                <w:strike/>
                <w:sz w:val="24"/>
              </w:rPr>
              <w:t>Shuffles cards of deck</w:t>
            </w:r>
          </w:p>
        </w:tc>
      </w:tr>
      <w:tr w:rsidR="007836AB" w14:paraId="1251BE34" w14:textId="77777777" w:rsidTr="00C74413">
        <w:tc>
          <w:tcPr>
            <w:tcW w:w="3870" w:type="dxa"/>
          </w:tcPr>
          <w:p w14:paraId="6F135ADC" w14:textId="77777777" w:rsidR="007836AB" w:rsidRPr="007836AB" w:rsidRDefault="007836AB" w:rsidP="007836AB">
            <w:pPr>
              <w:pStyle w:val="ContactInfo"/>
              <w:jc w:val="left"/>
              <w:rPr>
                <w:sz w:val="24"/>
              </w:rPr>
            </w:pPr>
            <w:r w:rsidRPr="007836AB">
              <w:rPr>
                <w:sz w:val="24"/>
              </w:rPr>
              <w:t xml:space="preserve">public Card </w:t>
            </w:r>
            <w:proofErr w:type="spellStart"/>
            <w:r w:rsidRPr="007836AB">
              <w:rPr>
                <w:sz w:val="24"/>
              </w:rPr>
              <w:t>drawCard</w:t>
            </w:r>
            <w:proofErr w:type="spellEnd"/>
            <w:r w:rsidRPr="007836AB">
              <w:rPr>
                <w:sz w:val="24"/>
              </w:rPr>
              <w:t xml:space="preserve"> </w:t>
            </w:r>
            <w:proofErr w:type="gramStart"/>
            <w:r w:rsidRPr="007836AB">
              <w:rPr>
                <w:sz w:val="24"/>
              </w:rPr>
              <w:t>( )</w:t>
            </w:r>
            <w:proofErr w:type="gramEnd"/>
          </w:p>
        </w:tc>
        <w:tc>
          <w:tcPr>
            <w:tcW w:w="6120" w:type="dxa"/>
          </w:tcPr>
          <w:p w14:paraId="54919299" w14:textId="77777777" w:rsidR="007836AB" w:rsidRDefault="001306A2" w:rsidP="007836AB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Accessor &amp;&amp; Transformer</w:t>
            </w:r>
          </w:p>
          <w:p w14:paraId="6FB1C7FA" w14:textId="77777777" w:rsidR="001306A2" w:rsidRPr="007836AB" w:rsidRDefault="001306A2" w:rsidP="007836AB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Draws card from deck removes it and returns it</w:t>
            </w:r>
          </w:p>
        </w:tc>
      </w:tr>
      <w:tr w:rsidR="007836AB" w14:paraId="7BD937D9" w14:textId="77777777" w:rsidTr="00C74413">
        <w:tc>
          <w:tcPr>
            <w:tcW w:w="3870" w:type="dxa"/>
          </w:tcPr>
          <w:p w14:paraId="64FA9872" w14:textId="77777777" w:rsidR="007836AB" w:rsidRPr="007836AB" w:rsidRDefault="007836AB" w:rsidP="007836AB">
            <w:pPr>
              <w:pStyle w:val="ContactInfo"/>
              <w:jc w:val="left"/>
              <w:rPr>
                <w:sz w:val="24"/>
              </w:rPr>
            </w:pPr>
            <w:r w:rsidRPr="007836AB">
              <w:rPr>
                <w:sz w:val="24"/>
              </w:rPr>
              <w:t xml:space="preserve">public boolean </w:t>
            </w:r>
            <w:proofErr w:type="spellStart"/>
            <w:r w:rsidRPr="007836AB">
              <w:rPr>
                <w:sz w:val="24"/>
              </w:rPr>
              <w:t>isEmpty</w:t>
            </w:r>
            <w:proofErr w:type="spellEnd"/>
            <w:r w:rsidRPr="007836AB">
              <w:rPr>
                <w:sz w:val="24"/>
              </w:rPr>
              <w:t xml:space="preserve"> </w:t>
            </w:r>
            <w:proofErr w:type="gramStart"/>
            <w:r w:rsidRPr="007836AB">
              <w:rPr>
                <w:sz w:val="24"/>
              </w:rPr>
              <w:t>( )</w:t>
            </w:r>
            <w:proofErr w:type="gramEnd"/>
          </w:p>
        </w:tc>
        <w:tc>
          <w:tcPr>
            <w:tcW w:w="6120" w:type="dxa"/>
          </w:tcPr>
          <w:p w14:paraId="7CB73928" w14:textId="77777777" w:rsidR="007836AB" w:rsidRDefault="001306A2" w:rsidP="007836AB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Observer</w:t>
            </w:r>
          </w:p>
          <w:p w14:paraId="1C18BB61" w14:textId="77777777" w:rsidR="001306A2" w:rsidRPr="007836AB" w:rsidRDefault="001306A2" w:rsidP="007836AB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Returns true if there are no more available cards</w:t>
            </w:r>
          </w:p>
        </w:tc>
      </w:tr>
      <w:tr w:rsidR="007836AB" w14:paraId="495FE9E1" w14:textId="77777777" w:rsidTr="00C74413">
        <w:tc>
          <w:tcPr>
            <w:tcW w:w="3870" w:type="dxa"/>
          </w:tcPr>
          <w:p w14:paraId="57408833" w14:textId="77777777" w:rsidR="007836AB" w:rsidRPr="007836AB" w:rsidRDefault="007836AB" w:rsidP="007836AB">
            <w:pPr>
              <w:pStyle w:val="ContactInfo"/>
              <w:jc w:val="left"/>
              <w:rPr>
                <w:sz w:val="24"/>
              </w:rPr>
            </w:pPr>
            <w:r w:rsidRPr="007836AB">
              <w:rPr>
                <w:sz w:val="24"/>
              </w:rPr>
              <w:t xml:space="preserve">public int </w:t>
            </w:r>
            <w:proofErr w:type="spellStart"/>
            <w:r w:rsidRPr="007836AB">
              <w:rPr>
                <w:sz w:val="24"/>
              </w:rPr>
              <w:t>availableCards</w:t>
            </w:r>
            <w:proofErr w:type="spellEnd"/>
            <w:r w:rsidRPr="007836AB">
              <w:rPr>
                <w:sz w:val="24"/>
              </w:rPr>
              <w:t xml:space="preserve"> </w:t>
            </w:r>
            <w:proofErr w:type="gramStart"/>
            <w:r w:rsidRPr="007836AB">
              <w:rPr>
                <w:sz w:val="24"/>
              </w:rPr>
              <w:t>( )</w:t>
            </w:r>
            <w:proofErr w:type="gramEnd"/>
          </w:p>
        </w:tc>
        <w:tc>
          <w:tcPr>
            <w:tcW w:w="6120" w:type="dxa"/>
          </w:tcPr>
          <w:p w14:paraId="61B5FCD8" w14:textId="77777777" w:rsidR="00CC2F7B" w:rsidRDefault="00CC2F7B" w:rsidP="007836AB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Accessor</w:t>
            </w:r>
          </w:p>
          <w:p w14:paraId="1DB1CF06" w14:textId="77777777" w:rsidR="007836AB" w:rsidRPr="007836AB" w:rsidRDefault="001306A2" w:rsidP="007836AB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Returns the number of available cards in deck</w:t>
            </w:r>
          </w:p>
        </w:tc>
      </w:tr>
    </w:tbl>
    <w:p w14:paraId="7F9C2843" w14:textId="77777777" w:rsidR="007836AB" w:rsidRDefault="007836AB" w:rsidP="007836AB">
      <w:pPr>
        <w:pStyle w:val="ContactInfo"/>
        <w:ind w:firstLine="720"/>
        <w:jc w:val="left"/>
        <w:rPr>
          <w:i/>
          <w:sz w:val="24"/>
        </w:rPr>
      </w:pPr>
    </w:p>
    <w:p w14:paraId="24C19624" w14:textId="77777777" w:rsidR="00CC2F7B" w:rsidRDefault="00CC2F7B">
      <w:pPr>
        <w:rPr>
          <w:b/>
          <w:sz w:val="24"/>
        </w:rPr>
      </w:pPr>
      <w:r>
        <w:rPr>
          <w:b/>
          <w:sz w:val="24"/>
        </w:rPr>
        <w:br w:type="page"/>
      </w:r>
    </w:p>
    <w:p w14:paraId="31A9AA09" w14:textId="77777777" w:rsidR="00842793" w:rsidRDefault="00CC2F7B" w:rsidP="009B1E64">
      <w:pPr>
        <w:pStyle w:val="ContactInfo"/>
        <w:jc w:val="left"/>
        <w:outlineLvl w:val="1"/>
        <w:rPr>
          <w:b/>
          <w:sz w:val="24"/>
        </w:rPr>
      </w:pPr>
      <w:bookmarkStart w:id="37" w:name="_Toc500686339"/>
      <w:r>
        <w:rPr>
          <w:b/>
          <w:sz w:val="24"/>
        </w:rPr>
        <w:lastRenderedPageBreak/>
        <w:t>Class Player</w:t>
      </w:r>
      <w:bookmarkEnd w:id="37"/>
    </w:p>
    <w:p w14:paraId="54ECF5A2" w14:textId="77777777" w:rsidR="00CC2F7B" w:rsidRDefault="00CC2F7B" w:rsidP="00CC2F7B">
      <w:pPr>
        <w:pStyle w:val="ContactInfo"/>
        <w:ind w:firstLine="720"/>
        <w:jc w:val="left"/>
        <w:rPr>
          <w:i/>
          <w:sz w:val="24"/>
        </w:rPr>
      </w:pPr>
      <w:r>
        <w:rPr>
          <w:i/>
          <w:sz w:val="24"/>
        </w:rPr>
        <w:t>Attributes:</w:t>
      </w:r>
    </w:p>
    <w:p w14:paraId="219823F1" w14:textId="77777777" w:rsidR="00CC2F7B" w:rsidRPr="00CC2F7B" w:rsidRDefault="00CC2F7B" w:rsidP="00FA72F8">
      <w:pPr>
        <w:pStyle w:val="ContactInfo"/>
        <w:numPr>
          <w:ilvl w:val="0"/>
          <w:numId w:val="34"/>
        </w:numPr>
        <w:jc w:val="left"/>
        <w:rPr>
          <w:sz w:val="24"/>
        </w:rPr>
      </w:pPr>
      <w:r w:rsidRPr="00CC2F7B">
        <w:rPr>
          <w:sz w:val="24"/>
        </w:rPr>
        <w:t xml:space="preserve">private final Cardhand </w:t>
      </w:r>
      <w:proofErr w:type="gramStart"/>
      <w:r w:rsidRPr="00CC2F7B">
        <w:rPr>
          <w:sz w:val="24"/>
        </w:rPr>
        <w:t>[ ]</w:t>
      </w:r>
      <w:proofErr w:type="gramEnd"/>
      <w:r w:rsidRPr="00CC2F7B">
        <w:rPr>
          <w:sz w:val="24"/>
        </w:rPr>
        <w:t>;</w:t>
      </w:r>
    </w:p>
    <w:p w14:paraId="64A79117" w14:textId="77777777" w:rsidR="00CC2F7B" w:rsidRPr="00CC2F7B" w:rsidRDefault="00CC2F7B" w:rsidP="00FA72F8">
      <w:pPr>
        <w:pStyle w:val="ContactInfo"/>
        <w:numPr>
          <w:ilvl w:val="0"/>
          <w:numId w:val="34"/>
        </w:numPr>
        <w:jc w:val="left"/>
        <w:rPr>
          <w:sz w:val="24"/>
        </w:rPr>
      </w:pPr>
      <w:r>
        <w:rPr>
          <w:sz w:val="24"/>
        </w:rPr>
        <w:t xml:space="preserve">private final </w:t>
      </w:r>
      <w:proofErr w:type="spellStart"/>
      <w:r w:rsidR="00575445">
        <w:rPr>
          <w:sz w:val="24"/>
        </w:rPr>
        <w:t>NumberedCardT</w:t>
      </w:r>
      <w:proofErr w:type="spellEnd"/>
      <w:r w:rsidRPr="00CC2F7B">
        <w:rPr>
          <w:sz w:val="24"/>
        </w:rPr>
        <w:t xml:space="preserve"> </w:t>
      </w:r>
      <w:proofErr w:type="spellStart"/>
      <w:r w:rsidRPr="00CC2F7B">
        <w:rPr>
          <w:sz w:val="24"/>
        </w:rPr>
        <w:t>LastPlayed</w:t>
      </w:r>
      <w:proofErr w:type="spellEnd"/>
      <w:r w:rsidRPr="00CC2F7B">
        <w:rPr>
          <w:sz w:val="24"/>
        </w:rPr>
        <w:t xml:space="preserve"> </w:t>
      </w:r>
      <w:proofErr w:type="gramStart"/>
      <w:r w:rsidRPr="00CC2F7B">
        <w:rPr>
          <w:sz w:val="24"/>
        </w:rPr>
        <w:t>[ ]</w:t>
      </w:r>
      <w:proofErr w:type="gramEnd"/>
      <w:r w:rsidRPr="00CC2F7B">
        <w:rPr>
          <w:sz w:val="24"/>
        </w:rPr>
        <w:t>;</w:t>
      </w:r>
    </w:p>
    <w:p w14:paraId="0B761692" w14:textId="77777777" w:rsidR="00CC2F7B" w:rsidRPr="00CC2F7B" w:rsidRDefault="00CC2F7B" w:rsidP="00FA72F8">
      <w:pPr>
        <w:pStyle w:val="ContactInfo"/>
        <w:numPr>
          <w:ilvl w:val="0"/>
          <w:numId w:val="34"/>
        </w:numPr>
        <w:jc w:val="left"/>
        <w:rPr>
          <w:sz w:val="24"/>
        </w:rPr>
      </w:pPr>
      <w:r w:rsidRPr="00CC2F7B">
        <w:rPr>
          <w:sz w:val="24"/>
        </w:rPr>
        <w:t xml:space="preserve">private </w:t>
      </w:r>
      <w:proofErr w:type="spellStart"/>
      <w:r w:rsidRPr="00CC2F7B">
        <w:rPr>
          <w:sz w:val="24"/>
        </w:rPr>
        <w:t>ArrayList</w:t>
      </w:r>
      <w:proofErr w:type="spellEnd"/>
      <w:r w:rsidRPr="00CC2F7B">
        <w:rPr>
          <w:sz w:val="24"/>
        </w:rPr>
        <w:t xml:space="preserve"> &lt;Finding&gt; </w:t>
      </w:r>
      <w:proofErr w:type="spellStart"/>
      <w:r w:rsidRPr="00CC2F7B">
        <w:rPr>
          <w:sz w:val="24"/>
        </w:rPr>
        <w:t>Syllogi</w:t>
      </w:r>
      <w:proofErr w:type="spellEnd"/>
      <w:r w:rsidRPr="00CC2F7B">
        <w:rPr>
          <w:sz w:val="24"/>
        </w:rPr>
        <w:t xml:space="preserve"> ;</w:t>
      </w:r>
    </w:p>
    <w:p w14:paraId="4C4C9224" w14:textId="77777777" w:rsidR="00CC2F7B" w:rsidRPr="00CC2F7B" w:rsidRDefault="00CC2F7B" w:rsidP="00FA72F8">
      <w:pPr>
        <w:pStyle w:val="ContactInfo"/>
        <w:numPr>
          <w:ilvl w:val="0"/>
          <w:numId w:val="34"/>
        </w:numPr>
        <w:jc w:val="left"/>
        <w:rPr>
          <w:sz w:val="24"/>
        </w:rPr>
      </w:pPr>
      <w:r w:rsidRPr="00CC2F7B">
        <w:rPr>
          <w:sz w:val="24"/>
        </w:rPr>
        <w:t xml:space="preserve">private </w:t>
      </w:r>
      <w:proofErr w:type="spellStart"/>
      <w:r w:rsidRPr="00CC2F7B">
        <w:rPr>
          <w:sz w:val="24"/>
        </w:rPr>
        <w:t>ArrayList</w:t>
      </w:r>
      <w:proofErr w:type="spellEnd"/>
      <w:r w:rsidRPr="00CC2F7B">
        <w:rPr>
          <w:sz w:val="24"/>
        </w:rPr>
        <w:t xml:space="preserve"> &lt;Finding&gt; Fresco;</w:t>
      </w:r>
    </w:p>
    <w:p w14:paraId="308F4446" w14:textId="77777777" w:rsidR="00CC2F7B" w:rsidRPr="00CC2F7B" w:rsidRDefault="00CC2F7B" w:rsidP="00FA72F8">
      <w:pPr>
        <w:pStyle w:val="ContactInfo"/>
        <w:numPr>
          <w:ilvl w:val="0"/>
          <w:numId w:val="34"/>
        </w:numPr>
        <w:jc w:val="left"/>
        <w:rPr>
          <w:sz w:val="24"/>
        </w:rPr>
      </w:pPr>
      <w:r w:rsidRPr="00CC2F7B">
        <w:rPr>
          <w:sz w:val="24"/>
        </w:rPr>
        <w:t xml:space="preserve">private final Pawn </w:t>
      </w:r>
      <w:proofErr w:type="gramStart"/>
      <w:r w:rsidRPr="00CC2F7B">
        <w:rPr>
          <w:sz w:val="24"/>
        </w:rPr>
        <w:t>pawns[</w:t>
      </w:r>
      <w:proofErr w:type="gramEnd"/>
      <w:r w:rsidRPr="00CC2F7B">
        <w:rPr>
          <w:sz w:val="24"/>
        </w:rPr>
        <w:t xml:space="preserve"> ];</w:t>
      </w:r>
    </w:p>
    <w:p w14:paraId="033AF911" w14:textId="77777777" w:rsidR="00CC2F7B" w:rsidRPr="00CC2F7B" w:rsidRDefault="00CC2F7B" w:rsidP="00FA72F8">
      <w:pPr>
        <w:pStyle w:val="ContactInfo"/>
        <w:numPr>
          <w:ilvl w:val="0"/>
          <w:numId w:val="34"/>
        </w:numPr>
        <w:jc w:val="left"/>
        <w:rPr>
          <w:sz w:val="24"/>
        </w:rPr>
      </w:pPr>
      <w:r w:rsidRPr="00CC2F7B">
        <w:rPr>
          <w:sz w:val="24"/>
        </w:rPr>
        <w:t>private int Score;</w:t>
      </w:r>
    </w:p>
    <w:p w14:paraId="0871A72B" w14:textId="77777777" w:rsidR="00CC2F7B" w:rsidRDefault="00CC2F7B" w:rsidP="00FA72F8">
      <w:pPr>
        <w:pStyle w:val="ContactInfo"/>
        <w:numPr>
          <w:ilvl w:val="0"/>
          <w:numId w:val="34"/>
        </w:numPr>
        <w:jc w:val="left"/>
        <w:rPr>
          <w:sz w:val="24"/>
        </w:rPr>
      </w:pPr>
      <w:r w:rsidRPr="00CC2F7B">
        <w:rPr>
          <w:sz w:val="24"/>
        </w:rPr>
        <w:t xml:space="preserve">private int </w:t>
      </w:r>
      <w:proofErr w:type="spellStart"/>
      <w:r w:rsidRPr="00CC2F7B">
        <w:rPr>
          <w:sz w:val="24"/>
        </w:rPr>
        <w:t>NumOfStatues</w:t>
      </w:r>
      <w:proofErr w:type="spellEnd"/>
      <w:r w:rsidRPr="00CC2F7B">
        <w:rPr>
          <w:sz w:val="24"/>
        </w:rPr>
        <w:t xml:space="preserve"> ;</w:t>
      </w:r>
    </w:p>
    <w:p w14:paraId="0B26D3A0" w14:textId="77777777" w:rsidR="00776A2F" w:rsidRDefault="00776A2F" w:rsidP="00776A2F">
      <w:pPr>
        <w:pStyle w:val="ContactInfo"/>
        <w:ind w:left="1440"/>
        <w:jc w:val="left"/>
        <w:rPr>
          <w:sz w:val="24"/>
        </w:rPr>
      </w:pPr>
    </w:p>
    <w:p w14:paraId="6B9151AB" w14:textId="77777777" w:rsidR="00CC2F7B" w:rsidRPr="00CC2F7B" w:rsidRDefault="00CC2F7B" w:rsidP="00CC2F7B">
      <w:pPr>
        <w:pStyle w:val="ContactInfo"/>
        <w:ind w:firstLine="720"/>
        <w:jc w:val="left"/>
        <w:rPr>
          <w:i/>
          <w:sz w:val="24"/>
        </w:rPr>
      </w:pPr>
      <w:r>
        <w:rPr>
          <w:i/>
          <w:sz w:val="24"/>
        </w:rPr>
        <w:t>Methods: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4410"/>
        <w:gridCol w:w="5580"/>
      </w:tblGrid>
      <w:tr w:rsidR="00CC2F7B" w14:paraId="65B83959" w14:textId="77777777" w:rsidTr="00C74413">
        <w:tc>
          <w:tcPr>
            <w:tcW w:w="4410" w:type="dxa"/>
          </w:tcPr>
          <w:p w14:paraId="40F6F2AD" w14:textId="77777777" w:rsidR="00CC2F7B" w:rsidRPr="00CC2F7B" w:rsidRDefault="00CC2F7B" w:rsidP="00CC2F7B">
            <w:pPr>
              <w:pStyle w:val="ContactInfo"/>
              <w:spacing w:line="264" w:lineRule="auto"/>
              <w:jc w:val="left"/>
              <w:rPr>
                <w:sz w:val="24"/>
              </w:rPr>
            </w:pPr>
            <w:r w:rsidRPr="00CC2F7B">
              <w:rPr>
                <w:sz w:val="24"/>
              </w:rPr>
              <w:t xml:space="preserve">public </w:t>
            </w:r>
            <w:proofErr w:type="gramStart"/>
            <w:r w:rsidRPr="00CC2F7B">
              <w:rPr>
                <w:sz w:val="24"/>
              </w:rPr>
              <w:t>Card[</w:t>
            </w:r>
            <w:proofErr w:type="gramEnd"/>
            <w:r w:rsidRPr="00CC2F7B">
              <w:rPr>
                <w:sz w:val="24"/>
              </w:rPr>
              <w:t xml:space="preserve"> ] </w:t>
            </w:r>
            <w:proofErr w:type="spellStart"/>
            <w:r w:rsidRPr="00CC2F7B">
              <w:rPr>
                <w:sz w:val="24"/>
              </w:rPr>
              <w:t>getCards</w:t>
            </w:r>
            <w:proofErr w:type="spellEnd"/>
            <w:r w:rsidRPr="00CC2F7B">
              <w:rPr>
                <w:sz w:val="24"/>
              </w:rPr>
              <w:t xml:space="preserve"> ()</w:t>
            </w:r>
          </w:p>
        </w:tc>
        <w:tc>
          <w:tcPr>
            <w:tcW w:w="5580" w:type="dxa"/>
          </w:tcPr>
          <w:p w14:paraId="5CC8BCD3" w14:textId="77777777" w:rsidR="00CC2F7B" w:rsidRDefault="00CC2F7B" w:rsidP="00CC2F7B">
            <w:pPr>
              <w:pStyle w:val="ContactInfo"/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>Accessor</w:t>
            </w:r>
          </w:p>
          <w:p w14:paraId="1C00CCA9" w14:textId="77777777" w:rsidR="00CC2F7B" w:rsidRPr="00CC2F7B" w:rsidRDefault="00CC2F7B" w:rsidP="00CC2F7B">
            <w:pPr>
              <w:pStyle w:val="ContactInfo"/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>Returns an array with the available cards of the player</w:t>
            </w:r>
          </w:p>
        </w:tc>
      </w:tr>
      <w:tr w:rsidR="00CC2F7B" w14:paraId="6CD86962" w14:textId="77777777" w:rsidTr="00C74413">
        <w:tc>
          <w:tcPr>
            <w:tcW w:w="4410" w:type="dxa"/>
          </w:tcPr>
          <w:p w14:paraId="677CEFE2" w14:textId="77777777" w:rsidR="005E6BEE" w:rsidRDefault="00CC2F7B" w:rsidP="00CC2F7B">
            <w:pPr>
              <w:pStyle w:val="ContactInfo"/>
              <w:spacing w:line="264" w:lineRule="auto"/>
              <w:jc w:val="left"/>
              <w:rPr>
                <w:strike/>
                <w:sz w:val="24"/>
              </w:rPr>
            </w:pPr>
            <w:r w:rsidRPr="005E6BEE">
              <w:rPr>
                <w:strike/>
                <w:sz w:val="24"/>
              </w:rPr>
              <w:t xml:space="preserve">public void </w:t>
            </w:r>
            <w:proofErr w:type="spellStart"/>
            <w:r w:rsidRPr="005E6BEE">
              <w:rPr>
                <w:strike/>
                <w:sz w:val="24"/>
              </w:rPr>
              <w:t>discardCard</w:t>
            </w:r>
            <w:proofErr w:type="spellEnd"/>
            <w:r w:rsidRPr="005E6BEE">
              <w:rPr>
                <w:strike/>
                <w:sz w:val="24"/>
              </w:rPr>
              <w:t xml:space="preserve"> </w:t>
            </w:r>
            <w:proofErr w:type="gramStart"/>
            <w:r w:rsidRPr="005E6BEE">
              <w:rPr>
                <w:strike/>
                <w:sz w:val="24"/>
              </w:rPr>
              <w:t>( Card</w:t>
            </w:r>
            <w:proofErr w:type="gramEnd"/>
            <w:r w:rsidRPr="005E6BEE">
              <w:rPr>
                <w:strike/>
                <w:sz w:val="24"/>
              </w:rPr>
              <w:t xml:space="preserve"> c )</w:t>
            </w:r>
          </w:p>
          <w:p w14:paraId="3F0BA82A" w14:textId="77777777" w:rsidR="005E6BEE" w:rsidRPr="005E6BEE" w:rsidRDefault="005E6BEE" w:rsidP="00CC2F7B">
            <w:pPr>
              <w:pStyle w:val="ContactInfo"/>
              <w:spacing w:line="264" w:lineRule="auto"/>
              <w:jc w:val="left"/>
              <w:rPr>
                <w:sz w:val="24"/>
              </w:rPr>
            </w:pPr>
            <w:r w:rsidRPr="005E6BEE">
              <w:rPr>
                <w:color w:val="FF0000"/>
                <w:sz w:val="22"/>
              </w:rPr>
              <w:t xml:space="preserve">! </w:t>
            </w:r>
            <w:r w:rsidRPr="005E6BEE">
              <w:rPr>
                <w:sz w:val="24"/>
              </w:rPr>
              <w:t xml:space="preserve">public void </w:t>
            </w:r>
            <w:proofErr w:type="spellStart"/>
            <w:r w:rsidRPr="005E6BEE">
              <w:rPr>
                <w:sz w:val="24"/>
              </w:rPr>
              <w:t>ReplaceCard</w:t>
            </w:r>
            <w:proofErr w:type="spellEnd"/>
            <w:r w:rsidRPr="005E6BEE">
              <w:rPr>
                <w:sz w:val="24"/>
              </w:rPr>
              <w:t xml:space="preserve"> </w:t>
            </w:r>
            <w:proofErr w:type="gramStart"/>
            <w:r w:rsidRPr="005E6BEE">
              <w:rPr>
                <w:sz w:val="24"/>
              </w:rPr>
              <w:t>( int</w:t>
            </w:r>
            <w:proofErr w:type="gramEnd"/>
            <w:r w:rsidRPr="005E6BEE">
              <w:rPr>
                <w:sz w:val="24"/>
              </w:rPr>
              <w:t xml:space="preserve"> index, Card c)</w:t>
            </w:r>
          </w:p>
        </w:tc>
        <w:tc>
          <w:tcPr>
            <w:tcW w:w="5580" w:type="dxa"/>
          </w:tcPr>
          <w:p w14:paraId="3D3F1EC9" w14:textId="77777777" w:rsidR="00CC2F7B" w:rsidRDefault="00CC2F7B" w:rsidP="00CC2F7B">
            <w:pPr>
              <w:pStyle w:val="ContactInfo"/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>Transformer</w:t>
            </w:r>
          </w:p>
          <w:p w14:paraId="398CE275" w14:textId="77777777" w:rsidR="00CC2F7B" w:rsidRPr="00CC2F7B" w:rsidRDefault="005E6BEE" w:rsidP="005E6BEE">
            <w:pPr>
              <w:pStyle w:val="ContactInfo"/>
              <w:spacing w:line="264" w:lineRule="auto"/>
              <w:jc w:val="left"/>
              <w:rPr>
                <w:sz w:val="24"/>
              </w:rPr>
            </w:pPr>
            <w:r w:rsidRPr="005E6BEE">
              <w:rPr>
                <w:sz w:val="24"/>
              </w:rPr>
              <w:t>Replaces card c in hand on index position</w:t>
            </w:r>
          </w:p>
        </w:tc>
      </w:tr>
      <w:tr w:rsidR="00CC2F7B" w14:paraId="6F6ACC13" w14:textId="77777777" w:rsidTr="00C74413">
        <w:tc>
          <w:tcPr>
            <w:tcW w:w="4410" w:type="dxa"/>
          </w:tcPr>
          <w:p w14:paraId="454FCE5C" w14:textId="77777777" w:rsidR="00CC2F7B" w:rsidRPr="00CC2F7B" w:rsidRDefault="00CC2F7B" w:rsidP="00CC2F7B">
            <w:pPr>
              <w:pStyle w:val="ContactInfo"/>
              <w:spacing w:line="264" w:lineRule="auto"/>
              <w:jc w:val="left"/>
              <w:rPr>
                <w:sz w:val="24"/>
              </w:rPr>
            </w:pPr>
            <w:r w:rsidRPr="00CC2F7B">
              <w:rPr>
                <w:sz w:val="24"/>
              </w:rPr>
              <w:t xml:space="preserve">public Card </w:t>
            </w:r>
            <w:proofErr w:type="spellStart"/>
            <w:r w:rsidRPr="00CC2F7B">
              <w:rPr>
                <w:sz w:val="24"/>
              </w:rPr>
              <w:t>getLastCard</w:t>
            </w:r>
            <w:proofErr w:type="spellEnd"/>
            <w:r w:rsidRPr="00CC2F7B">
              <w:rPr>
                <w:sz w:val="24"/>
              </w:rPr>
              <w:t xml:space="preserve"> </w:t>
            </w:r>
            <w:proofErr w:type="gramStart"/>
            <w:r w:rsidRPr="00CC2F7B">
              <w:rPr>
                <w:sz w:val="24"/>
              </w:rPr>
              <w:t>( Palace</w:t>
            </w:r>
            <w:proofErr w:type="gramEnd"/>
            <w:r w:rsidRPr="00CC2F7B">
              <w:rPr>
                <w:sz w:val="24"/>
              </w:rPr>
              <w:t xml:space="preserve"> palace)</w:t>
            </w:r>
          </w:p>
        </w:tc>
        <w:tc>
          <w:tcPr>
            <w:tcW w:w="5580" w:type="dxa"/>
          </w:tcPr>
          <w:p w14:paraId="21AC7FB5" w14:textId="77777777" w:rsidR="00CC2F7B" w:rsidRDefault="00575445" w:rsidP="00CC2F7B">
            <w:pPr>
              <w:pStyle w:val="ContactInfo"/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>Accessor</w:t>
            </w:r>
          </w:p>
          <w:p w14:paraId="71AC05E3" w14:textId="77777777" w:rsidR="00575445" w:rsidRPr="00CC2F7B" w:rsidRDefault="00575445" w:rsidP="00CC2F7B">
            <w:pPr>
              <w:pStyle w:val="ContactInfo"/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>Returns the last card played on the specified palace</w:t>
            </w:r>
          </w:p>
        </w:tc>
      </w:tr>
      <w:tr w:rsidR="00CC2F7B" w14:paraId="627975C0" w14:textId="77777777" w:rsidTr="00C74413">
        <w:tc>
          <w:tcPr>
            <w:tcW w:w="4410" w:type="dxa"/>
          </w:tcPr>
          <w:p w14:paraId="6F23E36B" w14:textId="77777777" w:rsidR="00CC2F7B" w:rsidRPr="00CC2F7B" w:rsidRDefault="00CC2F7B" w:rsidP="00CC2F7B">
            <w:pPr>
              <w:pStyle w:val="ContactInfo"/>
              <w:tabs>
                <w:tab w:val="left" w:pos="1229"/>
              </w:tabs>
              <w:spacing w:line="264" w:lineRule="auto"/>
              <w:jc w:val="left"/>
              <w:rPr>
                <w:sz w:val="24"/>
              </w:rPr>
            </w:pPr>
            <w:r w:rsidRPr="00CC2F7B">
              <w:rPr>
                <w:sz w:val="24"/>
              </w:rPr>
              <w:t xml:space="preserve">public void </w:t>
            </w:r>
            <w:proofErr w:type="spellStart"/>
            <w:r w:rsidRPr="00CC2F7B">
              <w:rPr>
                <w:sz w:val="24"/>
              </w:rPr>
              <w:t>AddCard</w:t>
            </w:r>
            <w:proofErr w:type="spellEnd"/>
            <w:r w:rsidRPr="00CC2F7B">
              <w:rPr>
                <w:sz w:val="24"/>
              </w:rPr>
              <w:t xml:space="preserve"> </w:t>
            </w:r>
            <w:proofErr w:type="gramStart"/>
            <w:r w:rsidRPr="00CC2F7B">
              <w:rPr>
                <w:sz w:val="24"/>
              </w:rPr>
              <w:t>( Card</w:t>
            </w:r>
            <w:proofErr w:type="gramEnd"/>
            <w:r w:rsidRPr="00CC2F7B">
              <w:rPr>
                <w:sz w:val="24"/>
              </w:rPr>
              <w:t xml:space="preserve"> C )</w:t>
            </w:r>
          </w:p>
        </w:tc>
        <w:tc>
          <w:tcPr>
            <w:tcW w:w="5580" w:type="dxa"/>
          </w:tcPr>
          <w:p w14:paraId="4ED87D13" w14:textId="77777777" w:rsidR="00CC2F7B" w:rsidRDefault="00423F9D" w:rsidP="00423F9D">
            <w:pPr>
              <w:pStyle w:val="ContactInfo"/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>Transformer</w:t>
            </w:r>
          </w:p>
          <w:p w14:paraId="62432FD2" w14:textId="77777777" w:rsidR="00423F9D" w:rsidRDefault="00423F9D" w:rsidP="00423F9D">
            <w:pPr>
              <w:pStyle w:val="ContactInfo"/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>Precondition: Player does not have 8 cards on hand</w:t>
            </w:r>
          </w:p>
          <w:p w14:paraId="468E7709" w14:textId="77777777" w:rsidR="00423F9D" w:rsidRPr="00CC2F7B" w:rsidRDefault="00423F9D" w:rsidP="00423F9D">
            <w:pPr>
              <w:pStyle w:val="ContactInfo"/>
              <w:spacing w:line="264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Postcondition: Adds card c to </w:t>
            </w:r>
            <w:proofErr w:type="spellStart"/>
            <w:r>
              <w:rPr>
                <w:sz w:val="24"/>
              </w:rPr>
              <w:t>palyers</w:t>
            </w:r>
            <w:proofErr w:type="spellEnd"/>
            <w:r>
              <w:rPr>
                <w:sz w:val="24"/>
              </w:rPr>
              <w:t xml:space="preserve"> hand</w:t>
            </w:r>
          </w:p>
        </w:tc>
      </w:tr>
      <w:tr w:rsidR="005E6BEE" w14:paraId="765A4757" w14:textId="77777777" w:rsidTr="00C74413">
        <w:tc>
          <w:tcPr>
            <w:tcW w:w="4410" w:type="dxa"/>
          </w:tcPr>
          <w:p w14:paraId="68A72CA6" w14:textId="77777777" w:rsidR="005E6BEE" w:rsidRPr="00CC2F7B" w:rsidRDefault="005E6BEE" w:rsidP="00CC2F7B">
            <w:pPr>
              <w:pStyle w:val="ContactInfo"/>
              <w:tabs>
                <w:tab w:val="left" w:pos="1229"/>
              </w:tabs>
              <w:jc w:val="left"/>
              <w:rPr>
                <w:sz w:val="24"/>
              </w:rPr>
            </w:pPr>
            <w:r w:rsidRPr="000B3068">
              <w:rPr>
                <w:color w:val="FF0000"/>
                <w:sz w:val="24"/>
              </w:rPr>
              <w:t>!</w:t>
            </w:r>
            <w:r w:rsidR="000B3068">
              <w:rPr>
                <w:color w:val="FF0000"/>
                <w:sz w:val="22"/>
              </w:rPr>
              <w:t xml:space="preserve"> </w:t>
            </w:r>
            <w:r w:rsidRPr="005E6BEE">
              <w:rPr>
                <w:sz w:val="24"/>
              </w:rPr>
              <w:t xml:space="preserve">public void </w:t>
            </w:r>
            <w:proofErr w:type="spellStart"/>
            <w:r w:rsidRPr="005E6BEE">
              <w:rPr>
                <w:sz w:val="24"/>
              </w:rPr>
              <w:t>updateLastCard</w:t>
            </w:r>
            <w:proofErr w:type="spellEnd"/>
            <w:r w:rsidRPr="005E6BEE">
              <w:rPr>
                <w:sz w:val="24"/>
              </w:rPr>
              <w:t xml:space="preserve"> </w:t>
            </w:r>
            <w:proofErr w:type="gramStart"/>
            <w:r w:rsidRPr="005E6BEE">
              <w:rPr>
                <w:sz w:val="24"/>
              </w:rPr>
              <w:t xml:space="preserve">( </w:t>
            </w:r>
            <w:proofErr w:type="spellStart"/>
            <w:r w:rsidRPr="005E6BEE">
              <w:rPr>
                <w:sz w:val="24"/>
              </w:rPr>
              <w:t>NumberedCard</w:t>
            </w:r>
            <w:proofErr w:type="spellEnd"/>
            <w:proofErr w:type="gramEnd"/>
            <w:r w:rsidRPr="005E6BEE">
              <w:rPr>
                <w:sz w:val="24"/>
              </w:rPr>
              <w:t xml:space="preserve"> add )</w:t>
            </w:r>
          </w:p>
        </w:tc>
        <w:tc>
          <w:tcPr>
            <w:tcW w:w="5580" w:type="dxa"/>
          </w:tcPr>
          <w:p w14:paraId="7068DDB4" w14:textId="77777777" w:rsidR="005E6BEE" w:rsidRDefault="005E6BEE" w:rsidP="00423F9D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Transformer</w:t>
            </w:r>
          </w:p>
          <w:p w14:paraId="020E36D5" w14:textId="77777777" w:rsidR="005E6BEE" w:rsidRDefault="005E6BEE" w:rsidP="00423F9D">
            <w:pPr>
              <w:pStyle w:val="ContactInfo"/>
              <w:jc w:val="left"/>
              <w:rPr>
                <w:sz w:val="24"/>
              </w:rPr>
            </w:pPr>
            <w:r w:rsidRPr="005E6BEE">
              <w:rPr>
                <w:sz w:val="24"/>
              </w:rPr>
              <w:t xml:space="preserve">Changed the last card of same palace in </w:t>
            </w:r>
            <w:proofErr w:type="spellStart"/>
            <w:r w:rsidRPr="005E6BEE">
              <w:rPr>
                <w:sz w:val="24"/>
              </w:rPr>
              <w:t>lastCard</w:t>
            </w:r>
            <w:proofErr w:type="spellEnd"/>
            <w:r w:rsidRPr="005E6BEE">
              <w:rPr>
                <w:sz w:val="24"/>
              </w:rPr>
              <w:t xml:space="preserve"> array</w:t>
            </w:r>
          </w:p>
        </w:tc>
      </w:tr>
      <w:tr w:rsidR="00CC2F7B" w14:paraId="6C0953F0" w14:textId="77777777" w:rsidTr="00C74413">
        <w:tc>
          <w:tcPr>
            <w:tcW w:w="4410" w:type="dxa"/>
          </w:tcPr>
          <w:p w14:paraId="006FDD22" w14:textId="77777777" w:rsidR="00CC2F7B" w:rsidRPr="00CC2F7B" w:rsidRDefault="00CC2F7B" w:rsidP="00CC2F7B">
            <w:pPr>
              <w:pStyle w:val="ContactInfo"/>
              <w:jc w:val="left"/>
              <w:rPr>
                <w:sz w:val="24"/>
              </w:rPr>
            </w:pPr>
            <w:r w:rsidRPr="00CC2F7B">
              <w:rPr>
                <w:sz w:val="24"/>
              </w:rPr>
              <w:t xml:space="preserve">public void </w:t>
            </w:r>
            <w:proofErr w:type="spellStart"/>
            <w:r w:rsidRPr="00CC2F7B">
              <w:rPr>
                <w:sz w:val="24"/>
              </w:rPr>
              <w:t>takeFinding</w:t>
            </w:r>
            <w:proofErr w:type="spellEnd"/>
            <w:r w:rsidRPr="00CC2F7B">
              <w:rPr>
                <w:sz w:val="24"/>
              </w:rPr>
              <w:t xml:space="preserve"> </w:t>
            </w:r>
            <w:proofErr w:type="gramStart"/>
            <w:r w:rsidRPr="00CC2F7B">
              <w:rPr>
                <w:sz w:val="24"/>
              </w:rPr>
              <w:t xml:space="preserve">( </w:t>
            </w:r>
            <w:proofErr w:type="spellStart"/>
            <w:r w:rsidRPr="00CC2F7B">
              <w:rPr>
                <w:sz w:val="24"/>
              </w:rPr>
              <w:t>FindingPosition</w:t>
            </w:r>
            <w:proofErr w:type="spellEnd"/>
            <w:proofErr w:type="gramEnd"/>
            <w:r w:rsidRPr="00CC2F7B">
              <w:rPr>
                <w:sz w:val="24"/>
              </w:rPr>
              <w:t xml:space="preserve"> pos )</w:t>
            </w:r>
          </w:p>
        </w:tc>
        <w:tc>
          <w:tcPr>
            <w:tcW w:w="5580" w:type="dxa"/>
          </w:tcPr>
          <w:p w14:paraId="5E830398" w14:textId="77777777" w:rsidR="000B3068" w:rsidRDefault="00FA72F8" w:rsidP="00D06069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Transformer</w:t>
            </w:r>
          </w:p>
          <w:p w14:paraId="632DB86F" w14:textId="77777777" w:rsidR="00FA72F8" w:rsidRPr="00CC2F7B" w:rsidRDefault="00FA72F8" w:rsidP="00D06069">
            <w:pPr>
              <w:pStyle w:val="ContactInfo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Postcondition :</w:t>
            </w:r>
            <w:proofErr w:type="gramEnd"/>
            <w:r>
              <w:t xml:space="preserve"> </w:t>
            </w:r>
            <w:r w:rsidR="00F11AC3" w:rsidRPr="00F11AC3">
              <w:rPr>
                <w:sz w:val="24"/>
              </w:rPr>
              <w:t>Checks the type of the finding in position and adds it accordingly to player</w:t>
            </w:r>
          </w:p>
        </w:tc>
      </w:tr>
      <w:tr w:rsidR="00CC2F7B" w14:paraId="44733F5F" w14:textId="77777777" w:rsidTr="00C74413">
        <w:tc>
          <w:tcPr>
            <w:tcW w:w="4410" w:type="dxa"/>
          </w:tcPr>
          <w:p w14:paraId="3CE60151" w14:textId="77777777" w:rsidR="00CC2F7B" w:rsidRPr="00CC2F7B" w:rsidRDefault="000B3068" w:rsidP="00CC2F7B">
            <w:pPr>
              <w:pStyle w:val="ContactInfo"/>
              <w:jc w:val="left"/>
              <w:rPr>
                <w:sz w:val="24"/>
              </w:rPr>
            </w:pPr>
            <w:r w:rsidRPr="000B3068">
              <w:rPr>
                <w:color w:val="FF0000"/>
                <w:sz w:val="22"/>
                <w:lang w:val="el-GR"/>
              </w:rPr>
              <w:t>!</w:t>
            </w:r>
            <w:r>
              <w:rPr>
                <w:color w:val="FF0000"/>
                <w:sz w:val="22"/>
              </w:rPr>
              <w:t xml:space="preserve"> </w:t>
            </w:r>
            <w:r w:rsidR="00CC2F7B" w:rsidRPr="00CC2F7B">
              <w:rPr>
                <w:sz w:val="24"/>
              </w:rPr>
              <w:t xml:space="preserve">public int </w:t>
            </w:r>
            <w:proofErr w:type="spellStart"/>
            <w:r w:rsidR="00CC2F7B" w:rsidRPr="00CC2F7B">
              <w:rPr>
                <w:sz w:val="24"/>
              </w:rPr>
              <w:t>getScore</w:t>
            </w:r>
            <w:proofErr w:type="spellEnd"/>
            <w:r w:rsidR="00CC2F7B" w:rsidRPr="00CC2F7B">
              <w:rPr>
                <w:sz w:val="24"/>
              </w:rPr>
              <w:t xml:space="preserve"> ()</w:t>
            </w:r>
          </w:p>
        </w:tc>
        <w:tc>
          <w:tcPr>
            <w:tcW w:w="5580" w:type="dxa"/>
          </w:tcPr>
          <w:p w14:paraId="5ECD6640" w14:textId="77777777" w:rsidR="00CC2F7B" w:rsidRDefault="00FA72F8" w:rsidP="00FA72F8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Accessor</w:t>
            </w:r>
          </w:p>
          <w:p w14:paraId="08D89FB0" w14:textId="77777777" w:rsidR="000B3068" w:rsidRDefault="000B3068" w:rsidP="00FA72F8">
            <w:pPr>
              <w:pStyle w:val="ContactInfo"/>
              <w:jc w:val="left"/>
              <w:rPr>
                <w:sz w:val="24"/>
              </w:rPr>
            </w:pPr>
            <w:r w:rsidRPr="00FA72F8">
              <w:rPr>
                <w:sz w:val="24"/>
              </w:rPr>
              <w:t>Calculates the sum of pawn's positions rare findings values, statues, frescos values and updates Scores</w:t>
            </w:r>
          </w:p>
          <w:p w14:paraId="7972CEC4" w14:textId="77777777" w:rsidR="00FA72F8" w:rsidRPr="00CC2F7B" w:rsidRDefault="00FA72F8" w:rsidP="00FA72F8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Returns score</w:t>
            </w:r>
          </w:p>
        </w:tc>
      </w:tr>
      <w:tr w:rsidR="00F34E61" w14:paraId="6F6FA4AE" w14:textId="77777777" w:rsidTr="00C74413">
        <w:tc>
          <w:tcPr>
            <w:tcW w:w="4410" w:type="dxa"/>
          </w:tcPr>
          <w:p w14:paraId="1452F741" w14:textId="77777777" w:rsidR="00F34E61" w:rsidRPr="000B3068" w:rsidRDefault="00F34E61" w:rsidP="00CC2F7B">
            <w:pPr>
              <w:pStyle w:val="ContactInfo"/>
              <w:jc w:val="left"/>
              <w:rPr>
                <w:color w:val="FF0000"/>
                <w:sz w:val="22"/>
                <w:lang w:val="el-GR"/>
              </w:rPr>
            </w:pPr>
            <w:r w:rsidRPr="00F34E61">
              <w:rPr>
                <w:color w:val="FF0000"/>
                <w:sz w:val="22"/>
                <w:lang w:val="el-GR"/>
              </w:rPr>
              <w:t>!</w:t>
            </w:r>
            <w:r>
              <w:rPr>
                <w:color w:val="FF0000"/>
                <w:sz w:val="22"/>
              </w:rPr>
              <w:t xml:space="preserve"> </w:t>
            </w:r>
            <w:r w:rsidRPr="00F34E61">
              <w:rPr>
                <w:sz w:val="24"/>
              </w:rPr>
              <w:t xml:space="preserve">public int </w:t>
            </w:r>
            <w:proofErr w:type="spellStart"/>
            <w:r w:rsidRPr="00F34E61">
              <w:rPr>
                <w:sz w:val="24"/>
              </w:rPr>
              <w:t>statuesCollected</w:t>
            </w:r>
            <w:proofErr w:type="spellEnd"/>
            <w:r w:rsidRPr="00F34E61">
              <w:rPr>
                <w:sz w:val="24"/>
              </w:rPr>
              <w:t xml:space="preserve"> ()</w:t>
            </w:r>
          </w:p>
        </w:tc>
        <w:tc>
          <w:tcPr>
            <w:tcW w:w="5580" w:type="dxa"/>
          </w:tcPr>
          <w:p w14:paraId="4DE446FD" w14:textId="77777777" w:rsidR="00F34E61" w:rsidRDefault="00F34E61" w:rsidP="00FA72F8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Accessor</w:t>
            </w:r>
          </w:p>
          <w:p w14:paraId="49843199" w14:textId="77777777" w:rsidR="00F34E61" w:rsidRDefault="00F34E61" w:rsidP="00FA72F8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 xml:space="preserve">Returns the int value of the </w:t>
            </w:r>
            <w:proofErr w:type="spellStart"/>
            <w:r>
              <w:rPr>
                <w:sz w:val="24"/>
              </w:rPr>
              <w:t>sumOfStatues</w:t>
            </w:r>
            <w:proofErr w:type="spellEnd"/>
          </w:p>
        </w:tc>
      </w:tr>
    </w:tbl>
    <w:p w14:paraId="290D88D8" w14:textId="77777777" w:rsidR="00CC2F7B" w:rsidRDefault="00CC2F7B" w:rsidP="00842793">
      <w:pPr>
        <w:pStyle w:val="ContactInfo"/>
        <w:jc w:val="left"/>
        <w:rPr>
          <w:b/>
          <w:sz w:val="24"/>
        </w:rPr>
      </w:pPr>
    </w:p>
    <w:p w14:paraId="07479406" w14:textId="77777777" w:rsidR="009B1E64" w:rsidRDefault="009B1E64" w:rsidP="009B1E64">
      <w:pPr>
        <w:pStyle w:val="ContactInfo"/>
        <w:jc w:val="left"/>
        <w:outlineLvl w:val="1"/>
        <w:rPr>
          <w:b/>
          <w:sz w:val="24"/>
        </w:rPr>
      </w:pPr>
      <w:bookmarkStart w:id="38" w:name="_Toc500686340"/>
      <w:r>
        <w:rPr>
          <w:b/>
          <w:sz w:val="24"/>
        </w:rPr>
        <w:t>Class Board</w:t>
      </w:r>
      <w:bookmarkEnd w:id="38"/>
    </w:p>
    <w:p w14:paraId="60065D94" w14:textId="77777777" w:rsidR="009B1E64" w:rsidRDefault="009B1E64" w:rsidP="009B1E64">
      <w:pPr>
        <w:pStyle w:val="ContactInfo"/>
        <w:ind w:firstLine="720"/>
        <w:jc w:val="left"/>
        <w:rPr>
          <w:i/>
          <w:sz w:val="24"/>
        </w:rPr>
      </w:pPr>
      <w:r>
        <w:rPr>
          <w:i/>
          <w:sz w:val="24"/>
        </w:rPr>
        <w:t>Attributes:</w:t>
      </w:r>
    </w:p>
    <w:p w14:paraId="6F40E7D4" w14:textId="77777777" w:rsidR="009B1E64" w:rsidRDefault="009B1E64" w:rsidP="009B1E64">
      <w:pPr>
        <w:pStyle w:val="ContactInfo"/>
        <w:numPr>
          <w:ilvl w:val="0"/>
          <w:numId w:val="35"/>
        </w:numPr>
        <w:jc w:val="left"/>
        <w:rPr>
          <w:sz w:val="24"/>
        </w:rPr>
      </w:pPr>
      <w:r w:rsidRPr="009B1E64">
        <w:rPr>
          <w:sz w:val="24"/>
        </w:rPr>
        <w:t xml:space="preserve">private final Path </w:t>
      </w:r>
      <w:proofErr w:type="gramStart"/>
      <w:r w:rsidRPr="009B1E64">
        <w:rPr>
          <w:sz w:val="24"/>
        </w:rPr>
        <w:t>paths[</w:t>
      </w:r>
      <w:proofErr w:type="gramEnd"/>
      <w:r w:rsidRPr="009B1E64">
        <w:rPr>
          <w:sz w:val="24"/>
        </w:rPr>
        <w:t xml:space="preserve"> ] = new Path[4];</w:t>
      </w:r>
    </w:p>
    <w:p w14:paraId="280AB3E4" w14:textId="77777777" w:rsidR="009B1E64" w:rsidRDefault="009B1E64" w:rsidP="009B1E64">
      <w:pPr>
        <w:pStyle w:val="ContactInfo"/>
        <w:ind w:firstLine="720"/>
        <w:jc w:val="left"/>
        <w:rPr>
          <w:i/>
          <w:sz w:val="24"/>
        </w:rPr>
      </w:pPr>
      <w:r>
        <w:rPr>
          <w:i/>
          <w:sz w:val="24"/>
        </w:rPr>
        <w:t>Methods: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320"/>
        <w:gridCol w:w="5580"/>
      </w:tblGrid>
      <w:tr w:rsidR="007969B0" w14:paraId="45BDED7F" w14:textId="77777777" w:rsidTr="00C74413">
        <w:tc>
          <w:tcPr>
            <w:tcW w:w="4320" w:type="dxa"/>
          </w:tcPr>
          <w:p w14:paraId="3DA3FFAE" w14:textId="77777777" w:rsidR="007969B0" w:rsidRDefault="007969B0" w:rsidP="009B1E64">
            <w:pPr>
              <w:pStyle w:val="ContactInfo"/>
              <w:jc w:val="left"/>
              <w:rPr>
                <w:sz w:val="24"/>
              </w:rPr>
            </w:pPr>
            <w:r w:rsidRPr="007969B0">
              <w:rPr>
                <w:sz w:val="24"/>
              </w:rPr>
              <w:t xml:space="preserve">private void </w:t>
            </w:r>
            <w:proofErr w:type="spellStart"/>
            <w:r w:rsidRPr="007969B0">
              <w:rPr>
                <w:sz w:val="24"/>
              </w:rPr>
              <w:t>distributeFindings</w:t>
            </w:r>
            <w:proofErr w:type="spellEnd"/>
            <w:r w:rsidRPr="007969B0">
              <w:rPr>
                <w:sz w:val="24"/>
              </w:rPr>
              <w:t xml:space="preserve"> </w:t>
            </w:r>
            <w:proofErr w:type="gramStart"/>
            <w:r w:rsidRPr="007969B0">
              <w:rPr>
                <w:sz w:val="24"/>
              </w:rPr>
              <w:t>( )</w:t>
            </w:r>
            <w:proofErr w:type="gramEnd"/>
          </w:p>
        </w:tc>
        <w:tc>
          <w:tcPr>
            <w:tcW w:w="5580" w:type="dxa"/>
          </w:tcPr>
          <w:p w14:paraId="5794857C" w14:textId="77777777" w:rsidR="007969B0" w:rsidRDefault="007969B0" w:rsidP="009B1E64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Transformer</w:t>
            </w:r>
          </w:p>
          <w:p w14:paraId="77D1C6A0" w14:textId="77777777" w:rsidR="007969B0" w:rsidRDefault="007969B0" w:rsidP="009B1E64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Creates all frescos and statues and distributes them randomly</w:t>
            </w:r>
          </w:p>
        </w:tc>
      </w:tr>
      <w:tr w:rsidR="007969B0" w14:paraId="56B2D3BD" w14:textId="77777777" w:rsidTr="00C74413">
        <w:tc>
          <w:tcPr>
            <w:tcW w:w="4320" w:type="dxa"/>
          </w:tcPr>
          <w:p w14:paraId="224D0744" w14:textId="77777777" w:rsidR="007969B0" w:rsidRDefault="00543ACF" w:rsidP="009B1E64">
            <w:pPr>
              <w:pStyle w:val="ContactInfo"/>
              <w:jc w:val="left"/>
              <w:rPr>
                <w:sz w:val="24"/>
              </w:rPr>
            </w:pPr>
            <w:r w:rsidRPr="00543ACF">
              <w:rPr>
                <w:color w:val="FF0000"/>
                <w:sz w:val="22"/>
              </w:rPr>
              <w:t xml:space="preserve">! </w:t>
            </w:r>
            <w:r w:rsidRPr="00543ACF">
              <w:rPr>
                <w:sz w:val="24"/>
              </w:rPr>
              <w:t xml:space="preserve">public Path </w:t>
            </w:r>
            <w:proofErr w:type="spellStart"/>
            <w:r w:rsidRPr="00543ACF">
              <w:rPr>
                <w:sz w:val="24"/>
              </w:rPr>
              <w:t>getPath</w:t>
            </w:r>
            <w:proofErr w:type="spellEnd"/>
            <w:r w:rsidRPr="00543ACF">
              <w:rPr>
                <w:sz w:val="24"/>
              </w:rPr>
              <w:t xml:space="preserve"> (Palace palace)</w:t>
            </w:r>
          </w:p>
        </w:tc>
        <w:tc>
          <w:tcPr>
            <w:tcW w:w="5580" w:type="dxa"/>
          </w:tcPr>
          <w:p w14:paraId="001C8549" w14:textId="77777777" w:rsidR="007969B0" w:rsidRDefault="00543ACF" w:rsidP="009B1E64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 xml:space="preserve">Transformer </w:t>
            </w:r>
          </w:p>
          <w:p w14:paraId="6132033B" w14:textId="77777777" w:rsidR="00543ACF" w:rsidRPr="00BE0FD4" w:rsidRDefault="00543ACF" w:rsidP="009B1E64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Returns the path of the specified palace</w:t>
            </w:r>
          </w:p>
        </w:tc>
      </w:tr>
    </w:tbl>
    <w:p w14:paraId="2571D1B4" w14:textId="77777777" w:rsidR="00776A2F" w:rsidRPr="000602BF" w:rsidRDefault="00FB1EE0" w:rsidP="000602BF">
      <w:pPr>
        <w:pStyle w:val="Heading2"/>
        <w:rPr>
          <w:sz w:val="32"/>
        </w:rPr>
      </w:pPr>
      <w:bookmarkStart w:id="39" w:name="_Toc500686341"/>
      <w:r w:rsidRPr="00F36695">
        <w:rPr>
          <w:sz w:val="32"/>
        </w:rPr>
        <w:lastRenderedPageBreak/>
        <w:t>Model Controller</w:t>
      </w:r>
      <w:bookmarkEnd w:id="39"/>
    </w:p>
    <w:p w14:paraId="1A86AA47" w14:textId="77777777" w:rsidR="00C4373C" w:rsidRDefault="00C4373C" w:rsidP="00C4373C">
      <w:pPr>
        <w:pStyle w:val="ContactInfo"/>
        <w:jc w:val="left"/>
        <w:outlineLvl w:val="1"/>
        <w:rPr>
          <w:b/>
          <w:sz w:val="24"/>
        </w:rPr>
      </w:pPr>
      <w:bookmarkStart w:id="40" w:name="_Toc500686342"/>
      <w:r>
        <w:rPr>
          <w:b/>
          <w:sz w:val="24"/>
        </w:rPr>
        <w:t>Class Controller</w:t>
      </w:r>
      <w:bookmarkEnd w:id="40"/>
    </w:p>
    <w:p w14:paraId="3B3F2F00" w14:textId="77777777" w:rsidR="00C4373C" w:rsidRDefault="00C4373C" w:rsidP="00C4373C">
      <w:pPr>
        <w:pStyle w:val="ContactInfo"/>
        <w:ind w:firstLine="720"/>
        <w:jc w:val="left"/>
        <w:rPr>
          <w:i/>
          <w:sz w:val="24"/>
        </w:rPr>
      </w:pPr>
      <w:r>
        <w:rPr>
          <w:i/>
          <w:sz w:val="24"/>
        </w:rPr>
        <w:t>Attributes:</w:t>
      </w:r>
    </w:p>
    <w:p w14:paraId="01FAD83D" w14:textId="77777777" w:rsidR="00BE0FD4" w:rsidRPr="00BE0FD4" w:rsidRDefault="00C4373C" w:rsidP="00517BEF">
      <w:pPr>
        <w:pStyle w:val="ContactInfo"/>
        <w:numPr>
          <w:ilvl w:val="0"/>
          <w:numId w:val="35"/>
        </w:numPr>
        <w:jc w:val="left"/>
        <w:rPr>
          <w:sz w:val="24"/>
        </w:rPr>
      </w:pPr>
      <w:r>
        <w:rPr>
          <w:sz w:val="24"/>
        </w:rPr>
        <w:t>private final Player player1, player2;</w:t>
      </w:r>
    </w:p>
    <w:p w14:paraId="0F464958" w14:textId="77777777" w:rsidR="00BE0FD4" w:rsidRPr="00BE0FD4" w:rsidRDefault="00BE0FD4" w:rsidP="00517BEF">
      <w:pPr>
        <w:pStyle w:val="ContactInfo"/>
        <w:numPr>
          <w:ilvl w:val="0"/>
          <w:numId w:val="35"/>
        </w:numPr>
        <w:jc w:val="left"/>
        <w:rPr>
          <w:sz w:val="24"/>
        </w:rPr>
      </w:pPr>
      <w:r w:rsidRPr="00BE0FD4">
        <w:rPr>
          <w:sz w:val="24"/>
        </w:rPr>
        <w:t xml:space="preserve">private final Board </w:t>
      </w:r>
      <w:proofErr w:type="spellStart"/>
      <w:r w:rsidRPr="00BE0FD4">
        <w:rPr>
          <w:sz w:val="24"/>
        </w:rPr>
        <w:t>board</w:t>
      </w:r>
      <w:proofErr w:type="spellEnd"/>
      <w:r w:rsidRPr="00BE0FD4">
        <w:rPr>
          <w:sz w:val="24"/>
        </w:rPr>
        <w:t xml:space="preserve"> ;</w:t>
      </w:r>
    </w:p>
    <w:p w14:paraId="16787CC1" w14:textId="77777777" w:rsidR="00BE0FD4" w:rsidRPr="00BE0FD4" w:rsidRDefault="00BE0FD4" w:rsidP="00517BEF">
      <w:pPr>
        <w:pStyle w:val="ContactInfo"/>
        <w:numPr>
          <w:ilvl w:val="0"/>
          <w:numId w:val="35"/>
        </w:numPr>
        <w:jc w:val="left"/>
        <w:rPr>
          <w:sz w:val="24"/>
        </w:rPr>
      </w:pPr>
      <w:r w:rsidRPr="00BE0FD4">
        <w:rPr>
          <w:sz w:val="24"/>
        </w:rPr>
        <w:t xml:space="preserve">private final Deck </w:t>
      </w:r>
      <w:proofErr w:type="spellStart"/>
      <w:r w:rsidRPr="00BE0FD4">
        <w:rPr>
          <w:sz w:val="24"/>
        </w:rPr>
        <w:t>deck</w:t>
      </w:r>
      <w:proofErr w:type="spellEnd"/>
      <w:r w:rsidRPr="00BE0FD4">
        <w:rPr>
          <w:sz w:val="24"/>
        </w:rPr>
        <w:t xml:space="preserve"> ;</w:t>
      </w:r>
    </w:p>
    <w:p w14:paraId="2756C30B" w14:textId="77777777" w:rsidR="000602BF" w:rsidRDefault="00BE0FD4" w:rsidP="000602BF">
      <w:pPr>
        <w:pStyle w:val="ContactInfo"/>
        <w:numPr>
          <w:ilvl w:val="0"/>
          <w:numId w:val="35"/>
        </w:numPr>
        <w:jc w:val="left"/>
        <w:rPr>
          <w:sz w:val="24"/>
        </w:rPr>
      </w:pPr>
      <w:r w:rsidRPr="00BE0FD4">
        <w:rPr>
          <w:sz w:val="24"/>
        </w:rPr>
        <w:t xml:space="preserve">View </w:t>
      </w:r>
      <w:proofErr w:type="spellStart"/>
      <w:r w:rsidRPr="00BE0FD4">
        <w:rPr>
          <w:sz w:val="24"/>
        </w:rPr>
        <w:t>view</w:t>
      </w:r>
      <w:proofErr w:type="spellEnd"/>
      <w:r w:rsidRPr="00BE0FD4">
        <w:rPr>
          <w:sz w:val="24"/>
        </w:rPr>
        <w:t xml:space="preserve"> ;</w:t>
      </w:r>
    </w:p>
    <w:p w14:paraId="4685490C" w14:textId="77777777" w:rsidR="00AE0CC0" w:rsidRPr="00AE0CC0" w:rsidRDefault="000602BF" w:rsidP="00D250AB">
      <w:pPr>
        <w:pStyle w:val="ContactInfo"/>
        <w:numPr>
          <w:ilvl w:val="0"/>
          <w:numId w:val="35"/>
        </w:numPr>
        <w:jc w:val="left"/>
        <w:rPr>
          <w:sz w:val="24"/>
        </w:rPr>
      </w:pPr>
      <w:r w:rsidRPr="00AE0CC0">
        <w:rPr>
          <w:sz w:val="24"/>
        </w:rPr>
        <w:t xml:space="preserve">private boolean </w:t>
      </w:r>
      <w:proofErr w:type="spellStart"/>
      <w:r w:rsidRPr="00AE0CC0">
        <w:rPr>
          <w:sz w:val="24"/>
        </w:rPr>
        <w:t>phaseB</w:t>
      </w:r>
      <w:proofErr w:type="spellEnd"/>
      <w:r w:rsidRPr="00AE0CC0">
        <w:rPr>
          <w:sz w:val="24"/>
        </w:rPr>
        <w:t xml:space="preserve">, </w:t>
      </w:r>
      <w:proofErr w:type="gramStart"/>
      <w:r w:rsidRPr="00AE0CC0">
        <w:rPr>
          <w:sz w:val="24"/>
        </w:rPr>
        <w:t xml:space="preserve">turn </w:t>
      </w:r>
      <w:r w:rsidR="00BE0FD4" w:rsidRPr="00AE0CC0">
        <w:rPr>
          <w:sz w:val="24"/>
        </w:rPr>
        <w:t>;</w:t>
      </w:r>
      <w:proofErr w:type="gramEnd"/>
      <w:r w:rsidR="00517BEF" w:rsidRPr="00AE0CC0">
        <w:rPr>
          <w:i/>
          <w:sz w:val="24"/>
        </w:rPr>
        <w:t xml:space="preserve">  </w:t>
      </w:r>
    </w:p>
    <w:p w14:paraId="02503937" w14:textId="77777777" w:rsidR="00C4373C" w:rsidRPr="00517BEF" w:rsidRDefault="00AE0CC0" w:rsidP="00517BEF">
      <w:pPr>
        <w:pStyle w:val="ContactInfo"/>
        <w:jc w:val="left"/>
        <w:rPr>
          <w:i/>
          <w:sz w:val="24"/>
        </w:rPr>
      </w:pPr>
      <w:r>
        <w:rPr>
          <w:i/>
          <w:sz w:val="24"/>
        </w:rPr>
        <w:t>Methods: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35"/>
        <w:gridCol w:w="5035"/>
      </w:tblGrid>
      <w:tr w:rsidR="00C4373C" w14:paraId="67F8E2A2" w14:textId="77777777" w:rsidTr="00C4373C">
        <w:tc>
          <w:tcPr>
            <w:tcW w:w="5035" w:type="dxa"/>
          </w:tcPr>
          <w:p w14:paraId="5AAF9D04" w14:textId="77777777" w:rsidR="00C4373C" w:rsidRDefault="00517BEF" w:rsidP="00C4373C">
            <w:pPr>
              <w:pStyle w:val="ContactInfo"/>
              <w:jc w:val="left"/>
              <w:rPr>
                <w:sz w:val="24"/>
              </w:rPr>
            </w:pPr>
            <w:r w:rsidRPr="00517BEF">
              <w:rPr>
                <w:sz w:val="24"/>
              </w:rPr>
              <w:t xml:space="preserve">public void </w:t>
            </w:r>
            <w:proofErr w:type="spellStart"/>
            <w:r w:rsidRPr="00517BEF">
              <w:rPr>
                <w:sz w:val="24"/>
              </w:rPr>
              <w:t>init</w:t>
            </w:r>
            <w:proofErr w:type="spellEnd"/>
            <w:r w:rsidRPr="00517BEF">
              <w:rPr>
                <w:sz w:val="24"/>
              </w:rPr>
              <w:t xml:space="preserve"> </w:t>
            </w:r>
            <w:proofErr w:type="gramStart"/>
            <w:r w:rsidRPr="00517BEF">
              <w:rPr>
                <w:sz w:val="24"/>
              </w:rPr>
              <w:t>( )</w:t>
            </w:r>
            <w:proofErr w:type="gramEnd"/>
          </w:p>
        </w:tc>
        <w:tc>
          <w:tcPr>
            <w:tcW w:w="5035" w:type="dxa"/>
          </w:tcPr>
          <w:p w14:paraId="1E27787A" w14:textId="77777777" w:rsidR="00C4373C" w:rsidRDefault="00FB289F" w:rsidP="00C4373C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Transformer</w:t>
            </w:r>
          </w:p>
          <w:p w14:paraId="6B459884" w14:textId="77777777" w:rsidR="00FB289F" w:rsidRDefault="00517BEF" w:rsidP="00C4373C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Initializes views and listeners</w:t>
            </w:r>
          </w:p>
        </w:tc>
      </w:tr>
      <w:tr w:rsidR="00517BEF" w14:paraId="5A6E603F" w14:textId="77777777" w:rsidTr="00C4373C">
        <w:tc>
          <w:tcPr>
            <w:tcW w:w="5035" w:type="dxa"/>
          </w:tcPr>
          <w:p w14:paraId="521B433B" w14:textId="77777777" w:rsidR="00517BEF" w:rsidRPr="00517BEF" w:rsidRDefault="00517BEF" w:rsidP="00C4373C">
            <w:pPr>
              <w:pStyle w:val="ContactInfo"/>
              <w:jc w:val="left"/>
              <w:rPr>
                <w:sz w:val="24"/>
              </w:rPr>
            </w:pPr>
            <w:r w:rsidRPr="00517BEF">
              <w:rPr>
                <w:sz w:val="24"/>
              </w:rPr>
              <w:t xml:space="preserve">private void </w:t>
            </w:r>
            <w:proofErr w:type="spellStart"/>
            <w:r w:rsidRPr="00517BEF">
              <w:rPr>
                <w:sz w:val="24"/>
              </w:rPr>
              <w:t>init_player_cards</w:t>
            </w:r>
            <w:proofErr w:type="spellEnd"/>
            <w:r w:rsidRPr="00517BEF">
              <w:rPr>
                <w:sz w:val="24"/>
              </w:rPr>
              <w:t xml:space="preserve"> </w:t>
            </w:r>
            <w:proofErr w:type="gramStart"/>
            <w:r w:rsidRPr="00517BEF">
              <w:rPr>
                <w:sz w:val="24"/>
              </w:rPr>
              <w:t>( )</w:t>
            </w:r>
            <w:proofErr w:type="gramEnd"/>
          </w:p>
        </w:tc>
        <w:tc>
          <w:tcPr>
            <w:tcW w:w="5035" w:type="dxa"/>
          </w:tcPr>
          <w:p w14:paraId="7AEF1B3A" w14:textId="77777777" w:rsidR="00517BEF" w:rsidRPr="00517BEF" w:rsidRDefault="00517BEF" w:rsidP="00517BEF">
            <w:pPr>
              <w:pStyle w:val="ContactInfo"/>
              <w:jc w:val="left"/>
              <w:rPr>
                <w:sz w:val="24"/>
              </w:rPr>
            </w:pPr>
            <w:r w:rsidRPr="00517BEF">
              <w:rPr>
                <w:sz w:val="24"/>
              </w:rPr>
              <w:t>Transformer</w:t>
            </w:r>
          </w:p>
          <w:p w14:paraId="41F47662" w14:textId="77777777" w:rsidR="00517BEF" w:rsidRDefault="00517BEF" w:rsidP="00517BEF">
            <w:pPr>
              <w:pStyle w:val="ContactInfo"/>
              <w:jc w:val="left"/>
              <w:rPr>
                <w:sz w:val="24"/>
              </w:rPr>
            </w:pPr>
            <w:r w:rsidRPr="00517BEF">
              <w:rPr>
                <w:sz w:val="24"/>
              </w:rPr>
              <w:t>initializes players cards in the beginning</w:t>
            </w:r>
          </w:p>
        </w:tc>
      </w:tr>
      <w:tr w:rsidR="00C4373C" w14:paraId="22647588" w14:textId="77777777" w:rsidTr="00C4373C">
        <w:tc>
          <w:tcPr>
            <w:tcW w:w="5035" w:type="dxa"/>
          </w:tcPr>
          <w:p w14:paraId="576F3823" w14:textId="77777777" w:rsidR="00C4373C" w:rsidRDefault="00FB289F" w:rsidP="00C4373C">
            <w:pPr>
              <w:pStyle w:val="ContactInfo"/>
              <w:jc w:val="left"/>
              <w:rPr>
                <w:sz w:val="24"/>
              </w:rPr>
            </w:pPr>
            <w:r w:rsidRPr="00FB289F">
              <w:rPr>
                <w:sz w:val="24"/>
              </w:rPr>
              <w:t xml:space="preserve">public Player </w:t>
            </w:r>
            <w:proofErr w:type="spellStart"/>
            <w:r w:rsidRPr="00FB289F">
              <w:rPr>
                <w:sz w:val="24"/>
              </w:rPr>
              <w:t>getTurn</w:t>
            </w:r>
            <w:proofErr w:type="spellEnd"/>
            <w:r w:rsidRPr="00FB289F">
              <w:rPr>
                <w:sz w:val="24"/>
              </w:rPr>
              <w:t xml:space="preserve"> </w:t>
            </w:r>
            <w:proofErr w:type="gramStart"/>
            <w:r w:rsidRPr="00FB289F">
              <w:rPr>
                <w:sz w:val="24"/>
              </w:rPr>
              <w:t>( )</w:t>
            </w:r>
            <w:proofErr w:type="gramEnd"/>
          </w:p>
        </w:tc>
        <w:tc>
          <w:tcPr>
            <w:tcW w:w="5035" w:type="dxa"/>
          </w:tcPr>
          <w:p w14:paraId="60C97C17" w14:textId="77777777" w:rsidR="00C4373C" w:rsidRDefault="00FB289F" w:rsidP="00C4373C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Observer</w:t>
            </w:r>
          </w:p>
          <w:p w14:paraId="2CAA7558" w14:textId="77777777" w:rsidR="00FB289F" w:rsidRDefault="00FB289F" w:rsidP="00C4373C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Returns the player who plays</w:t>
            </w:r>
          </w:p>
        </w:tc>
      </w:tr>
      <w:tr w:rsidR="00FB289F" w14:paraId="773414E6" w14:textId="77777777" w:rsidTr="00C4373C">
        <w:tc>
          <w:tcPr>
            <w:tcW w:w="5035" w:type="dxa"/>
          </w:tcPr>
          <w:p w14:paraId="02FD9D9B" w14:textId="77777777" w:rsidR="00FB289F" w:rsidRPr="00FB289F" w:rsidRDefault="00FB289F" w:rsidP="00C4373C">
            <w:pPr>
              <w:pStyle w:val="ContactInfo"/>
              <w:jc w:val="left"/>
              <w:rPr>
                <w:sz w:val="24"/>
              </w:rPr>
            </w:pPr>
            <w:r w:rsidRPr="00FB289F">
              <w:rPr>
                <w:sz w:val="24"/>
              </w:rPr>
              <w:t xml:space="preserve">public void </w:t>
            </w:r>
            <w:proofErr w:type="spellStart"/>
            <w:r w:rsidRPr="00FB289F">
              <w:rPr>
                <w:sz w:val="24"/>
              </w:rPr>
              <w:t>endTurn</w:t>
            </w:r>
            <w:proofErr w:type="spellEnd"/>
            <w:r w:rsidRPr="00FB289F">
              <w:rPr>
                <w:sz w:val="24"/>
              </w:rPr>
              <w:t xml:space="preserve"> </w:t>
            </w:r>
            <w:proofErr w:type="gramStart"/>
            <w:r w:rsidRPr="00FB289F">
              <w:rPr>
                <w:sz w:val="24"/>
              </w:rPr>
              <w:t>( )</w:t>
            </w:r>
            <w:proofErr w:type="gramEnd"/>
          </w:p>
        </w:tc>
        <w:tc>
          <w:tcPr>
            <w:tcW w:w="5035" w:type="dxa"/>
          </w:tcPr>
          <w:p w14:paraId="5693E374" w14:textId="77777777" w:rsidR="00FB289F" w:rsidRDefault="00FB289F" w:rsidP="00C4373C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Transformer</w:t>
            </w:r>
          </w:p>
          <w:p w14:paraId="0289B010" w14:textId="77777777" w:rsidR="00FB289F" w:rsidRDefault="00FB289F" w:rsidP="00C4373C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Switches turn</w:t>
            </w:r>
          </w:p>
        </w:tc>
      </w:tr>
      <w:tr w:rsidR="00C4373C" w14:paraId="61A00CE3" w14:textId="77777777" w:rsidTr="00C4373C">
        <w:tc>
          <w:tcPr>
            <w:tcW w:w="5035" w:type="dxa"/>
          </w:tcPr>
          <w:p w14:paraId="2412B983" w14:textId="77777777" w:rsidR="00C4373C" w:rsidRDefault="00FB289F" w:rsidP="00C4373C">
            <w:pPr>
              <w:pStyle w:val="ContactInfo"/>
              <w:jc w:val="left"/>
              <w:rPr>
                <w:sz w:val="24"/>
              </w:rPr>
            </w:pPr>
            <w:r w:rsidRPr="00FB289F">
              <w:rPr>
                <w:sz w:val="24"/>
              </w:rPr>
              <w:t xml:space="preserve">public boolean </w:t>
            </w:r>
            <w:proofErr w:type="spellStart"/>
            <w:r w:rsidRPr="00FB289F">
              <w:rPr>
                <w:sz w:val="24"/>
              </w:rPr>
              <w:t>isFinished</w:t>
            </w:r>
            <w:proofErr w:type="spellEnd"/>
            <w:r w:rsidRPr="00FB289F">
              <w:rPr>
                <w:sz w:val="24"/>
              </w:rPr>
              <w:t xml:space="preserve"> </w:t>
            </w:r>
            <w:proofErr w:type="gramStart"/>
            <w:r w:rsidRPr="00FB289F">
              <w:rPr>
                <w:sz w:val="24"/>
              </w:rPr>
              <w:t>( )</w:t>
            </w:r>
            <w:proofErr w:type="gramEnd"/>
          </w:p>
        </w:tc>
        <w:tc>
          <w:tcPr>
            <w:tcW w:w="5035" w:type="dxa"/>
          </w:tcPr>
          <w:p w14:paraId="7D63AE07" w14:textId="77777777" w:rsidR="00C4373C" w:rsidRDefault="00CE5325" w:rsidP="00C4373C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Observer</w:t>
            </w:r>
          </w:p>
          <w:p w14:paraId="741841C5" w14:textId="77777777" w:rsidR="00CE5325" w:rsidRDefault="00CE5325" w:rsidP="00C4373C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Returns True if 4 checkpoints have been reached or the deck has been emptied</w:t>
            </w:r>
          </w:p>
        </w:tc>
      </w:tr>
      <w:tr w:rsidR="00C4373C" w14:paraId="71075812" w14:textId="77777777" w:rsidTr="00C4373C">
        <w:tc>
          <w:tcPr>
            <w:tcW w:w="5035" w:type="dxa"/>
          </w:tcPr>
          <w:p w14:paraId="541B5713" w14:textId="77777777" w:rsidR="00C4373C" w:rsidRDefault="00FB289F" w:rsidP="00C4373C">
            <w:pPr>
              <w:pStyle w:val="ContactInfo"/>
              <w:jc w:val="left"/>
              <w:rPr>
                <w:sz w:val="24"/>
              </w:rPr>
            </w:pPr>
            <w:r w:rsidRPr="00FB289F">
              <w:rPr>
                <w:sz w:val="24"/>
              </w:rPr>
              <w:t xml:space="preserve">public String </w:t>
            </w:r>
            <w:proofErr w:type="spellStart"/>
            <w:r w:rsidRPr="00FB289F">
              <w:rPr>
                <w:sz w:val="24"/>
              </w:rPr>
              <w:t>getWinner</w:t>
            </w:r>
            <w:proofErr w:type="spellEnd"/>
            <w:r w:rsidRPr="00FB289F">
              <w:rPr>
                <w:sz w:val="24"/>
              </w:rPr>
              <w:t xml:space="preserve"> </w:t>
            </w:r>
            <w:proofErr w:type="gramStart"/>
            <w:r w:rsidRPr="00FB289F">
              <w:rPr>
                <w:sz w:val="24"/>
              </w:rPr>
              <w:t>( )</w:t>
            </w:r>
            <w:proofErr w:type="gramEnd"/>
          </w:p>
        </w:tc>
        <w:tc>
          <w:tcPr>
            <w:tcW w:w="5035" w:type="dxa"/>
          </w:tcPr>
          <w:p w14:paraId="37E86259" w14:textId="77777777" w:rsidR="00C4373C" w:rsidRDefault="00CE5325" w:rsidP="00C4373C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Accessor</w:t>
            </w:r>
          </w:p>
          <w:p w14:paraId="6911C021" w14:textId="77777777" w:rsidR="00CE5325" w:rsidRDefault="00CE5325" w:rsidP="00C4373C">
            <w:pPr>
              <w:pStyle w:val="ContactInf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PreCondition</w:t>
            </w:r>
            <w:proofErr w:type="spellEnd"/>
            <w:r>
              <w:rPr>
                <w:sz w:val="24"/>
              </w:rPr>
              <w:t xml:space="preserve"> : The game has ended</w:t>
            </w:r>
          </w:p>
          <w:p w14:paraId="69049CFC" w14:textId="77777777" w:rsidR="00CE5325" w:rsidRDefault="00CE5325" w:rsidP="00C4373C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Postcondition Returns the winner comparing the two scores</w:t>
            </w:r>
          </w:p>
        </w:tc>
      </w:tr>
      <w:tr w:rsidR="00FD4CCF" w14:paraId="6B5FC5A0" w14:textId="77777777" w:rsidTr="00C4373C">
        <w:tc>
          <w:tcPr>
            <w:tcW w:w="5035" w:type="dxa"/>
          </w:tcPr>
          <w:p w14:paraId="41CA934A" w14:textId="77777777" w:rsidR="00FD4CCF" w:rsidRPr="00FB289F" w:rsidRDefault="00FD4CCF" w:rsidP="00C4373C">
            <w:pPr>
              <w:pStyle w:val="ContactInfo"/>
              <w:jc w:val="left"/>
              <w:rPr>
                <w:sz w:val="24"/>
              </w:rPr>
            </w:pPr>
            <w:r w:rsidRPr="00FD4CCF">
              <w:rPr>
                <w:sz w:val="24"/>
              </w:rPr>
              <w:t xml:space="preserve">private void </w:t>
            </w:r>
            <w:proofErr w:type="spellStart"/>
            <w:r w:rsidRPr="00FD4CCF">
              <w:rPr>
                <w:sz w:val="24"/>
              </w:rPr>
              <w:t>setListeners</w:t>
            </w:r>
            <w:proofErr w:type="spellEnd"/>
            <w:r w:rsidRPr="00FD4CCF">
              <w:rPr>
                <w:sz w:val="24"/>
              </w:rPr>
              <w:t xml:space="preserve"> </w:t>
            </w:r>
            <w:proofErr w:type="gramStart"/>
            <w:r w:rsidRPr="00FD4CCF">
              <w:rPr>
                <w:sz w:val="24"/>
              </w:rPr>
              <w:t>( )</w:t>
            </w:r>
            <w:proofErr w:type="gramEnd"/>
          </w:p>
        </w:tc>
        <w:tc>
          <w:tcPr>
            <w:tcW w:w="5035" w:type="dxa"/>
          </w:tcPr>
          <w:p w14:paraId="13815554" w14:textId="77777777" w:rsidR="00FD4CCF" w:rsidRDefault="00FD4CCF" w:rsidP="00C4373C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Transformer</w:t>
            </w:r>
          </w:p>
          <w:p w14:paraId="63B32A04" w14:textId="77777777" w:rsidR="00FD4CCF" w:rsidRDefault="00FD4CCF" w:rsidP="00C4373C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Connects buttons with listeners</w:t>
            </w:r>
          </w:p>
        </w:tc>
      </w:tr>
      <w:tr w:rsidR="00FD4CCF" w14:paraId="473FE485" w14:textId="77777777" w:rsidTr="00C4373C">
        <w:tc>
          <w:tcPr>
            <w:tcW w:w="5035" w:type="dxa"/>
          </w:tcPr>
          <w:p w14:paraId="542D73B9" w14:textId="77777777" w:rsidR="00FD4CCF" w:rsidRPr="00FD4CCF" w:rsidRDefault="00FD4CCF" w:rsidP="00C4373C">
            <w:pPr>
              <w:pStyle w:val="ContactInfo"/>
              <w:jc w:val="left"/>
              <w:rPr>
                <w:sz w:val="24"/>
              </w:rPr>
            </w:pPr>
            <w:r w:rsidRPr="00FD4CCF">
              <w:rPr>
                <w:sz w:val="24"/>
              </w:rPr>
              <w:t xml:space="preserve">public int </w:t>
            </w:r>
            <w:proofErr w:type="spellStart"/>
            <w:r w:rsidRPr="00FD4CCF">
              <w:rPr>
                <w:sz w:val="24"/>
              </w:rPr>
              <w:t>checkPointsReached</w:t>
            </w:r>
            <w:proofErr w:type="spellEnd"/>
            <w:r w:rsidRPr="00FD4CCF">
              <w:rPr>
                <w:sz w:val="24"/>
              </w:rPr>
              <w:t xml:space="preserve"> </w:t>
            </w:r>
            <w:proofErr w:type="gramStart"/>
            <w:r w:rsidRPr="00FD4CCF">
              <w:rPr>
                <w:sz w:val="24"/>
              </w:rPr>
              <w:t>( )</w:t>
            </w:r>
            <w:proofErr w:type="gramEnd"/>
          </w:p>
        </w:tc>
        <w:tc>
          <w:tcPr>
            <w:tcW w:w="5035" w:type="dxa"/>
          </w:tcPr>
          <w:p w14:paraId="6EBD6FEC" w14:textId="77777777" w:rsidR="00FD4CCF" w:rsidRPr="00425605" w:rsidRDefault="00FD4CCF" w:rsidP="00C4373C">
            <w:pPr>
              <w:pStyle w:val="ContactInfo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Accessor</w:t>
            </w:r>
          </w:p>
          <w:p w14:paraId="747BAA44" w14:textId="77777777" w:rsidR="00FD4CCF" w:rsidRDefault="00FD4CCF" w:rsidP="00C4373C">
            <w:pPr>
              <w:pStyle w:val="ContactInfo"/>
              <w:jc w:val="left"/>
              <w:rPr>
                <w:sz w:val="24"/>
              </w:rPr>
            </w:pPr>
            <w:r w:rsidRPr="00FD4CCF">
              <w:rPr>
                <w:sz w:val="24"/>
              </w:rPr>
              <w:t>Calculates from the player's pawns how many checkpoints have been reached</w:t>
            </w:r>
          </w:p>
        </w:tc>
      </w:tr>
      <w:tr w:rsidR="00CB3D8C" w14:paraId="21F57F34" w14:textId="77777777" w:rsidTr="00C4373C">
        <w:tc>
          <w:tcPr>
            <w:tcW w:w="5035" w:type="dxa"/>
          </w:tcPr>
          <w:p w14:paraId="792E98DB" w14:textId="77777777" w:rsidR="00CB3D8C" w:rsidRPr="00FD4CCF" w:rsidRDefault="00CB3D8C" w:rsidP="00C4373C">
            <w:pPr>
              <w:pStyle w:val="ContactInfo"/>
              <w:jc w:val="left"/>
              <w:rPr>
                <w:sz w:val="24"/>
              </w:rPr>
            </w:pPr>
            <w:r w:rsidRPr="00CB3D8C">
              <w:rPr>
                <w:sz w:val="24"/>
              </w:rPr>
              <w:t xml:space="preserve">public void </w:t>
            </w:r>
            <w:proofErr w:type="spellStart"/>
            <w:r w:rsidRPr="00CB3D8C">
              <w:rPr>
                <w:sz w:val="24"/>
              </w:rPr>
              <w:t>availableMoves</w:t>
            </w:r>
            <w:proofErr w:type="spellEnd"/>
            <w:r w:rsidRPr="00CB3D8C">
              <w:rPr>
                <w:sz w:val="24"/>
              </w:rPr>
              <w:t xml:space="preserve"> </w:t>
            </w:r>
            <w:proofErr w:type="gramStart"/>
            <w:r w:rsidRPr="00CB3D8C">
              <w:rPr>
                <w:sz w:val="24"/>
              </w:rPr>
              <w:t>( Player</w:t>
            </w:r>
            <w:proofErr w:type="gramEnd"/>
            <w:r w:rsidRPr="00CB3D8C">
              <w:rPr>
                <w:sz w:val="24"/>
              </w:rPr>
              <w:t xml:space="preserve"> </w:t>
            </w:r>
            <w:proofErr w:type="spellStart"/>
            <w:r w:rsidRPr="00CB3D8C">
              <w:rPr>
                <w:sz w:val="24"/>
              </w:rPr>
              <w:t>player</w:t>
            </w:r>
            <w:proofErr w:type="spellEnd"/>
            <w:r w:rsidRPr="00CB3D8C">
              <w:rPr>
                <w:sz w:val="24"/>
              </w:rPr>
              <w:t>, Position pos )</w:t>
            </w:r>
          </w:p>
        </w:tc>
        <w:tc>
          <w:tcPr>
            <w:tcW w:w="5035" w:type="dxa"/>
          </w:tcPr>
          <w:p w14:paraId="0BAB01E6" w14:textId="77777777" w:rsidR="0047214B" w:rsidRDefault="0047214B" w:rsidP="00C4373C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Transformer</w:t>
            </w:r>
          </w:p>
          <w:p w14:paraId="3A747D3E" w14:textId="77777777" w:rsidR="00CB3D8C" w:rsidRDefault="00E16919" w:rsidP="00C4373C">
            <w:pPr>
              <w:pStyle w:val="ContactInfo"/>
              <w:jc w:val="left"/>
              <w:rPr>
                <w:sz w:val="24"/>
              </w:rPr>
            </w:pPr>
            <w:r w:rsidRPr="00E16919">
              <w:rPr>
                <w:sz w:val="24"/>
              </w:rPr>
              <w:t>Updates player class and view of the item in position</w:t>
            </w:r>
          </w:p>
        </w:tc>
      </w:tr>
      <w:tr w:rsidR="00CB3D8C" w14:paraId="530E21E2" w14:textId="77777777" w:rsidTr="00C4373C">
        <w:tc>
          <w:tcPr>
            <w:tcW w:w="5035" w:type="dxa"/>
          </w:tcPr>
          <w:p w14:paraId="621DB2E6" w14:textId="77777777" w:rsidR="00CB3D8C" w:rsidRPr="00FD4CCF" w:rsidRDefault="0047214B" w:rsidP="00C4373C">
            <w:pPr>
              <w:pStyle w:val="ContactInfo"/>
              <w:jc w:val="left"/>
              <w:rPr>
                <w:sz w:val="24"/>
              </w:rPr>
            </w:pPr>
            <w:r w:rsidRPr="0047214B">
              <w:rPr>
                <w:sz w:val="24"/>
              </w:rPr>
              <w:t xml:space="preserve">public Pawn </w:t>
            </w:r>
            <w:proofErr w:type="spellStart"/>
            <w:r w:rsidRPr="0047214B">
              <w:rPr>
                <w:sz w:val="24"/>
              </w:rPr>
              <w:t>choosePawn</w:t>
            </w:r>
            <w:proofErr w:type="spellEnd"/>
            <w:r w:rsidRPr="0047214B">
              <w:rPr>
                <w:sz w:val="24"/>
              </w:rPr>
              <w:t xml:space="preserve"> </w:t>
            </w:r>
            <w:proofErr w:type="gramStart"/>
            <w:r w:rsidRPr="0047214B">
              <w:rPr>
                <w:sz w:val="24"/>
              </w:rPr>
              <w:t>( Pawn</w:t>
            </w:r>
            <w:proofErr w:type="gramEnd"/>
            <w:r w:rsidRPr="0047214B">
              <w:rPr>
                <w:sz w:val="24"/>
              </w:rPr>
              <w:t xml:space="preserve"> </w:t>
            </w:r>
            <w:proofErr w:type="spellStart"/>
            <w:r w:rsidRPr="0047214B">
              <w:rPr>
                <w:sz w:val="24"/>
              </w:rPr>
              <w:t>playerPawn</w:t>
            </w:r>
            <w:proofErr w:type="spellEnd"/>
            <w:r w:rsidRPr="0047214B">
              <w:rPr>
                <w:sz w:val="24"/>
              </w:rPr>
              <w:t xml:space="preserve"> [])</w:t>
            </w:r>
          </w:p>
        </w:tc>
        <w:tc>
          <w:tcPr>
            <w:tcW w:w="5035" w:type="dxa"/>
          </w:tcPr>
          <w:p w14:paraId="2865068F" w14:textId="77777777" w:rsidR="00CB3D8C" w:rsidRDefault="0047214B" w:rsidP="00C4373C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Transformer</w:t>
            </w:r>
          </w:p>
          <w:p w14:paraId="46B97018" w14:textId="77777777" w:rsidR="0047214B" w:rsidRDefault="0047214B" w:rsidP="00C4373C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Displays a popup dialog that allows the player to choose a pawn</w:t>
            </w:r>
          </w:p>
        </w:tc>
      </w:tr>
      <w:tr w:rsidR="00CF684A" w14:paraId="647E7C1F" w14:textId="77777777" w:rsidTr="00C4373C">
        <w:tc>
          <w:tcPr>
            <w:tcW w:w="5035" w:type="dxa"/>
          </w:tcPr>
          <w:p w14:paraId="6036BAC9" w14:textId="77777777" w:rsidR="00CF684A" w:rsidRPr="0047214B" w:rsidRDefault="00CF684A" w:rsidP="00C4373C">
            <w:pPr>
              <w:pStyle w:val="ContactInfo"/>
              <w:jc w:val="left"/>
              <w:rPr>
                <w:sz w:val="24"/>
              </w:rPr>
            </w:pPr>
            <w:r w:rsidRPr="00CF684A">
              <w:rPr>
                <w:sz w:val="24"/>
              </w:rPr>
              <w:t xml:space="preserve">public void </w:t>
            </w:r>
            <w:proofErr w:type="spellStart"/>
            <w:r w:rsidRPr="00CF684A">
              <w:rPr>
                <w:sz w:val="24"/>
              </w:rPr>
              <w:t>updateView</w:t>
            </w:r>
            <w:proofErr w:type="spellEnd"/>
            <w:r w:rsidRPr="00CF684A">
              <w:rPr>
                <w:sz w:val="24"/>
              </w:rPr>
              <w:t xml:space="preserve"> </w:t>
            </w:r>
            <w:proofErr w:type="gramStart"/>
            <w:r w:rsidRPr="00CF684A">
              <w:rPr>
                <w:sz w:val="24"/>
              </w:rPr>
              <w:t>( )</w:t>
            </w:r>
            <w:proofErr w:type="gramEnd"/>
          </w:p>
        </w:tc>
        <w:tc>
          <w:tcPr>
            <w:tcW w:w="5035" w:type="dxa"/>
          </w:tcPr>
          <w:p w14:paraId="2EA88923" w14:textId="77777777" w:rsidR="00BD7088" w:rsidRPr="00BD7088" w:rsidRDefault="00BD7088" w:rsidP="00BD7088">
            <w:pPr>
              <w:pStyle w:val="ContactInfo"/>
              <w:jc w:val="left"/>
              <w:rPr>
                <w:sz w:val="24"/>
              </w:rPr>
            </w:pPr>
            <w:r w:rsidRPr="00BD7088">
              <w:rPr>
                <w:sz w:val="24"/>
              </w:rPr>
              <w:t>Transformer</w:t>
            </w:r>
          </w:p>
          <w:p w14:paraId="12A1CE92" w14:textId="77777777" w:rsidR="00CF684A" w:rsidRDefault="00BD7088" w:rsidP="00BD7088">
            <w:pPr>
              <w:pStyle w:val="ContactInfo"/>
              <w:jc w:val="left"/>
              <w:rPr>
                <w:sz w:val="24"/>
              </w:rPr>
            </w:pPr>
            <w:r w:rsidRPr="00BD7088">
              <w:rPr>
                <w:sz w:val="24"/>
              </w:rPr>
              <w:t>Postcondition updates the information displayed on the screen</w:t>
            </w:r>
          </w:p>
        </w:tc>
      </w:tr>
    </w:tbl>
    <w:p w14:paraId="636C9D3B" w14:textId="77777777" w:rsidR="00917C9D" w:rsidRDefault="00917C9D" w:rsidP="00C4373C">
      <w:pPr>
        <w:pStyle w:val="ContactInfo"/>
        <w:ind w:left="720"/>
        <w:jc w:val="left"/>
        <w:rPr>
          <w:i/>
          <w:sz w:val="24"/>
        </w:rPr>
      </w:pPr>
    </w:p>
    <w:p w14:paraId="58D8D6D2" w14:textId="77777777" w:rsidR="00C4373C" w:rsidRDefault="00917C9D" w:rsidP="00C4373C">
      <w:pPr>
        <w:pStyle w:val="ContactInfo"/>
        <w:ind w:left="720"/>
        <w:jc w:val="left"/>
        <w:rPr>
          <w:i/>
          <w:sz w:val="24"/>
        </w:rPr>
      </w:pPr>
      <w:r>
        <w:rPr>
          <w:i/>
          <w:sz w:val="24"/>
        </w:rPr>
        <w:t>Listeners: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35"/>
        <w:gridCol w:w="5035"/>
      </w:tblGrid>
      <w:tr w:rsidR="00917C9D" w14:paraId="1C34EC39" w14:textId="77777777" w:rsidTr="00917C9D">
        <w:tc>
          <w:tcPr>
            <w:tcW w:w="5035" w:type="dxa"/>
          </w:tcPr>
          <w:p w14:paraId="11B60FD5" w14:textId="77777777" w:rsidR="00917C9D" w:rsidRDefault="0033336C" w:rsidP="00C4373C">
            <w:pPr>
              <w:pStyle w:val="ContactInfo"/>
              <w:jc w:val="left"/>
              <w:rPr>
                <w:sz w:val="24"/>
              </w:rPr>
            </w:pPr>
            <w:r w:rsidRPr="0033336C">
              <w:rPr>
                <w:sz w:val="24"/>
              </w:rPr>
              <w:t xml:space="preserve">private class </w:t>
            </w:r>
            <w:proofErr w:type="spellStart"/>
            <w:r w:rsidRPr="0033336C">
              <w:rPr>
                <w:sz w:val="24"/>
              </w:rPr>
              <w:t>CardListener</w:t>
            </w:r>
            <w:proofErr w:type="spellEnd"/>
            <w:r w:rsidRPr="0033336C">
              <w:rPr>
                <w:sz w:val="24"/>
              </w:rPr>
              <w:t xml:space="preserve"> implements </w:t>
            </w:r>
            <w:proofErr w:type="spellStart"/>
            <w:r w:rsidRPr="0033336C">
              <w:rPr>
                <w:sz w:val="24"/>
              </w:rPr>
              <w:t>MouseListener</w:t>
            </w:r>
            <w:proofErr w:type="spellEnd"/>
          </w:p>
        </w:tc>
        <w:tc>
          <w:tcPr>
            <w:tcW w:w="5035" w:type="dxa"/>
          </w:tcPr>
          <w:p w14:paraId="108A142E" w14:textId="77777777" w:rsidR="00A517AF" w:rsidRDefault="0033336C" w:rsidP="00C4373C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Card listener</w:t>
            </w:r>
          </w:p>
        </w:tc>
      </w:tr>
      <w:tr w:rsidR="00917C9D" w14:paraId="2C9613EE" w14:textId="77777777" w:rsidTr="00917C9D">
        <w:tc>
          <w:tcPr>
            <w:tcW w:w="5035" w:type="dxa"/>
          </w:tcPr>
          <w:p w14:paraId="3557136F" w14:textId="77777777" w:rsidR="00917C9D" w:rsidRDefault="0033336C" w:rsidP="00C4373C">
            <w:pPr>
              <w:pStyle w:val="ContactInfo"/>
              <w:jc w:val="left"/>
              <w:rPr>
                <w:sz w:val="24"/>
              </w:rPr>
            </w:pPr>
            <w:r w:rsidRPr="0033336C">
              <w:rPr>
                <w:sz w:val="24"/>
              </w:rPr>
              <w:t xml:space="preserve">private class </w:t>
            </w:r>
            <w:proofErr w:type="spellStart"/>
            <w:r w:rsidRPr="0033336C">
              <w:rPr>
                <w:sz w:val="24"/>
              </w:rPr>
              <w:t>DeckListener</w:t>
            </w:r>
            <w:proofErr w:type="spellEnd"/>
            <w:r w:rsidRPr="0033336C">
              <w:rPr>
                <w:sz w:val="24"/>
              </w:rPr>
              <w:t xml:space="preserve"> implements </w:t>
            </w:r>
            <w:proofErr w:type="spellStart"/>
            <w:r w:rsidRPr="0033336C">
              <w:rPr>
                <w:sz w:val="24"/>
              </w:rPr>
              <w:t>MouseListener</w:t>
            </w:r>
            <w:proofErr w:type="spellEnd"/>
          </w:p>
        </w:tc>
        <w:tc>
          <w:tcPr>
            <w:tcW w:w="5035" w:type="dxa"/>
          </w:tcPr>
          <w:p w14:paraId="68916329" w14:textId="77777777" w:rsidR="00A517AF" w:rsidRDefault="0033336C" w:rsidP="00C4373C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Deck button listener</w:t>
            </w:r>
          </w:p>
        </w:tc>
      </w:tr>
      <w:tr w:rsidR="00917C9D" w14:paraId="682C29FC" w14:textId="77777777" w:rsidTr="00917C9D">
        <w:tc>
          <w:tcPr>
            <w:tcW w:w="5035" w:type="dxa"/>
          </w:tcPr>
          <w:p w14:paraId="14876ADA" w14:textId="77777777" w:rsidR="00917C9D" w:rsidRDefault="0033336C" w:rsidP="00C4373C">
            <w:pPr>
              <w:pStyle w:val="ContactInfo"/>
              <w:jc w:val="left"/>
              <w:rPr>
                <w:sz w:val="24"/>
              </w:rPr>
            </w:pPr>
            <w:r w:rsidRPr="0033336C">
              <w:rPr>
                <w:sz w:val="24"/>
              </w:rPr>
              <w:t xml:space="preserve">private class </w:t>
            </w:r>
            <w:proofErr w:type="spellStart"/>
            <w:r w:rsidRPr="0033336C">
              <w:rPr>
                <w:sz w:val="24"/>
              </w:rPr>
              <w:t>ButtonListener</w:t>
            </w:r>
            <w:proofErr w:type="spellEnd"/>
            <w:r w:rsidRPr="0033336C">
              <w:rPr>
                <w:sz w:val="24"/>
              </w:rPr>
              <w:t xml:space="preserve"> implements </w:t>
            </w:r>
            <w:proofErr w:type="spellStart"/>
            <w:r w:rsidRPr="0033336C">
              <w:rPr>
                <w:sz w:val="24"/>
              </w:rPr>
              <w:t>MouseListener</w:t>
            </w:r>
            <w:proofErr w:type="spellEnd"/>
          </w:p>
        </w:tc>
        <w:tc>
          <w:tcPr>
            <w:tcW w:w="5035" w:type="dxa"/>
          </w:tcPr>
          <w:p w14:paraId="2A1AFB6C" w14:textId="77777777" w:rsidR="00917C9D" w:rsidRDefault="0033336C" w:rsidP="00C4373C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Fresco buttons</w:t>
            </w:r>
          </w:p>
        </w:tc>
      </w:tr>
    </w:tbl>
    <w:p w14:paraId="01539AE4" w14:textId="77777777" w:rsidR="00AE0CC0" w:rsidRDefault="00AE0CC0">
      <w:pPr>
        <w:rPr>
          <w:sz w:val="24"/>
        </w:rPr>
      </w:pPr>
    </w:p>
    <w:p w14:paraId="7F69D758" w14:textId="77777777" w:rsidR="00917C9D" w:rsidRDefault="006F2EC1" w:rsidP="00F36695">
      <w:pPr>
        <w:pStyle w:val="Heading2"/>
        <w:rPr>
          <w:sz w:val="32"/>
        </w:rPr>
      </w:pPr>
      <w:bookmarkStart w:id="41" w:name="_Toc500686343"/>
      <w:r w:rsidRPr="00F36695">
        <w:rPr>
          <w:sz w:val="32"/>
        </w:rPr>
        <w:lastRenderedPageBreak/>
        <w:t>Model View</w:t>
      </w:r>
      <w:bookmarkEnd w:id="41"/>
    </w:p>
    <w:p w14:paraId="1A7745DB" w14:textId="77777777" w:rsidR="00FC042D" w:rsidRPr="00425605" w:rsidRDefault="00FC042D" w:rsidP="00776A2F">
      <w:pPr>
        <w:rPr>
          <w:sz w:val="24"/>
          <w:lang w:val="en-US"/>
        </w:rPr>
      </w:pPr>
      <w:r w:rsidRPr="00FC042D">
        <w:rPr>
          <w:sz w:val="24"/>
        </w:rPr>
        <w:t xml:space="preserve">The view constitutes all the graphics part of the </w:t>
      </w:r>
      <w:proofErr w:type="gramStart"/>
      <w:r w:rsidRPr="00FC042D">
        <w:rPr>
          <w:sz w:val="24"/>
        </w:rPr>
        <w:t>game .</w:t>
      </w:r>
      <w:proofErr w:type="gramEnd"/>
      <w:r w:rsidRPr="00FC042D">
        <w:rPr>
          <w:sz w:val="24"/>
        </w:rPr>
        <w:t xml:space="preserve"> </w:t>
      </w:r>
      <w:r w:rsidRPr="00425605">
        <w:rPr>
          <w:sz w:val="24"/>
          <w:lang w:val="en-US"/>
        </w:rPr>
        <w:t xml:space="preserve">It consists of a gentleman </w:t>
      </w:r>
      <w:proofErr w:type="spellStart"/>
      <w:r w:rsidRPr="00FC042D">
        <w:rPr>
          <w:sz w:val="24"/>
        </w:rPr>
        <w:t>JFrame</w:t>
      </w:r>
      <w:proofErr w:type="spellEnd"/>
      <w:r w:rsidRPr="00FC042D">
        <w:rPr>
          <w:sz w:val="24"/>
        </w:rPr>
        <w:t xml:space="preserve"> </w:t>
      </w:r>
      <w:r w:rsidRPr="00425605">
        <w:rPr>
          <w:sz w:val="24"/>
          <w:lang w:val="en-US"/>
        </w:rPr>
        <w:t>which _ has 3</w:t>
      </w:r>
      <w:r w:rsidRPr="00425605">
        <w:rPr>
          <w:lang w:val="en-US"/>
        </w:rPr>
        <w:t xml:space="preserve"> </w:t>
      </w:r>
      <w:proofErr w:type="spellStart"/>
      <w:r>
        <w:t>Jpanels</w:t>
      </w:r>
      <w:proofErr w:type="spellEnd"/>
      <w:r>
        <w:t xml:space="preserve"> </w:t>
      </w:r>
      <w:proofErr w:type="gramStart"/>
      <w:r w:rsidRPr="00425605">
        <w:rPr>
          <w:lang w:val="en-US"/>
        </w:rPr>
        <w:t xml:space="preserve">( </w:t>
      </w:r>
      <w:r w:rsidRPr="00AE0CC0">
        <w:rPr>
          <w:sz w:val="24"/>
        </w:rPr>
        <w:t>pane</w:t>
      </w:r>
      <w:proofErr w:type="gramEnd"/>
      <w:r w:rsidRPr="00AE0CC0">
        <w:rPr>
          <w:sz w:val="24"/>
        </w:rPr>
        <w:t xml:space="preserve"> </w:t>
      </w:r>
      <w:r w:rsidRPr="00425605">
        <w:rPr>
          <w:sz w:val="24"/>
          <w:lang w:val="en-US"/>
        </w:rPr>
        <w:t xml:space="preserve">1, </w:t>
      </w:r>
      <w:r w:rsidRPr="00AE0CC0">
        <w:rPr>
          <w:sz w:val="24"/>
        </w:rPr>
        <w:t xml:space="preserve">pane </w:t>
      </w:r>
      <w:r w:rsidRPr="00425605">
        <w:rPr>
          <w:sz w:val="24"/>
          <w:lang w:val="en-US"/>
        </w:rPr>
        <w:t xml:space="preserve">2, </w:t>
      </w:r>
      <w:proofErr w:type="spellStart"/>
      <w:r w:rsidRPr="00AE0CC0">
        <w:rPr>
          <w:sz w:val="24"/>
        </w:rPr>
        <w:t>mainpane</w:t>
      </w:r>
      <w:proofErr w:type="spellEnd"/>
      <w:r w:rsidRPr="00AE0CC0">
        <w:rPr>
          <w:sz w:val="24"/>
        </w:rPr>
        <w:t xml:space="preserve"> </w:t>
      </w:r>
      <w:r w:rsidRPr="00425605">
        <w:rPr>
          <w:sz w:val="24"/>
          <w:lang w:val="en-US"/>
        </w:rPr>
        <w:t xml:space="preserve">) one for each player and a main one that has the board with the paths . Each player 's cards form buttons for the game and after chooses (or </w:t>
      </w:r>
      <w:proofErr w:type="gramStart"/>
      <w:r w:rsidRPr="00425605">
        <w:rPr>
          <w:sz w:val="24"/>
          <w:lang w:val="en-US"/>
        </w:rPr>
        <w:t>discards )</w:t>
      </w:r>
      <w:proofErr w:type="gramEnd"/>
      <w:r w:rsidRPr="00425605">
        <w:rPr>
          <w:sz w:val="24"/>
          <w:lang w:val="en-US"/>
        </w:rPr>
        <w:t xml:space="preserve"> a card Conventionally I chose to have a clue valid movement to make it gray as I pass to the second phase of each round .</w:t>
      </w:r>
    </w:p>
    <w:p w14:paraId="6CBF9D60" w14:textId="77777777" w:rsidR="00D250AB" w:rsidRPr="002B6E2B" w:rsidRDefault="00D250AB" w:rsidP="00776A2F">
      <w:pPr>
        <w:rPr>
          <w:lang w:val="el-GR"/>
        </w:rPr>
      </w:pPr>
      <w:r>
        <w:t>That</w:t>
      </w:r>
      <w:r w:rsidRPr="00425605">
        <w:rPr>
          <w:lang w:val="en-US"/>
        </w:rPr>
        <w:t xml:space="preserve"> </w:t>
      </w:r>
      <w:r>
        <w:t>view</w:t>
      </w:r>
      <w:r w:rsidRPr="00425605">
        <w:rPr>
          <w:lang w:val="en-US"/>
        </w:rPr>
        <w:t xml:space="preserve"> uses also a </w:t>
      </w:r>
      <w:proofErr w:type="spellStart"/>
      <w:r>
        <w:t>JExtension</w:t>
      </w:r>
      <w:proofErr w:type="spellEnd"/>
      <w:r>
        <w:t xml:space="preserve"> </w:t>
      </w:r>
      <w:r w:rsidRPr="00425605">
        <w:rPr>
          <w:lang w:val="en-US"/>
        </w:rPr>
        <w:t xml:space="preserve">which _ constitutes subclass of </w:t>
      </w:r>
      <w:proofErr w:type="spellStart"/>
      <w:r>
        <w:t>JLayeredPane</w:t>
      </w:r>
      <w:proofErr w:type="spellEnd"/>
      <w:r>
        <w:t xml:space="preserve"> </w:t>
      </w:r>
      <w:r w:rsidRPr="00425605">
        <w:rPr>
          <w:lang w:val="en-US"/>
        </w:rPr>
        <w:t>and pronounces the capability</w:t>
      </w:r>
      <w:r w:rsidR="002B6E2B" w:rsidRPr="00425605">
        <w:rPr>
          <w:lang w:val="en-US"/>
        </w:rPr>
        <w:t xml:space="preserve"> addition background </w:t>
      </w:r>
      <w:proofErr w:type="gramStart"/>
      <w:r w:rsidR="002B6E2B" w:rsidRPr="00425605">
        <w:rPr>
          <w:lang w:val="en-US"/>
        </w:rPr>
        <w:t>image ?</w:t>
      </w:r>
      <w:proofErr w:type="gramEnd"/>
      <w:r w:rsidR="002B6E2B" w:rsidRPr="00425605">
        <w:rPr>
          <w:lang w:val="en-US"/>
        </w:rPr>
        <w:t xml:space="preserve"> </w:t>
      </w:r>
      <w:r w:rsidR="002B6E2B">
        <w:t>_</w:t>
      </w:r>
    </w:p>
    <w:p w14:paraId="0E055C45" w14:textId="77777777" w:rsidR="006F2EC1" w:rsidRPr="00D250AB" w:rsidRDefault="006F2EC1" w:rsidP="006F2EC1">
      <w:pPr>
        <w:pStyle w:val="ContactInfo"/>
        <w:jc w:val="left"/>
        <w:outlineLvl w:val="1"/>
        <w:rPr>
          <w:b/>
          <w:sz w:val="24"/>
        </w:rPr>
      </w:pPr>
      <w:bookmarkStart w:id="42" w:name="_Toc500686344"/>
      <w:r w:rsidRPr="006F2EC1">
        <w:rPr>
          <w:b/>
          <w:sz w:val="24"/>
        </w:rPr>
        <w:t xml:space="preserve">Class View extends </w:t>
      </w:r>
      <w:proofErr w:type="spellStart"/>
      <w:r w:rsidRPr="006F2EC1">
        <w:rPr>
          <w:b/>
          <w:sz w:val="24"/>
        </w:rPr>
        <w:t>JFrame</w:t>
      </w:r>
      <w:bookmarkEnd w:id="42"/>
      <w:proofErr w:type="spellEnd"/>
    </w:p>
    <w:p w14:paraId="7EB18839" w14:textId="77777777" w:rsidR="006F2EC1" w:rsidRDefault="006F2EC1" w:rsidP="006F2EC1">
      <w:pPr>
        <w:pStyle w:val="ContactInfo"/>
        <w:ind w:firstLine="720"/>
        <w:jc w:val="left"/>
        <w:rPr>
          <w:i/>
          <w:sz w:val="24"/>
        </w:rPr>
      </w:pPr>
      <w:r>
        <w:rPr>
          <w:i/>
          <w:sz w:val="24"/>
        </w:rPr>
        <w:t>Attributes:</w:t>
      </w:r>
    </w:p>
    <w:p w14:paraId="7BC3E5A5" w14:textId="77777777" w:rsidR="00AE0CC0" w:rsidRPr="00AE0CC0" w:rsidRDefault="00AE0CC0" w:rsidP="00AE0CC0">
      <w:pPr>
        <w:pStyle w:val="ContactInfo"/>
        <w:numPr>
          <w:ilvl w:val="0"/>
          <w:numId w:val="38"/>
        </w:numPr>
        <w:jc w:val="left"/>
        <w:rPr>
          <w:sz w:val="24"/>
        </w:rPr>
      </w:pPr>
      <w:proofErr w:type="spellStart"/>
      <w:r w:rsidRPr="00AE0CC0">
        <w:rPr>
          <w:sz w:val="24"/>
        </w:rPr>
        <w:t>JLayeredPane</w:t>
      </w:r>
      <w:proofErr w:type="spellEnd"/>
      <w:r w:rsidRPr="00AE0CC0">
        <w:rPr>
          <w:sz w:val="24"/>
        </w:rPr>
        <w:t xml:space="preserve"> pane1, pane2, </w:t>
      </w:r>
      <w:proofErr w:type="spellStart"/>
      <w:r w:rsidR="00FC042D" w:rsidRPr="00AE0CC0">
        <w:rPr>
          <w:sz w:val="24"/>
        </w:rPr>
        <w:t>mainpane</w:t>
      </w:r>
      <w:proofErr w:type="spellEnd"/>
      <w:r w:rsidR="00FC042D" w:rsidRPr="00AE0CC0">
        <w:rPr>
          <w:sz w:val="24"/>
        </w:rPr>
        <w:t xml:space="preserve"> </w:t>
      </w:r>
      <w:r w:rsidRPr="00AE0CC0">
        <w:rPr>
          <w:sz w:val="24"/>
        </w:rPr>
        <w:t>;</w:t>
      </w:r>
    </w:p>
    <w:p w14:paraId="254DDD5C" w14:textId="77777777" w:rsidR="00AE0CC0" w:rsidRPr="00CE0A29" w:rsidRDefault="00AE0CC0" w:rsidP="00EE26D1">
      <w:pPr>
        <w:pStyle w:val="ContactInfo"/>
        <w:numPr>
          <w:ilvl w:val="0"/>
          <w:numId w:val="38"/>
        </w:numPr>
        <w:jc w:val="left"/>
        <w:rPr>
          <w:sz w:val="24"/>
        </w:rPr>
      </w:pPr>
      <w:proofErr w:type="spellStart"/>
      <w:r w:rsidRPr="00CE0A29">
        <w:rPr>
          <w:sz w:val="24"/>
        </w:rPr>
        <w:t>JButton</w:t>
      </w:r>
      <w:proofErr w:type="spellEnd"/>
      <w:r w:rsidRPr="00CE0A29">
        <w:rPr>
          <w:sz w:val="24"/>
        </w:rPr>
        <w:t xml:space="preserve"> deck, F1, F2, Cards1[] = new </w:t>
      </w:r>
      <w:proofErr w:type="spellStart"/>
      <w:r w:rsidR="00CE0A29" w:rsidRPr="00CE0A29">
        <w:rPr>
          <w:sz w:val="24"/>
        </w:rPr>
        <w:t>JButton</w:t>
      </w:r>
      <w:proofErr w:type="spellEnd"/>
      <w:r w:rsidR="00CE0A29" w:rsidRPr="00CE0A29">
        <w:rPr>
          <w:sz w:val="24"/>
        </w:rPr>
        <w:t xml:space="preserve"> [ 8], Cards2[] = new </w:t>
      </w:r>
      <w:proofErr w:type="spellStart"/>
      <w:r w:rsidR="00CE0A29" w:rsidRPr="00CE0A29">
        <w:rPr>
          <w:sz w:val="24"/>
        </w:rPr>
        <w:t>JButton</w:t>
      </w:r>
      <w:proofErr w:type="spellEnd"/>
      <w:r w:rsidR="00CE0A29" w:rsidRPr="00CE0A29">
        <w:rPr>
          <w:sz w:val="24"/>
        </w:rPr>
        <w:t xml:space="preserve"> [</w:t>
      </w:r>
      <w:proofErr w:type="gramStart"/>
      <w:r w:rsidR="00CE0A29" w:rsidRPr="00CE0A29">
        <w:rPr>
          <w:sz w:val="24"/>
        </w:rPr>
        <w:t>8];/</w:t>
      </w:r>
      <w:proofErr w:type="gramEnd"/>
      <w:r w:rsidR="00CE0A29" w:rsidRPr="00CE0A29">
        <w:rPr>
          <w:sz w:val="24"/>
        </w:rPr>
        <w:t>/8 for each</w:t>
      </w:r>
    </w:p>
    <w:p w14:paraId="3731D3FC" w14:textId="77777777" w:rsidR="00AE0CC0" w:rsidRPr="00AE0CC0" w:rsidRDefault="00AE0CC0" w:rsidP="00AE0CC0">
      <w:pPr>
        <w:pStyle w:val="ContactInfo"/>
        <w:numPr>
          <w:ilvl w:val="0"/>
          <w:numId w:val="38"/>
        </w:numPr>
        <w:jc w:val="left"/>
        <w:rPr>
          <w:sz w:val="24"/>
        </w:rPr>
      </w:pPr>
      <w:proofErr w:type="spellStart"/>
      <w:r w:rsidRPr="00AE0CC0">
        <w:rPr>
          <w:sz w:val="24"/>
        </w:rPr>
        <w:t>JLabel</w:t>
      </w:r>
      <w:proofErr w:type="spellEnd"/>
      <w:r w:rsidRPr="00AE0CC0">
        <w:rPr>
          <w:sz w:val="24"/>
        </w:rPr>
        <w:t xml:space="preserve"> Info, availablePawns1, player1 </w:t>
      </w:r>
      <w:proofErr w:type="spellStart"/>
      <w:proofErr w:type="gramStart"/>
      <w:r w:rsidRPr="00AE0CC0">
        <w:rPr>
          <w:sz w:val="24"/>
        </w:rPr>
        <w:t>LastCard</w:t>
      </w:r>
      <w:proofErr w:type="spellEnd"/>
      <w:r w:rsidRPr="00AE0CC0">
        <w:rPr>
          <w:sz w:val="24"/>
        </w:rPr>
        <w:t>[</w:t>
      </w:r>
      <w:proofErr w:type="gramEnd"/>
      <w:r w:rsidRPr="00AE0CC0">
        <w:rPr>
          <w:sz w:val="24"/>
        </w:rPr>
        <w:t xml:space="preserve"> ], player2LastCard[],</w:t>
      </w:r>
    </w:p>
    <w:p w14:paraId="0D9E41EB" w14:textId="77777777" w:rsidR="00AE0CC0" w:rsidRPr="00AE0CC0" w:rsidRDefault="00AE0CC0" w:rsidP="00AE0CC0">
      <w:pPr>
        <w:pStyle w:val="ContactInfo"/>
        <w:ind w:left="2160"/>
        <w:jc w:val="left"/>
        <w:rPr>
          <w:sz w:val="24"/>
        </w:rPr>
      </w:pPr>
      <w:r w:rsidRPr="00AE0CC0">
        <w:rPr>
          <w:sz w:val="24"/>
        </w:rPr>
        <w:t>availablePawns2, Score1, Score2, Statues1, Statues2;</w:t>
      </w:r>
    </w:p>
    <w:p w14:paraId="0B537FE8" w14:textId="77777777" w:rsidR="00AE0CC0" w:rsidRPr="00AE0CC0" w:rsidRDefault="00AE0CC0" w:rsidP="00AE0CC0">
      <w:pPr>
        <w:pStyle w:val="ContactInfo"/>
        <w:numPr>
          <w:ilvl w:val="0"/>
          <w:numId w:val="38"/>
        </w:numPr>
        <w:jc w:val="left"/>
        <w:rPr>
          <w:sz w:val="24"/>
        </w:rPr>
      </w:pPr>
      <w:proofErr w:type="spellStart"/>
      <w:r w:rsidRPr="00AE0CC0">
        <w:rPr>
          <w:sz w:val="24"/>
        </w:rPr>
        <w:t>JLabel</w:t>
      </w:r>
      <w:proofErr w:type="spellEnd"/>
      <w:r w:rsidRPr="00AE0CC0">
        <w:rPr>
          <w:sz w:val="24"/>
        </w:rPr>
        <w:t xml:space="preserve"> path1[], path2[], path3[], path4[], </w:t>
      </w:r>
      <w:proofErr w:type="spellStart"/>
      <w:r w:rsidRPr="00AE0CC0">
        <w:rPr>
          <w:sz w:val="24"/>
        </w:rPr>
        <w:t>pathPoints</w:t>
      </w:r>
      <w:proofErr w:type="spellEnd"/>
      <w:r w:rsidRPr="00AE0CC0">
        <w:rPr>
          <w:sz w:val="24"/>
        </w:rPr>
        <w:t xml:space="preserve"> </w:t>
      </w:r>
      <w:proofErr w:type="gramStart"/>
      <w:r w:rsidRPr="00AE0CC0">
        <w:rPr>
          <w:sz w:val="24"/>
        </w:rPr>
        <w:t>[ ]</w:t>
      </w:r>
      <w:proofErr w:type="gramEnd"/>
      <w:r w:rsidRPr="00AE0CC0">
        <w:rPr>
          <w:sz w:val="24"/>
        </w:rPr>
        <w:t>;</w:t>
      </w:r>
    </w:p>
    <w:p w14:paraId="1D5EAF37" w14:textId="77777777" w:rsidR="00AE0CC0" w:rsidRPr="00AE0CC0" w:rsidRDefault="00AE0CC0" w:rsidP="00AE0CC0">
      <w:pPr>
        <w:pStyle w:val="ContactInfo"/>
        <w:numPr>
          <w:ilvl w:val="0"/>
          <w:numId w:val="38"/>
        </w:numPr>
        <w:jc w:val="left"/>
        <w:rPr>
          <w:sz w:val="24"/>
        </w:rPr>
      </w:pPr>
      <w:proofErr w:type="spellStart"/>
      <w:r w:rsidRPr="00AE0CC0">
        <w:rPr>
          <w:sz w:val="24"/>
        </w:rPr>
        <w:t>JLabel</w:t>
      </w:r>
      <w:proofErr w:type="spellEnd"/>
      <w:r w:rsidRPr="00AE0CC0">
        <w:rPr>
          <w:sz w:val="24"/>
        </w:rPr>
        <w:t xml:space="preserve"> RareFinding1[], RareFinding2[], Frescos1[], Frescos2[];</w:t>
      </w:r>
    </w:p>
    <w:p w14:paraId="547492D7" w14:textId="77777777" w:rsidR="00AE0CC0" w:rsidRPr="00AE0CC0" w:rsidRDefault="00AE0CC0" w:rsidP="002F55AB">
      <w:pPr>
        <w:pStyle w:val="ContactInfo"/>
        <w:numPr>
          <w:ilvl w:val="0"/>
          <w:numId w:val="38"/>
        </w:numPr>
        <w:jc w:val="left"/>
        <w:rPr>
          <w:sz w:val="24"/>
        </w:rPr>
      </w:pPr>
      <w:proofErr w:type="spellStart"/>
      <w:r w:rsidRPr="00AE0CC0">
        <w:rPr>
          <w:sz w:val="24"/>
        </w:rPr>
        <w:t>JLabel</w:t>
      </w:r>
      <w:proofErr w:type="spellEnd"/>
      <w:r w:rsidRPr="00AE0CC0">
        <w:rPr>
          <w:sz w:val="24"/>
        </w:rPr>
        <w:t xml:space="preserve"> statue1, statue2, statuetxt1, statuetxt2;</w:t>
      </w:r>
    </w:p>
    <w:p w14:paraId="17323559" w14:textId="77777777" w:rsidR="00AE0CC0" w:rsidRPr="00AE0CC0" w:rsidRDefault="00AE0CC0" w:rsidP="00AE0CC0">
      <w:pPr>
        <w:pStyle w:val="ContactInfo"/>
        <w:numPr>
          <w:ilvl w:val="0"/>
          <w:numId w:val="38"/>
        </w:numPr>
        <w:jc w:val="left"/>
        <w:rPr>
          <w:sz w:val="24"/>
        </w:rPr>
      </w:pPr>
      <w:proofErr w:type="spellStart"/>
      <w:r w:rsidRPr="00AE0CC0">
        <w:rPr>
          <w:sz w:val="24"/>
        </w:rPr>
        <w:t>JFrame</w:t>
      </w:r>
      <w:proofErr w:type="spellEnd"/>
      <w:r w:rsidRPr="00AE0CC0">
        <w:rPr>
          <w:sz w:val="24"/>
        </w:rPr>
        <w:t xml:space="preserve"> frescoswindow1, frescoswindow2;</w:t>
      </w:r>
    </w:p>
    <w:p w14:paraId="7C3558BE" w14:textId="77777777" w:rsidR="00AE0CC0" w:rsidRPr="00AE0CC0" w:rsidRDefault="00AE0CC0" w:rsidP="00AE0CC0">
      <w:pPr>
        <w:pStyle w:val="ContactInfo"/>
        <w:numPr>
          <w:ilvl w:val="0"/>
          <w:numId w:val="38"/>
        </w:numPr>
        <w:jc w:val="left"/>
        <w:rPr>
          <w:sz w:val="24"/>
        </w:rPr>
      </w:pPr>
      <w:r w:rsidRPr="00AE0CC0">
        <w:rPr>
          <w:sz w:val="24"/>
        </w:rPr>
        <w:t xml:space="preserve">Map&lt;Pawn, </w:t>
      </w:r>
      <w:proofErr w:type="spellStart"/>
      <w:r w:rsidRPr="00AE0CC0">
        <w:rPr>
          <w:sz w:val="24"/>
        </w:rPr>
        <w:t>JLabel</w:t>
      </w:r>
      <w:proofErr w:type="spellEnd"/>
      <w:r w:rsidRPr="00AE0CC0">
        <w:rPr>
          <w:sz w:val="24"/>
        </w:rPr>
        <w:t xml:space="preserve"> &gt; pawns = new HashMap &lt; </w:t>
      </w:r>
      <w:proofErr w:type="gramStart"/>
      <w:r w:rsidRPr="00AE0CC0">
        <w:rPr>
          <w:sz w:val="24"/>
        </w:rPr>
        <w:t>&gt;( 9</w:t>
      </w:r>
      <w:proofErr w:type="gramEnd"/>
      <w:r w:rsidRPr="00AE0CC0">
        <w:rPr>
          <w:sz w:val="24"/>
        </w:rPr>
        <w:t xml:space="preserve"> );</w:t>
      </w:r>
    </w:p>
    <w:p w14:paraId="259A60D2" w14:textId="77777777" w:rsidR="00AE0CC0" w:rsidRPr="00CE0A29" w:rsidRDefault="00AE0CC0" w:rsidP="00602F38">
      <w:pPr>
        <w:pStyle w:val="ContactInfo"/>
        <w:numPr>
          <w:ilvl w:val="0"/>
          <w:numId w:val="38"/>
        </w:numPr>
        <w:jc w:val="left"/>
        <w:rPr>
          <w:sz w:val="24"/>
        </w:rPr>
      </w:pPr>
      <w:r w:rsidRPr="00CE0A29">
        <w:rPr>
          <w:sz w:val="24"/>
        </w:rPr>
        <w:t xml:space="preserve">private final </w:t>
      </w:r>
      <w:proofErr w:type="spellStart"/>
      <w:r w:rsidRPr="00CE0A29">
        <w:rPr>
          <w:sz w:val="24"/>
        </w:rPr>
        <w:t>ClassLoader</w:t>
      </w:r>
      <w:proofErr w:type="spellEnd"/>
      <w:r w:rsidRPr="00CE0A29">
        <w:rPr>
          <w:sz w:val="24"/>
        </w:rPr>
        <w:t xml:space="preserve"> </w:t>
      </w:r>
      <w:proofErr w:type="spellStart"/>
      <w:r w:rsidRPr="00CE0A29">
        <w:rPr>
          <w:sz w:val="24"/>
        </w:rPr>
        <w:t>cldr</w:t>
      </w:r>
      <w:proofErr w:type="spellEnd"/>
      <w:r w:rsidRPr="00CE0A29">
        <w:rPr>
          <w:sz w:val="24"/>
        </w:rPr>
        <w:t xml:space="preserve"> ;</w:t>
      </w:r>
    </w:p>
    <w:p w14:paraId="2E810C11" w14:textId="77777777" w:rsidR="00A04C3F" w:rsidRPr="00A04C3F" w:rsidRDefault="006F2EC1" w:rsidP="00AE0CC0">
      <w:pPr>
        <w:pStyle w:val="ContactInfo"/>
        <w:ind w:left="720"/>
        <w:jc w:val="left"/>
        <w:rPr>
          <w:i/>
          <w:sz w:val="24"/>
        </w:rPr>
      </w:pPr>
      <w:r>
        <w:rPr>
          <w:i/>
          <w:sz w:val="24"/>
        </w:rPr>
        <w:t>Methods: Apart from getter classes</w:t>
      </w:r>
    </w:p>
    <w:tbl>
      <w:tblPr>
        <w:tblStyle w:val="TableGrid"/>
        <w:tblW w:w="10345" w:type="dxa"/>
        <w:tblInd w:w="715" w:type="dxa"/>
        <w:tblLook w:val="04A0" w:firstRow="1" w:lastRow="0" w:firstColumn="1" w:lastColumn="0" w:noHBand="0" w:noVBand="1"/>
      </w:tblPr>
      <w:tblGrid>
        <w:gridCol w:w="5490"/>
        <w:gridCol w:w="4855"/>
      </w:tblGrid>
      <w:tr w:rsidR="00A04C3F" w14:paraId="1448D529" w14:textId="77777777" w:rsidTr="00A04C3F">
        <w:tc>
          <w:tcPr>
            <w:tcW w:w="5490" w:type="dxa"/>
          </w:tcPr>
          <w:p w14:paraId="27B8AF5C" w14:textId="77777777" w:rsidR="00A04C3F" w:rsidRDefault="00A04C3F" w:rsidP="00A04C3F">
            <w:pPr>
              <w:pStyle w:val="ContactInfo"/>
              <w:jc w:val="left"/>
              <w:rPr>
                <w:sz w:val="24"/>
              </w:rPr>
            </w:pPr>
            <w:r w:rsidRPr="00A04C3F">
              <w:rPr>
                <w:sz w:val="24"/>
              </w:rPr>
              <w:t xml:space="preserve">private void </w:t>
            </w:r>
            <w:proofErr w:type="spellStart"/>
            <w:r w:rsidRPr="00A04C3F">
              <w:rPr>
                <w:sz w:val="24"/>
              </w:rPr>
              <w:t>initComponents</w:t>
            </w:r>
            <w:proofErr w:type="spellEnd"/>
            <w:r w:rsidRPr="00A04C3F">
              <w:rPr>
                <w:sz w:val="24"/>
              </w:rPr>
              <w:t xml:space="preserve"> </w:t>
            </w:r>
            <w:proofErr w:type="gramStart"/>
            <w:r w:rsidRPr="00A04C3F">
              <w:rPr>
                <w:sz w:val="24"/>
              </w:rPr>
              <w:t>( )</w:t>
            </w:r>
            <w:proofErr w:type="gramEnd"/>
          </w:p>
          <w:p w14:paraId="732C2553" w14:textId="77777777" w:rsidR="00AE0CC0" w:rsidRPr="00A04C3F" w:rsidRDefault="00AE0CC0" w:rsidP="00A04C3F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 xml:space="preserve">~and other </w:t>
            </w:r>
            <w:proofErr w:type="spellStart"/>
            <w:r>
              <w:rPr>
                <w:sz w:val="24"/>
              </w:rPr>
              <w:t>init</w:t>
            </w:r>
            <w:proofErr w:type="spellEnd"/>
            <w:r>
              <w:rPr>
                <w:sz w:val="24"/>
              </w:rPr>
              <w:t xml:space="preserve"> </w:t>
            </w:r>
            <w:r w:rsidR="00EA7FD7">
              <w:rPr>
                <w:sz w:val="24"/>
              </w:rPr>
              <w:t>... methods</w:t>
            </w:r>
          </w:p>
        </w:tc>
        <w:tc>
          <w:tcPr>
            <w:tcW w:w="4855" w:type="dxa"/>
          </w:tcPr>
          <w:p w14:paraId="7FA0D73C" w14:textId="77777777" w:rsidR="00A04C3F" w:rsidRPr="00A04C3F" w:rsidRDefault="00A04C3F" w:rsidP="006F2EC1">
            <w:pPr>
              <w:pStyle w:val="ContactInfo"/>
              <w:jc w:val="left"/>
              <w:rPr>
                <w:sz w:val="24"/>
              </w:rPr>
            </w:pPr>
            <w:r w:rsidRPr="00A04C3F">
              <w:rPr>
                <w:sz w:val="24"/>
              </w:rPr>
              <w:t>Transformer</w:t>
            </w:r>
          </w:p>
          <w:p w14:paraId="586E2330" w14:textId="77777777" w:rsidR="00A04C3F" w:rsidRPr="00A04C3F" w:rsidRDefault="00A04C3F" w:rsidP="006F2EC1">
            <w:pPr>
              <w:pStyle w:val="ContactInfo"/>
              <w:jc w:val="left"/>
              <w:rPr>
                <w:sz w:val="24"/>
              </w:rPr>
            </w:pPr>
            <w:r w:rsidRPr="00A04C3F">
              <w:rPr>
                <w:sz w:val="24"/>
              </w:rPr>
              <w:t>Initializes buttons and labels</w:t>
            </w:r>
          </w:p>
        </w:tc>
      </w:tr>
      <w:tr w:rsidR="00A04C3F" w14:paraId="10997CA7" w14:textId="77777777" w:rsidTr="00A04C3F">
        <w:tc>
          <w:tcPr>
            <w:tcW w:w="5490" w:type="dxa"/>
          </w:tcPr>
          <w:p w14:paraId="49264EE0" w14:textId="77777777" w:rsidR="00A04C3F" w:rsidRPr="00A04C3F" w:rsidRDefault="00FC042D" w:rsidP="006F2EC1">
            <w:pPr>
              <w:pStyle w:val="ContactInfo"/>
              <w:jc w:val="left"/>
              <w:rPr>
                <w:sz w:val="24"/>
              </w:rPr>
            </w:pPr>
            <w:r w:rsidRPr="00FC042D">
              <w:rPr>
                <w:sz w:val="24"/>
              </w:rPr>
              <w:t xml:space="preserve">public void </w:t>
            </w:r>
            <w:proofErr w:type="spellStart"/>
            <w:r w:rsidRPr="00FC042D">
              <w:rPr>
                <w:sz w:val="24"/>
              </w:rPr>
              <w:t>updateLastCardPile</w:t>
            </w:r>
            <w:proofErr w:type="spellEnd"/>
            <w:r w:rsidRPr="00FC042D">
              <w:rPr>
                <w:sz w:val="24"/>
              </w:rPr>
              <w:t xml:space="preserve"> </w:t>
            </w:r>
            <w:proofErr w:type="gramStart"/>
            <w:r w:rsidRPr="00FC042D">
              <w:rPr>
                <w:sz w:val="24"/>
              </w:rPr>
              <w:t>( Boolean</w:t>
            </w:r>
            <w:proofErr w:type="gramEnd"/>
            <w:r w:rsidRPr="00FC042D">
              <w:rPr>
                <w:sz w:val="24"/>
              </w:rPr>
              <w:t xml:space="preserve"> player, Card c)</w:t>
            </w:r>
          </w:p>
        </w:tc>
        <w:tc>
          <w:tcPr>
            <w:tcW w:w="4855" w:type="dxa"/>
          </w:tcPr>
          <w:p w14:paraId="5DACBE11" w14:textId="77777777" w:rsidR="00A04C3F" w:rsidRDefault="00A04C3F" w:rsidP="006F2EC1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Transformer</w:t>
            </w:r>
          </w:p>
          <w:p w14:paraId="47047215" w14:textId="77777777" w:rsidR="00D67F78" w:rsidRPr="00A04C3F" w:rsidRDefault="00D67F78" w:rsidP="006F2EC1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Updates Last card of player</w:t>
            </w:r>
          </w:p>
        </w:tc>
      </w:tr>
      <w:tr w:rsidR="00FC042D" w14:paraId="5DCA3EED" w14:textId="77777777" w:rsidTr="00A04C3F">
        <w:tc>
          <w:tcPr>
            <w:tcW w:w="5490" w:type="dxa"/>
          </w:tcPr>
          <w:p w14:paraId="6B4FD128" w14:textId="77777777" w:rsidR="00FC042D" w:rsidRPr="00C8319F" w:rsidRDefault="00FC042D" w:rsidP="00C8319F">
            <w:pPr>
              <w:pStyle w:val="ContactInfo"/>
              <w:jc w:val="left"/>
              <w:rPr>
                <w:sz w:val="24"/>
              </w:rPr>
            </w:pPr>
            <w:r w:rsidRPr="00C8319F">
              <w:rPr>
                <w:sz w:val="24"/>
              </w:rPr>
              <w:t xml:space="preserve">public void </w:t>
            </w:r>
            <w:proofErr w:type="spellStart"/>
            <w:r w:rsidRPr="00C8319F">
              <w:rPr>
                <w:sz w:val="24"/>
              </w:rPr>
              <w:t>updateRareItem</w:t>
            </w:r>
            <w:proofErr w:type="spellEnd"/>
            <w:r w:rsidRPr="00C8319F">
              <w:rPr>
                <w:sz w:val="24"/>
              </w:rPr>
              <w:t xml:space="preserve"> </w:t>
            </w:r>
            <w:proofErr w:type="gramStart"/>
            <w:r w:rsidRPr="00C8319F">
              <w:rPr>
                <w:sz w:val="24"/>
              </w:rPr>
              <w:t>( Boolean</w:t>
            </w:r>
            <w:proofErr w:type="gramEnd"/>
            <w:r w:rsidRPr="00C8319F">
              <w:rPr>
                <w:sz w:val="24"/>
              </w:rPr>
              <w:t xml:space="preserve"> player, </w:t>
            </w:r>
            <w:proofErr w:type="spellStart"/>
            <w:r w:rsidRPr="00C8319F">
              <w:rPr>
                <w:sz w:val="24"/>
              </w:rPr>
              <w:t>RareFinding</w:t>
            </w:r>
            <w:proofErr w:type="spellEnd"/>
            <w:r w:rsidRPr="00C8319F">
              <w:rPr>
                <w:sz w:val="24"/>
              </w:rPr>
              <w:t xml:space="preserve"> finding)</w:t>
            </w:r>
          </w:p>
        </w:tc>
        <w:tc>
          <w:tcPr>
            <w:tcW w:w="4855" w:type="dxa"/>
          </w:tcPr>
          <w:p w14:paraId="7017D81A" w14:textId="77777777" w:rsidR="00FC042D" w:rsidRPr="00C8319F" w:rsidRDefault="00FC042D" w:rsidP="00C8319F">
            <w:pPr>
              <w:pStyle w:val="ContactInfo"/>
              <w:jc w:val="left"/>
              <w:rPr>
                <w:sz w:val="24"/>
              </w:rPr>
            </w:pPr>
            <w:r w:rsidRPr="00C8319F">
              <w:rPr>
                <w:sz w:val="24"/>
              </w:rPr>
              <w:t xml:space="preserve">Updates rare items of player ~ “ </w:t>
            </w:r>
            <w:proofErr w:type="spellStart"/>
            <w:r w:rsidRPr="00C8319F">
              <w:rPr>
                <w:sz w:val="24"/>
              </w:rPr>
              <w:t>ungrays</w:t>
            </w:r>
            <w:proofErr w:type="spellEnd"/>
            <w:r w:rsidRPr="00C8319F">
              <w:rPr>
                <w:sz w:val="24"/>
              </w:rPr>
              <w:t xml:space="preserve"> ” the image of rare item</w:t>
            </w:r>
          </w:p>
        </w:tc>
      </w:tr>
      <w:tr w:rsidR="00FC042D" w14:paraId="1BABF023" w14:textId="77777777" w:rsidTr="00A04C3F">
        <w:tc>
          <w:tcPr>
            <w:tcW w:w="5490" w:type="dxa"/>
          </w:tcPr>
          <w:p w14:paraId="32DCF014" w14:textId="77777777" w:rsidR="00FC042D" w:rsidRPr="00FC042D" w:rsidRDefault="00C8319F" w:rsidP="006F2EC1">
            <w:pPr>
              <w:pStyle w:val="ContactInfo"/>
              <w:jc w:val="left"/>
              <w:rPr>
                <w:sz w:val="24"/>
              </w:rPr>
            </w:pPr>
            <w:r w:rsidRPr="00C8319F">
              <w:rPr>
                <w:sz w:val="24"/>
              </w:rPr>
              <w:t xml:space="preserve">public void </w:t>
            </w:r>
            <w:proofErr w:type="spellStart"/>
            <w:r w:rsidRPr="00C8319F">
              <w:rPr>
                <w:sz w:val="24"/>
              </w:rPr>
              <w:t>updateFresco</w:t>
            </w:r>
            <w:proofErr w:type="spellEnd"/>
            <w:r w:rsidRPr="00C8319F">
              <w:rPr>
                <w:sz w:val="24"/>
              </w:rPr>
              <w:t xml:space="preserve"> </w:t>
            </w:r>
            <w:proofErr w:type="gramStart"/>
            <w:r w:rsidRPr="00C8319F">
              <w:rPr>
                <w:sz w:val="24"/>
              </w:rPr>
              <w:t>( Boolean</w:t>
            </w:r>
            <w:proofErr w:type="gramEnd"/>
            <w:r w:rsidRPr="00C8319F">
              <w:rPr>
                <w:sz w:val="24"/>
              </w:rPr>
              <w:t xml:space="preserve"> player, Fresco finding)</w:t>
            </w:r>
          </w:p>
        </w:tc>
        <w:tc>
          <w:tcPr>
            <w:tcW w:w="4855" w:type="dxa"/>
          </w:tcPr>
          <w:p w14:paraId="60F2EAE8" w14:textId="77777777" w:rsidR="00FC042D" w:rsidRDefault="00C8319F" w:rsidP="006F2EC1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Updates the window with the frescos of</w:t>
            </w:r>
          </w:p>
          <w:p w14:paraId="622AB699" w14:textId="77777777" w:rsidR="00C8319F" w:rsidRDefault="00C8319F" w:rsidP="006F2EC1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Player with the new fresco</w:t>
            </w:r>
          </w:p>
        </w:tc>
      </w:tr>
      <w:tr w:rsidR="00A04C3F" w14:paraId="18515DA4" w14:textId="77777777" w:rsidTr="00A04C3F">
        <w:tc>
          <w:tcPr>
            <w:tcW w:w="5490" w:type="dxa"/>
          </w:tcPr>
          <w:p w14:paraId="2E283F6A" w14:textId="77777777" w:rsidR="00A04C3F" w:rsidRPr="00A04C3F" w:rsidRDefault="00A04C3F" w:rsidP="006F2EC1">
            <w:pPr>
              <w:pStyle w:val="ContactInfo"/>
              <w:jc w:val="left"/>
              <w:rPr>
                <w:sz w:val="24"/>
              </w:rPr>
            </w:pPr>
            <w:r w:rsidRPr="00A04C3F">
              <w:rPr>
                <w:sz w:val="24"/>
              </w:rPr>
              <w:t xml:space="preserve">public void </w:t>
            </w:r>
            <w:proofErr w:type="spellStart"/>
            <w:r w:rsidRPr="00A04C3F">
              <w:rPr>
                <w:sz w:val="24"/>
              </w:rPr>
              <w:t>updatePawn</w:t>
            </w:r>
            <w:proofErr w:type="spellEnd"/>
            <w:r w:rsidRPr="00A04C3F">
              <w:rPr>
                <w:sz w:val="24"/>
              </w:rPr>
              <w:t xml:space="preserve"> </w:t>
            </w:r>
            <w:proofErr w:type="gramStart"/>
            <w:r w:rsidRPr="00A04C3F">
              <w:rPr>
                <w:sz w:val="24"/>
              </w:rPr>
              <w:t>( Pawn</w:t>
            </w:r>
            <w:proofErr w:type="gramEnd"/>
            <w:r w:rsidRPr="00A04C3F">
              <w:rPr>
                <w:sz w:val="24"/>
              </w:rPr>
              <w:t xml:space="preserve"> pawn)</w:t>
            </w:r>
          </w:p>
        </w:tc>
        <w:tc>
          <w:tcPr>
            <w:tcW w:w="4855" w:type="dxa"/>
          </w:tcPr>
          <w:p w14:paraId="59159109" w14:textId="77777777" w:rsidR="00A04C3F" w:rsidRDefault="00D67F78" w:rsidP="006F2EC1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Transformer</w:t>
            </w:r>
          </w:p>
          <w:p w14:paraId="2B69E3B5" w14:textId="77777777" w:rsidR="00C8319F" w:rsidRPr="00A04C3F" w:rsidRDefault="00D67F78" w:rsidP="00C8319F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 xml:space="preserve">Updates the position of pawn ~ moves the </w:t>
            </w:r>
            <w:proofErr w:type="spellStart"/>
            <w:r w:rsidR="00C8319F">
              <w:rPr>
                <w:sz w:val="24"/>
              </w:rPr>
              <w:t>JLabel</w:t>
            </w:r>
            <w:proofErr w:type="spellEnd"/>
            <w:r w:rsidR="00C8319F">
              <w:rPr>
                <w:sz w:val="24"/>
              </w:rPr>
              <w:t xml:space="preserve"> in path</w:t>
            </w:r>
          </w:p>
        </w:tc>
      </w:tr>
      <w:tr w:rsidR="00A04C3F" w14:paraId="41B0B265" w14:textId="77777777" w:rsidTr="00A04C3F">
        <w:tc>
          <w:tcPr>
            <w:tcW w:w="5490" w:type="dxa"/>
          </w:tcPr>
          <w:p w14:paraId="0482099D" w14:textId="77777777" w:rsidR="00F06A3A" w:rsidRDefault="00F06A3A" w:rsidP="00F06A3A">
            <w:pPr>
              <w:pStyle w:val="ContactInfo"/>
              <w:jc w:val="left"/>
              <w:rPr>
                <w:sz w:val="24"/>
              </w:rPr>
            </w:pPr>
            <w:r w:rsidRPr="00F06A3A">
              <w:rPr>
                <w:sz w:val="24"/>
              </w:rPr>
              <w:t xml:space="preserve">public void </w:t>
            </w:r>
            <w:proofErr w:type="spellStart"/>
            <w:r w:rsidRPr="00F06A3A">
              <w:rPr>
                <w:sz w:val="24"/>
              </w:rPr>
              <w:t>updateBoardInfo</w:t>
            </w:r>
            <w:proofErr w:type="spellEnd"/>
            <w:r w:rsidRPr="00F06A3A">
              <w:rPr>
                <w:sz w:val="24"/>
              </w:rPr>
              <w:t xml:space="preserve"> (..)</w:t>
            </w:r>
          </w:p>
          <w:p w14:paraId="0BB785E2" w14:textId="77777777" w:rsidR="00F06A3A" w:rsidRPr="00A04C3F" w:rsidRDefault="00F06A3A" w:rsidP="00F06A3A">
            <w:pPr>
              <w:pStyle w:val="ContactInfo"/>
              <w:jc w:val="left"/>
              <w:rPr>
                <w:sz w:val="24"/>
              </w:rPr>
            </w:pPr>
            <w:r w:rsidRPr="00F06A3A">
              <w:rPr>
                <w:sz w:val="24"/>
              </w:rPr>
              <w:t xml:space="preserve">public void </w:t>
            </w:r>
            <w:proofErr w:type="spellStart"/>
            <w:r w:rsidRPr="00F06A3A">
              <w:rPr>
                <w:sz w:val="24"/>
              </w:rPr>
              <w:t>updatePlayerInfo</w:t>
            </w:r>
            <w:proofErr w:type="spellEnd"/>
            <w:r w:rsidRPr="00F06A3A">
              <w:rPr>
                <w:sz w:val="24"/>
              </w:rPr>
              <w:t xml:space="preserve"> </w:t>
            </w:r>
            <w:proofErr w:type="gramStart"/>
            <w:r w:rsidRPr="00F06A3A">
              <w:rPr>
                <w:sz w:val="24"/>
              </w:rPr>
              <w:t xml:space="preserve">( </w:t>
            </w:r>
            <w:r>
              <w:rPr>
                <w:sz w:val="24"/>
              </w:rPr>
              <w:t>…</w:t>
            </w:r>
            <w:proofErr w:type="gramEnd"/>
            <w:r>
              <w:rPr>
                <w:sz w:val="24"/>
              </w:rPr>
              <w:t xml:space="preserve"> )</w:t>
            </w:r>
          </w:p>
        </w:tc>
        <w:tc>
          <w:tcPr>
            <w:tcW w:w="4855" w:type="dxa"/>
          </w:tcPr>
          <w:p w14:paraId="1A97EB46" w14:textId="77777777" w:rsidR="00A04C3F" w:rsidRDefault="00D67F78" w:rsidP="006F2EC1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Transformer</w:t>
            </w:r>
          </w:p>
          <w:p w14:paraId="51298A6F" w14:textId="77777777" w:rsidR="00D67F78" w:rsidRPr="00A04C3F" w:rsidRDefault="00D67F78" w:rsidP="006F2EC1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Update info on screen</w:t>
            </w:r>
          </w:p>
        </w:tc>
      </w:tr>
      <w:tr w:rsidR="00A04C3F" w14:paraId="190B7AC5" w14:textId="77777777" w:rsidTr="00A04C3F">
        <w:trPr>
          <w:trHeight w:val="54"/>
        </w:trPr>
        <w:tc>
          <w:tcPr>
            <w:tcW w:w="5490" w:type="dxa"/>
          </w:tcPr>
          <w:p w14:paraId="32B8A003" w14:textId="77777777" w:rsidR="00F06A3A" w:rsidRPr="00A04C3F" w:rsidRDefault="00F06A3A" w:rsidP="006F2EC1">
            <w:pPr>
              <w:pStyle w:val="ContactInfo"/>
              <w:jc w:val="left"/>
              <w:rPr>
                <w:sz w:val="24"/>
              </w:rPr>
            </w:pPr>
            <w:r w:rsidRPr="00F06A3A">
              <w:rPr>
                <w:sz w:val="24"/>
              </w:rPr>
              <w:t xml:space="preserve">public void </w:t>
            </w:r>
            <w:proofErr w:type="spellStart"/>
            <w:r w:rsidRPr="00F06A3A">
              <w:rPr>
                <w:sz w:val="24"/>
              </w:rPr>
              <w:t>replaceCard</w:t>
            </w:r>
            <w:proofErr w:type="spellEnd"/>
            <w:r w:rsidRPr="00F06A3A">
              <w:rPr>
                <w:sz w:val="24"/>
              </w:rPr>
              <w:t xml:space="preserve"> </w:t>
            </w:r>
            <w:proofErr w:type="gramStart"/>
            <w:r w:rsidRPr="00F06A3A">
              <w:rPr>
                <w:sz w:val="24"/>
              </w:rPr>
              <w:t xml:space="preserve">( </w:t>
            </w:r>
            <w:proofErr w:type="spellStart"/>
            <w:r w:rsidRPr="00F06A3A">
              <w:rPr>
                <w:sz w:val="24"/>
              </w:rPr>
              <w:t>JButton</w:t>
            </w:r>
            <w:proofErr w:type="spellEnd"/>
            <w:proofErr w:type="gramEnd"/>
            <w:r w:rsidRPr="00F06A3A">
              <w:rPr>
                <w:sz w:val="24"/>
              </w:rPr>
              <w:t xml:space="preserve"> but, Card c)</w:t>
            </w:r>
          </w:p>
        </w:tc>
        <w:tc>
          <w:tcPr>
            <w:tcW w:w="4855" w:type="dxa"/>
          </w:tcPr>
          <w:p w14:paraId="6FDF6C54" w14:textId="77777777" w:rsidR="00A04C3F" w:rsidRDefault="00F06A3A" w:rsidP="006F2EC1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 xml:space="preserve">Transformer </w:t>
            </w:r>
          </w:p>
          <w:p w14:paraId="694BB92A" w14:textId="77777777" w:rsidR="00F06A3A" w:rsidRPr="00A04C3F" w:rsidRDefault="00F06A3A" w:rsidP="006F2EC1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 xml:space="preserve">Replaces the image in </w:t>
            </w:r>
            <w:proofErr w:type="spellStart"/>
            <w:r>
              <w:rPr>
                <w:sz w:val="24"/>
              </w:rPr>
              <w:t>JButton</w:t>
            </w:r>
            <w:proofErr w:type="spellEnd"/>
            <w:r>
              <w:rPr>
                <w:sz w:val="24"/>
              </w:rPr>
              <w:t xml:space="preserve"> but of that of card c</w:t>
            </w:r>
          </w:p>
        </w:tc>
      </w:tr>
      <w:tr w:rsidR="00F06A3A" w14:paraId="1567B8FE" w14:textId="77777777" w:rsidTr="00A04C3F">
        <w:trPr>
          <w:trHeight w:val="54"/>
        </w:trPr>
        <w:tc>
          <w:tcPr>
            <w:tcW w:w="5490" w:type="dxa"/>
          </w:tcPr>
          <w:p w14:paraId="68718A5E" w14:textId="77777777" w:rsidR="00F06A3A" w:rsidRPr="00F06A3A" w:rsidRDefault="00F06A3A" w:rsidP="006F2EC1">
            <w:pPr>
              <w:pStyle w:val="ContactInfo"/>
              <w:jc w:val="left"/>
              <w:rPr>
                <w:sz w:val="24"/>
              </w:rPr>
            </w:pPr>
            <w:r w:rsidRPr="00F06A3A">
              <w:rPr>
                <w:sz w:val="24"/>
              </w:rPr>
              <w:t xml:space="preserve">public void </w:t>
            </w:r>
            <w:proofErr w:type="spellStart"/>
            <w:r w:rsidRPr="00F06A3A">
              <w:rPr>
                <w:sz w:val="24"/>
              </w:rPr>
              <w:t>grayCard</w:t>
            </w:r>
            <w:proofErr w:type="spellEnd"/>
            <w:r w:rsidRPr="00F06A3A">
              <w:rPr>
                <w:sz w:val="24"/>
              </w:rPr>
              <w:t xml:space="preserve"> </w:t>
            </w:r>
            <w:proofErr w:type="gramStart"/>
            <w:r w:rsidRPr="00F06A3A">
              <w:rPr>
                <w:sz w:val="24"/>
              </w:rPr>
              <w:t xml:space="preserve">( </w:t>
            </w:r>
            <w:proofErr w:type="spellStart"/>
            <w:r w:rsidRPr="00F06A3A">
              <w:rPr>
                <w:sz w:val="24"/>
              </w:rPr>
              <w:t>JButton</w:t>
            </w:r>
            <w:proofErr w:type="spellEnd"/>
            <w:proofErr w:type="gramEnd"/>
            <w:r w:rsidRPr="00F06A3A">
              <w:rPr>
                <w:sz w:val="24"/>
              </w:rPr>
              <w:t xml:space="preserve"> but, Card c)</w:t>
            </w:r>
          </w:p>
        </w:tc>
        <w:tc>
          <w:tcPr>
            <w:tcW w:w="4855" w:type="dxa"/>
          </w:tcPr>
          <w:p w14:paraId="66D617D4" w14:textId="77777777" w:rsidR="00F06A3A" w:rsidRDefault="00F06A3A" w:rsidP="006F2EC1">
            <w:pPr>
              <w:pStyle w:val="ContactInfo"/>
              <w:jc w:val="left"/>
              <w:rPr>
                <w:sz w:val="24"/>
              </w:rPr>
            </w:pPr>
            <w:r>
              <w:rPr>
                <w:sz w:val="24"/>
              </w:rPr>
              <w:t>Transformer</w:t>
            </w:r>
          </w:p>
          <w:p w14:paraId="3E5D1E7F" w14:textId="77777777" w:rsidR="00F06A3A" w:rsidRDefault="00F06A3A" w:rsidP="006F2EC1">
            <w:pPr>
              <w:pStyle w:val="ContactInfo"/>
              <w:jc w:val="left"/>
              <w:rPr>
                <w:sz w:val="24"/>
              </w:rPr>
            </w:pPr>
            <w:r w:rsidRPr="00F06A3A">
              <w:rPr>
                <w:sz w:val="24"/>
              </w:rPr>
              <w:t xml:space="preserve">Sets image of card c grayed in </w:t>
            </w:r>
            <w:proofErr w:type="spellStart"/>
            <w:r w:rsidRPr="00F06A3A">
              <w:rPr>
                <w:sz w:val="24"/>
              </w:rPr>
              <w:t>JButton</w:t>
            </w:r>
            <w:proofErr w:type="spellEnd"/>
            <w:r w:rsidRPr="00F06A3A">
              <w:rPr>
                <w:sz w:val="24"/>
              </w:rPr>
              <w:t xml:space="preserve"> but</w:t>
            </w:r>
          </w:p>
        </w:tc>
      </w:tr>
      <w:tr w:rsidR="00F06A3A" w14:paraId="1A1BE601" w14:textId="77777777" w:rsidTr="00A04C3F">
        <w:trPr>
          <w:trHeight w:val="54"/>
        </w:trPr>
        <w:tc>
          <w:tcPr>
            <w:tcW w:w="5490" w:type="dxa"/>
          </w:tcPr>
          <w:p w14:paraId="4730AD5B" w14:textId="77777777" w:rsidR="00F06A3A" w:rsidRPr="00F06A3A" w:rsidRDefault="00F06A3A" w:rsidP="006F2EC1">
            <w:pPr>
              <w:pStyle w:val="ContactInfo"/>
              <w:jc w:val="left"/>
              <w:rPr>
                <w:sz w:val="24"/>
              </w:rPr>
            </w:pPr>
            <w:r w:rsidRPr="00F06A3A">
              <w:rPr>
                <w:sz w:val="24"/>
              </w:rPr>
              <w:t xml:space="preserve">public Image </w:t>
            </w:r>
            <w:proofErr w:type="spellStart"/>
            <w:r w:rsidRPr="00F06A3A">
              <w:rPr>
                <w:sz w:val="24"/>
              </w:rPr>
              <w:t>grayImage</w:t>
            </w:r>
            <w:proofErr w:type="spellEnd"/>
            <w:r w:rsidRPr="00F06A3A">
              <w:rPr>
                <w:sz w:val="24"/>
              </w:rPr>
              <w:t xml:space="preserve"> </w:t>
            </w:r>
            <w:proofErr w:type="gramStart"/>
            <w:r w:rsidRPr="00F06A3A">
              <w:rPr>
                <w:sz w:val="24"/>
              </w:rPr>
              <w:t>( Image</w:t>
            </w:r>
            <w:proofErr w:type="gramEnd"/>
            <w:r w:rsidRPr="00F06A3A">
              <w:rPr>
                <w:sz w:val="24"/>
              </w:rPr>
              <w:t xml:space="preserve"> </w:t>
            </w:r>
            <w:proofErr w:type="spellStart"/>
            <w:r w:rsidRPr="00F06A3A">
              <w:rPr>
                <w:sz w:val="24"/>
              </w:rPr>
              <w:t>img</w:t>
            </w:r>
            <w:proofErr w:type="spellEnd"/>
            <w:r w:rsidRPr="00F06A3A">
              <w:rPr>
                <w:sz w:val="24"/>
              </w:rPr>
              <w:t xml:space="preserve"> )</w:t>
            </w:r>
          </w:p>
        </w:tc>
        <w:tc>
          <w:tcPr>
            <w:tcW w:w="4855" w:type="dxa"/>
          </w:tcPr>
          <w:p w14:paraId="31776808" w14:textId="77777777" w:rsidR="00F06A3A" w:rsidRDefault="00F06A3A" w:rsidP="00F06A3A">
            <w:pPr>
              <w:pStyle w:val="ContactInfo"/>
              <w:jc w:val="both"/>
              <w:rPr>
                <w:sz w:val="24"/>
              </w:rPr>
            </w:pPr>
            <w:r w:rsidRPr="00F06A3A">
              <w:rPr>
                <w:sz w:val="24"/>
              </w:rPr>
              <w:t>Transformer</w:t>
            </w:r>
          </w:p>
          <w:p w14:paraId="4CDECAEE" w14:textId="77777777" w:rsidR="00F06A3A" w:rsidRDefault="00F06A3A" w:rsidP="00F06A3A">
            <w:pPr>
              <w:pStyle w:val="ContactInfo"/>
              <w:jc w:val="both"/>
              <w:rPr>
                <w:sz w:val="24"/>
              </w:rPr>
            </w:pPr>
            <w:r w:rsidRPr="00F06A3A">
              <w:rPr>
                <w:sz w:val="24"/>
              </w:rPr>
              <w:t xml:space="preserve">Returns the grayed version of </w:t>
            </w:r>
            <w:proofErr w:type="spellStart"/>
            <w:r w:rsidRPr="00F06A3A">
              <w:rPr>
                <w:sz w:val="24"/>
              </w:rPr>
              <w:t>img</w:t>
            </w:r>
            <w:proofErr w:type="spellEnd"/>
          </w:p>
        </w:tc>
      </w:tr>
      <w:tr w:rsidR="00F06A3A" w14:paraId="3860F116" w14:textId="77777777" w:rsidTr="00A04C3F">
        <w:trPr>
          <w:trHeight w:val="54"/>
        </w:trPr>
        <w:tc>
          <w:tcPr>
            <w:tcW w:w="5490" w:type="dxa"/>
          </w:tcPr>
          <w:p w14:paraId="3B536A2A" w14:textId="77777777" w:rsidR="00F06A3A" w:rsidRPr="00F06A3A" w:rsidRDefault="00F06A3A" w:rsidP="006F2EC1">
            <w:pPr>
              <w:pStyle w:val="ContactInfo"/>
              <w:jc w:val="left"/>
              <w:rPr>
                <w:sz w:val="24"/>
              </w:rPr>
            </w:pPr>
            <w:r w:rsidRPr="00F06A3A">
              <w:rPr>
                <w:sz w:val="24"/>
              </w:rPr>
              <w:t xml:space="preserve">public void </w:t>
            </w:r>
            <w:proofErr w:type="spellStart"/>
            <w:r w:rsidRPr="00F06A3A">
              <w:rPr>
                <w:sz w:val="24"/>
              </w:rPr>
              <w:t>toggleWindow</w:t>
            </w:r>
            <w:proofErr w:type="spellEnd"/>
            <w:r w:rsidRPr="00F06A3A">
              <w:rPr>
                <w:sz w:val="24"/>
              </w:rPr>
              <w:t xml:space="preserve"> </w:t>
            </w:r>
            <w:proofErr w:type="gramStart"/>
            <w:r w:rsidRPr="00F06A3A">
              <w:rPr>
                <w:sz w:val="24"/>
              </w:rPr>
              <w:t>( Boolean</w:t>
            </w:r>
            <w:proofErr w:type="gramEnd"/>
            <w:r w:rsidRPr="00F06A3A">
              <w:rPr>
                <w:sz w:val="24"/>
              </w:rPr>
              <w:t xml:space="preserve"> player )</w:t>
            </w:r>
          </w:p>
        </w:tc>
        <w:tc>
          <w:tcPr>
            <w:tcW w:w="4855" w:type="dxa"/>
          </w:tcPr>
          <w:p w14:paraId="0A1C90C6" w14:textId="77777777" w:rsidR="00F06A3A" w:rsidRPr="00F06A3A" w:rsidRDefault="00F06A3A" w:rsidP="00F06A3A">
            <w:pPr>
              <w:pStyle w:val="ContactInfo"/>
              <w:jc w:val="both"/>
              <w:rPr>
                <w:sz w:val="24"/>
              </w:rPr>
            </w:pPr>
            <w:r w:rsidRPr="00F06A3A">
              <w:rPr>
                <w:sz w:val="24"/>
              </w:rPr>
              <w:t>Transformer</w:t>
            </w:r>
          </w:p>
          <w:p w14:paraId="04EAA24C" w14:textId="77777777" w:rsidR="00F06A3A" w:rsidRPr="00F06A3A" w:rsidRDefault="00F06A3A" w:rsidP="00F06A3A">
            <w:pPr>
              <w:pStyle w:val="ContactInfo"/>
              <w:jc w:val="both"/>
              <w:rPr>
                <w:sz w:val="24"/>
              </w:rPr>
            </w:pPr>
            <w:r w:rsidRPr="00F06A3A">
              <w:rPr>
                <w:sz w:val="24"/>
              </w:rPr>
              <w:t>Toggles visibility of fresco window of player</w:t>
            </w:r>
          </w:p>
        </w:tc>
      </w:tr>
      <w:tr w:rsidR="002A197E" w14:paraId="698D211A" w14:textId="77777777" w:rsidTr="00A04C3F">
        <w:trPr>
          <w:trHeight w:val="54"/>
        </w:trPr>
        <w:tc>
          <w:tcPr>
            <w:tcW w:w="5490" w:type="dxa"/>
          </w:tcPr>
          <w:p w14:paraId="7A0DAAA9" w14:textId="77777777" w:rsidR="002A197E" w:rsidRPr="00F06A3A" w:rsidRDefault="002A197E" w:rsidP="006F2EC1">
            <w:pPr>
              <w:pStyle w:val="ContactInfo"/>
              <w:jc w:val="left"/>
              <w:rPr>
                <w:sz w:val="24"/>
              </w:rPr>
            </w:pPr>
            <w:r w:rsidRPr="002A197E">
              <w:rPr>
                <w:sz w:val="24"/>
              </w:rPr>
              <w:t xml:space="preserve">public void </w:t>
            </w:r>
            <w:proofErr w:type="spellStart"/>
            <w:r w:rsidRPr="002A197E">
              <w:rPr>
                <w:sz w:val="24"/>
              </w:rPr>
              <w:t>showMessage</w:t>
            </w:r>
            <w:proofErr w:type="spellEnd"/>
            <w:r w:rsidRPr="002A197E">
              <w:rPr>
                <w:sz w:val="24"/>
              </w:rPr>
              <w:t xml:space="preserve"> </w:t>
            </w:r>
            <w:proofErr w:type="gramStart"/>
            <w:r w:rsidRPr="002A197E">
              <w:rPr>
                <w:sz w:val="24"/>
              </w:rPr>
              <w:t>( String</w:t>
            </w:r>
            <w:proofErr w:type="gramEnd"/>
            <w:r w:rsidRPr="002A197E">
              <w:rPr>
                <w:sz w:val="24"/>
              </w:rPr>
              <w:t xml:space="preserve"> title, String message, int </w:t>
            </w:r>
            <w:proofErr w:type="spellStart"/>
            <w:r w:rsidRPr="002A197E">
              <w:rPr>
                <w:sz w:val="24"/>
              </w:rPr>
              <w:t>messageType</w:t>
            </w:r>
            <w:proofErr w:type="spellEnd"/>
            <w:r w:rsidRPr="002A197E">
              <w:rPr>
                <w:sz w:val="24"/>
              </w:rPr>
              <w:t xml:space="preserve"> )</w:t>
            </w:r>
          </w:p>
        </w:tc>
        <w:tc>
          <w:tcPr>
            <w:tcW w:w="4855" w:type="dxa"/>
          </w:tcPr>
          <w:p w14:paraId="79591525" w14:textId="77777777" w:rsidR="002A197E" w:rsidRPr="00F06A3A" w:rsidRDefault="002A197E" w:rsidP="00F06A3A">
            <w:pPr>
              <w:pStyle w:val="ContactInfo"/>
              <w:jc w:val="both"/>
              <w:rPr>
                <w:sz w:val="24"/>
              </w:rPr>
            </w:pPr>
            <w:r w:rsidRPr="002A197E">
              <w:rPr>
                <w:sz w:val="24"/>
              </w:rPr>
              <w:t>Brings up an information-message dialog titled "title".</w:t>
            </w:r>
          </w:p>
        </w:tc>
      </w:tr>
    </w:tbl>
    <w:p w14:paraId="663BDB9A" w14:textId="77777777" w:rsidR="00AC77FF" w:rsidRDefault="00AC77FF">
      <w:pPr>
        <w:rPr>
          <w:b/>
          <w:sz w:val="24"/>
        </w:rPr>
      </w:pPr>
    </w:p>
    <w:p w14:paraId="21649823" w14:textId="77777777" w:rsidR="006F2EC1" w:rsidRPr="00F36695" w:rsidRDefault="00C30E83" w:rsidP="00F36695">
      <w:pPr>
        <w:pStyle w:val="Heading2"/>
        <w:rPr>
          <w:sz w:val="32"/>
        </w:rPr>
      </w:pPr>
      <w:bookmarkStart w:id="43" w:name="_Toc500686345"/>
      <w:r>
        <w:rPr>
          <w:noProof/>
          <w:sz w:val="32"/>
        </w:rPr>
        <w:lastRenderedPageBreak/>
        <w:drawing>
          <wp:anchor distT="0" distB="0" distL="114300" distR="114300" simplePos="0" relativeHeight="251670528" behindDoc="1" locked="0" layoutInCell="1" allowOverlap="1" wp14:anchorId="4B4EACE9" wp14:editId="244C4CA0">
            <wp:simplePos x="0" y="0"/>
            <wp:positionH relativeFrom="column">
              <wp:posOffset>-234315</wp:posOffset>
            </wp:positionH>
            <wp:positionV relativeFrom="paragraph">
              <wp:posOffset>354330</wp:posOffset>
            </wp:positionV>
            <wp:extent cx="7349490" cy="6325235"/>
            <wp:effectExtent l="0" t="0" r="3810" b="0"/>
            <wp:wrapTight wrapText="bothSides">
              <wp:wrapPolygon edited="0">
                <wp:start x="0" y="0"/>
                <wp:lineTo x="0" y="21533"/>
                <wp:lineTo x="21555" y="21533"/>
                <wp:lineTo x="2155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9490" cy="632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6D7" w:rsidRPr="00F36695">
        <w:rPr>
          <w:sz w:val="32"/>
        </w:rPr>
        <w:t>Project UML</w:t>
      </w:r>
      <w:bookmarkEnd w:id="43"/>
    </w:p>
    <w:p w14:paraId="2B2D2D7D" w14:textId="77777777" w:rsidR="00AC77FF" w:rsidRDefault="00AC77FF" w:rsidP="00AC77FF"/>
    <w:p w14:paraId="7F36E5C7" w14:textId="77777777" w:rsidR="00C74413" w:rsidRDefault="00C74413" w:rsidP="00AC77FF"/>
    <w:p w14:paraId="781A0D88" w14:textId="77777777" w:rsidR="00C74413" w:rsidRDefault="00C74413" w:rsidP="00AC77FF"/>
    <w:p w14:paraId="1A861F8E" w14:textId="77777777" w:rsidR="00C74413" w:rsidRDefault="00C74413" w:rsidP="00AC77FF"/>
    <w:p w14:paraId="26755BE3" w14:textId="77777777" w:rsidR="00C74413" w:rsidRDefault="00C74413" w:rsidP="00AC77FF"/>
    <w:p w14:paraId="7F52CA02" w14:textId="77777777" w:rsidR="00C74413" w:rsidRDefault="00C74413" w:rsidP="00AC77FF"/>
    <w:p w14:paraId="261CB7EC" w14:textId="77777777" w:rsidR="009346EF" w:rsidRPr="00C866EF" w:rsidRDefault="009346EF" w:rsidP="00AC77FF">
      <w:pPr>
        <w:rPr>
          <w:lang w:val="el-GR"/>
        </w:rPr>
      </w:pPr>
    </w:p>
    <w:p w14:paraId="36C8A2B1" w14:textId="77777777" w:rsidR="00C74413" w:rsidRPr="00C74413" w:rsidRDefault="00C74413" w:rsidP="002D2CC2">
      <w:pPr>
        <w:jc w:val="right"/>
        <w:rPr>
          <w:lang w:val="el-GR"/>
        </w:rPr>
      </w:pPr>
      <w:r>
        <w:rPr>
          <w:lang w:val="el-GR"/>
        </w:rPr>
        <w:t>End</w:t>
      </w:r>
    </w:p>
    <w:sectPr w:rsidR="00C74413" w:rsidRPr="00C74413" w:rsidSect="004111D2">
      <w:footerReference w:type="default" r:id="rId14"/>
      <w:pgSz w:w="12240" w:h="15840"/>
      <w:pgMar w:top="450" w:right="720" w:bottom="864" w:left="630" w:header="450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7D6DA" w14:textId="77777777" w:rsidR="00745BEE" w:rsidRDefault="00745BEE" w:rsidP="00C6554A">
      <w:pPr>
        <w:spacing w:after="0" w:line="240" w:lineRule="auto"/>
      </w:pPr>
      <w:r>
        <w:separator/>
      </w:r>
    </w:p>
  </w:endnote>
  <w:endnote w:type="continuationSeparator" w:id="0">
    <w:p w14:paraId="47F243C0" w14:textId="77777777" w:rsidR="00745BEE" w:rsidRDefault="00745BEE" w:rsidP="00C6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33854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DB5C21" w14:textId="77777777" w:rsidR="00D250AB" w:rsidRDefault="00D250A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6E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536A24F2" w14:textId="77777777" w:rsidR="00D250AB" w:rsidRDefault="00D250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592C0" w14:textId="77777777" w:rsidR="00745BEE" w:rsidRDefault="00745BEE" w:rsidP="00C6554A">
      <w:pPr>
        <w:spacing w:after="0" w:line="240" w:lineRule="auto"/>
      </w:pPr>
      <w:r>
        <w:separator/>
      </w:r>
    </w:p>
  </w:footnote>
  <w:footnote w:type="continuationSeparator" w:id="0">
    <w:p w14:paraId="33495949" w14:textId="77777777" w:rsidR="00745BEE" w:rsidRDefault="00745BEE" w:rsidP="00C65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E7A"/>
      </v:shape>
    </w:pict>
  </w:numPicBullet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BF0CE8"/>
    <w:multiLevelType w:val="hybridMultilevel"/>
    <w:tmpl w:val="A6AC8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81B1EB8"/>
    <w:multiLevelType w:val="hybridMultilevel"/>
    <w:tmpl w:val="D80AA6DA"/>
    <w:lvl w:ilvl="0" w:tplc="D11EE962">
      <w:numFmt w:val="bullet"/>
      <w:lvlText w:val="-"/>
      <w:lvlJc w:val="left"/>
      <w:pPr>
        <w:ind w:left="180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0A33747F"/>
    <w:multiLevelType w:val="hybridMultilevel"/>
    <w:tmpl w:val="9EA482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12103226"/>
    <w:multiLevelType w:val="hybridMultilevel"/>
    <w:tmpl w:val="1ED89166"/>
    <w:lvl w:ilvl="0" w:tplc="D11EE962">
      <w:numFmt w:val="bullet"/>
      <w:lvlText w:val="-"/>
      <w:lvlJc w:val="left"/>
      <w:pPr>
        <w:ind w:left="324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13EF6C31"/>
    <w:multiLevelType w:val="hybridMultilevel"/>
    <w:tmpl w:val="AD52C3F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2B451E7"/>
    <w:multiLevelType w:val="hybridMultilevel"/>
    <w:tmpl w:val="C804F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C42281"/>
    <w:multiLevelType w:val="hybridMultilevel"/>
    <w:tmpl w:val="B71C2B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BF653D0"/>
    <w:multiLevelType w:val="hybridMultilevel"/>
    <w:tmpl w:val="24B8F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43E060D"/>
    <w:multiLevelType w:val="hybridMultilevel"/>
    <w:tmpl w:val="5DE233C8"/>
    <w:lvl w:ilvl="0" w:tplc="013E2554">
      <w:start w:val="1"/>
      <w:numFmt w:val="bullet"/>
      <w:pStyle w:val="TOC3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BC84C49"/>
    <w:multiLevelType w:val="hybridMultilevel"/>
    <w:tmpl w:val="97867B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F32B07"/>
    <w:multiLevelType w:val="hybridMultilevel"/>
    <w:tmpl w:val="B6A0A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39354B9"/>
    <w:multiLevelType w:val="hybridMultilevel"/>
    <w:tmpl w:val="19F06F80"/>
    <w:lvl w:ilvl="0" w:tplc="04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5" w15:restartNumberingAfterBreak="0">
    <w:nsid w:val="68654060"/>
    <w:multiLevelType w:val="hybridMultilevel"/>
    <w:tmpl w:val="9C12CC6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FAE398E"/>
    <w:multiLevelType w:val="hybridMultilevel"/>
    <w:tmpl w:val="61E2B3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443434">
    <w:abstractNumId w:val="9"/>
  </w:num>
  <w:num w:numId="2" w16cid:durableId="80681328">
    <w:abstractNumId w:val="8"/>
  </w:num>
  <w:num w:numId="3" w16cid:durableId="82534099">
    <w:abstractNumId w:val="8"/>
  </w:num>
  <w:num w:numId="4" w16cid:durableId="1020014482">
    <w:abstractNumId w:val="9"/>
  </w:num>
  <w:num w:numId="5" w16cid:durableId="1709790718">
    <w:abstractNumId w:val="19"/>
  </w:num>
  <w:num w:numId="6" w16cid:durableId="79060052">
    <w:abstractNumId w:val="10"/>
  </w:num>
  <w:num w:numId="7" w16cid:durableId="846139578">
    <w:abstractNumId w:val="14"/>
  </w:num>
  <w:num w:numId="8" w16cid:durableId="2004966704">
    <w:abstractNumId w:val="7"/>
  </w:num>
  <w:num w:numId="9" w16cid:durableId="1579746648">
    <w:abstractNumId w:val="6"/>
  </w:num>
  <w:num w:numId="10" w16cid:durableId="163672418">
    <w:abstractNumId w:val="5"/>
  </w:num>
  <w:num w:numId="11" w16cid:durableId="1843616838">
    <w:abstractNumId w:val="4"/>
  </w:num>
  <w:num w:numId="12" w16cid:durableId="267322672">
    <w:abstractNumId w:val="3"/>
  </w:num>
  <w:num w:numId="13" w16cid:durableId="1744840683">
    <w:abstractNumId w:val="2"/>
  </w:num>
  <w:num w:numId="14" w16cid:durableId="774836245">
    <w:abstractNumId w:val="1"/>
  </w:num>
  <w:num w:numId="15" w16cid:durableId="2025597269">
    <w:abstractNumId w:val="0"/>
  </w:num>
  <w:num w:numId="16" w16cid:durableId="1811822886">
    <w:abstractNumId w:val="21"/>
  </w:num>
  <w:num w:numId="17" w16cid:durableId="142545666">
    <w:abstractNumId w:val="21"/>
  </w:num>
  <w:num w:numId="18" w16cid:durableId="456263809">
    <w:abstractNumId w:val="21"/>
  </w:num>
  <w:num w:numId="19" w16cid:durableId="1610549310">
    <w:abstractNumId w:val="21"/>
  </w:num>
  <w:num w:numId="20" w16cid:durableId="688065772">
    <w:abstractNumId w:val="21"/>
  </w:num>
  <w:num w:numId="21" w16cid:durableId="674184500">
    <w:abstractNumId w:val="12"/>
  </w:num>
  <w:num w:numId="22" w16cid:durableId="1751535446">
    <w:abstractNumId w:val="15"/>
  </w:num>
  <w:num w:numId="23" w16cid:durableId="1083142908">
    <w:abstractNumId w:val="18"/>
  </w:num>
  <w:num w:numId="24" w16cid:durableId="1445080821">
    <w:abstractNumId w:val="24"/>
  </w:num>
  <w:num w:numId="25" w16cid:durableId="959647100">
    <w:abstractNumId w:val="26"/>
  </w:num>
  <w:num w:numId="26" w16cid:durableId="1695880965">
    <w:abstractNumId w:val="16"/>
  </w:num>
  <w:num w:numId="27" w16cid:durableId="2133397846">
    <w:abstractNumId w:val="25"/>
  </w:num>
  <w:num w:numId="28" w16cid:durableId="1142191731">
    <w:abstractNumId w:val="21"/>
  </w:num>
  <w:num w:numId="29" w16cid:durableId="1554197818">
    <w:abstractNumId w:val="21"/>
  </w:num>
  <w:num w:numId="30" w16cid:durableId="1594170527">
    <w:abstractNumId w:val="21"/>
  </w:num>
  <w:num w:numId="31" w16cid:durableId="1759717685">
    <w:abstractNumId w:val="21"/>
  </w:num>
  <w:num w:numId="32" w16cid:durableId="879391691">
    <w:abstractNumId w:val="21"/>
  </w:num>
  <w:num w:numId="33" w16cid:durableId="1139612617">
    <w:abstractNumId w:val="13"/>
  </w:num>
  <w:num w:numId="34" w16cid:durableId="1397896005">
    <w:abstractNumId w:val="23"/>
  </w:num>
  <w:num w:numId="35" w16cid:durableId="1463957881">
    <w:abstractNumId w:val="20"/>
  </w:num>
  <w:num w:numId="36" w16cid:durableId="1459487626">
    <w:abstractNumId w:val="22"/>
  </w:num>
  <w:num w:numId="37" w16cid:durableId="1924800908">
    <w:abstractNumId w:val="11"/>
  </w:num>
  <w:num w:numId="38" w16cid:durableId="22545329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14"/>
    <w:rsid w:val="000602BF"/>
    <w:rsid w:val="00063387"/>
    <w:rsid w:val="000B3068"/>
    <w:rsid w:val="000D37F6"/>
    <w:rsid w:val="00104E3E"/>
    <w:rsid w:val="001306A2"/>
    <w:rsid w:val="0018054A"/>
    <w:rsid w:val="001D0047"/>
    <w:rsid w:val="001D1ED9"/>
    <w:rsid w:val="002554CD"/>
    <w:rsid w:val="00262C92"/>
    <w:rsid w:val="002670E1"/>
    <w:rsid w:val="00293B83"/>
    <w:rsid w:val="002A197E"/>
    <w:rsid w:val="002B4294"/>
    <w:rsid w:val="002B6E2B"/>
    <w:rsid w:val="002C7F14"/>
    <w:rsid w:val="002D2CC2"/>
    <w:rsid w:val="002E58A4"/>
    <w:rsid w:val="002F55AB"/>
    <w:rsid w:val="0033336C"/>
    <w:rsid w:val="00333D0D"/>
    <w:rsid w:val="003469F4"/>
    <w:rsid w:val="003657FE"/>
    <w:rsid w:val="003E0E83"/>
    <w:rsid w:val="004111D2"/>
    <w:rsid w:val="00423F9D"/>
    <w:rsid w:val="00425605"/>
    <w:rsid w:val="004641D0"/>
    <w:rsid w:val="0047214B"/>
    <w:rsid w:val="004854ED"/>
    <w:rsid w:val="00496F01"/>
    <w:rsid w:val="004A0857"/>
    <w:rsid w:val="004B4E79"/>
    <w:rsid w:val="004B567A"/>
    <w:rsid w:val="004C049F"/>
    <w:rsid w:val="004D0873"/>
    <w:rsid w:val="005000E2"/>
    <w:rsid w:val="00517BEF"/>
    <w:rsid w:val="00543ACF"/>
    <w:rsid w:val="00554143"/>
    <w:rsid w:val="00575445"/>
    <w:rsid w:val="005A22E1"/>
    <w:rsid w:val="005D4FEB"/>
    <w:rsid w:val="005E6BEE"/>
    <w:rsid w:val="00635464"/>
    <w:rsid w:val="00664E76"/>
    <w:rsid w:val="006A3CE7"/>
    <w:rsid w:val="006A4BC0"/>
    <w:rsid w:val="006B2C9C"/>
    <w:rsid w:val="006F2EC1"/>
    <w:rsid w:val="00700C9E"/>
    <w:rsid w:val="00707795"/>
    <w:rsid w:val="0074079E"/>
    <w:rsid w:val="00745BEE"/>
    <w:rsid w:val="00747422"/>
    <w:rsid w:val="00755AEB"/>
    <w:rsid w:val="007717B5"/>
    <w:rsid w:val="00776A2F"/>
    <w:rsid w:val="007836AB"/>
    <w:rsid w:val="007969B0"/>
    <w:rsid w:val="007E7913"/>
    <w:rsid w:val="007F27D4"/>
    <w:rsid w:val="00802D00"/>
    <w:rsid w:val="00810268"/>
    <w:rsid w:val="00842793"/>
    <w:rsid w:val="00856FBF"/>
    <w:rsid w:val="008923A7"/>
    <w:rsid w:val="008956D7"/>
    <w:rsid w:val="00897A49"/>
    <w:rsid w:val="008B331C"/>
    <w:rsid w:val="00917C9D"/>
    <w:rsid w:val="009346EF"/>
    <w:rsid w:val="009645BC"/>
    <w:rsid w:val="009B1E64"/>
    <w:rsid w:val="009B7202"/>
    <w:rsid w:val="009E3327"/>
    <w:rsid w:val="00A04C3F"/>
    <w:rsid w:val="00A07F69"/>
    <w:rsid w:val="00A36DB9"/>
    <w:rsid w:val="00A517AF"/>
    <w:rsid w:val="00A87DCC"/>
    <w:rsid w:val="00AC57DD"/>
    <w:rsid w:val="00AC77FF"/>
    <w:rsid w:val="00AE0CC0"/>
    <w:rsid w:val="00AF7F71"/>
    <w:rsid w:val="00B252FB"/>
    <w:rsid w:val="00B46FD1"/>
    <w:rsid w:val="00B52999"/>
    <w:rsid w:val="00BD6691"/>
    <w:rsid w:val="00BD7088"/>
    <w:rsid w:val="00BE0FD4"/>
    <w:rsid w:val="00C133D7"/>
    <w:rsid w:val="00C147A4"/>
    <w:rsid w:val="00C22D4C"/>
    <w:rsid w:val="00C2520B"/>
    <w:rsid w:val="00C30C15"/>
    <w:rsid w:val="00C30E83"/>
    <w:rsid w:val="00C4373C"/>
    <w:rsid w:val="00C540E2"/>
    <w:rsid w:val="00C6554A"/>
    <w:rsid w:val="00C74413"/>
    <w:rsid w:val="00C82374"/>
    <w:rsid w:val="00C8319F"/>
    <w:rsid w:val="00C866EF"/>
    <w:rsid w:val="00C904D8"/>
    <w:rsid w:val="00CA30E5"/>
    <w:rsid w:val="00CA55FE"/>
    <w:rsid w:val="00CB3D8C"/>
    <w:rsid w:val="00CC2F7B"/>
    <w:rsid w:val="00CD5504"/>
    <w:rsid w:val="00CE0A29"/>
    <w:rsid w:val="00CE5325"/>
    <w:rsid w:val="00CF684A"/>
    <w:rsid w:val="00D00C84"/>
    <w:rsid w:val="00D06069"/>
    <w:rsid w:val="00D250AB"/>
    <w:rsid w:val="00D67F78"/>
    <w:rsid w:val="00DB4D09"/>
    <w:rsid w:val="00DC3A43"/>
    <w:rsid w:val="00DD114F"/>
    <w:rsid w:val="00E00C44"/>
    <w:rsid w:val="00E034C8"/>
    <w:rsid w:val="00E16919"/>
    <w:rsid w:val="00E40CF4"/>
    <w:rsid w:val="00E650AF"/>
    <w:rsid w:val="00E703B2"/>
    <w:rsid w:val="00E8697E"/>
    <w:rsid w:val="00E8738D"/>
    <w:rsid w:val="00E92CD5"/>
    <w:rsid w:val="00EA6BFE"/>
    <w:rsid w:val="00EA7FD7"/>
    <w:rsid w:val="00ED7C44"/>
    <w:rsid w:val="00EE6B9B"/>
    <w:rsid w:val="00F06A3A"/>
    <w:rsid w:val="00F11AC3"/>
    <w:rsid w:val="00F21103"/>
    <w:rsid w:val="00F34E61"/>
    <w:rsid w:val="00F36695"/>
    <w:rsid w:val="00F449A6"/>
    <w:rsid w:val="00F71DBD"/>
    <w:rsid w:val="00F724E2"/>
    <w:rsid w:val="00F97EDB"/>
    <w:rsid w:val="00FA72F8"/>
    <w:rsid w:val="00FB1EE0"/>
    <w:rsid w:val="00FB289F"/>
    <w:rsid w:val="00FC042D"/>
    <w:rsid w:val="00FC2A55"/>
    <w:rsid w:val="00FC6CDA"/>
    <w:rsid w:val="00FD4CCF"/>
    <w:rsid w:val="00FD7177"/>
    <w:rsid w:val="00FE6E86"/>
    <w:rsid w:val="00FF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E2DCA"/>
  <w15:chartTrackingRefBased/>
  <w15:docId w15:val="{217F3635-894E-46B9-90B2-1A163BFE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695"/>
  </w:style>
  <w:style w:type="paragraph" w:styleId="Heading1">
    <w:name w:val="heading 1"/>
    <w:basedOn w:val="Normal"/>
    <w:next w:val="Normal"/>
    <w:link w:val="Heading1Char"/>
    <w:uiPriority w:val="9"/>
    <w:qFormat/>
    <w:rsid w:val="00F36695"/>
    <w:pPr>
      <w:keepNext/>
      <w:keepLines/>
      <w:pBdr>
        <w:bottom w:val="single" w:sz="4" w:space="1" w:color="00A0B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7789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69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7789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69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69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9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69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69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69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69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695"/>
    <w:rPr>
      <w:rFonts w:asciiTheme="majorHAnsi" w:eastAsiaTheme="majorEastAsia" w:hAnsiTheme="majorHAnsi" w:cstheme="majorBidi"/>
      <w:color w:val="007789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36695"/>
    <w:rPr>
      <w:rFonts w:asciiTheme="majorHAnsi" w:eastAsiaTheme="majorEastAsia" w:hAnsiTheme="majorHAnsi" w:cstheme="majorBidi"/>
      <w:color w:val="007789" w:themeColor="accent1" w:themeShade="BF"/>
      <w:sz w:val="28"/>
      <w:szCs w:val="28"/>
    </w:rPr>
  </w:style>
  <w:style w:type="paragraph" w:customStyle="1" w:styleId="ContactInfo">
    <w:name w:val="Contact Info"/>
    <w:basedOn w:val="Normal"/>
    <w:uiPriority w:val="4"/>
    <w:rsid w:val="00C6554A"/>
    <w:pPr>
      <w:spacing w:after="0"/>
      <w:jc w:val="center"/>
    </w:pPr>
  </w:style>
  <w:style w:type="paragraph" w:styleId="ListBullet">
    <w:name w:val="List Bullet"/>
    <w:basedOn w:val="Normal"/>
    <w:uiPriority w:val="10"/>
    <w:unhideWhenUsed/>
    <w:rsid w:val="00C6554A"/>
    <w:pPr>
      <w:numPr>
        <w:numId w:val="4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366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7789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36695"/>
    <w:rPr>
      <w:rFonts w:asciiTheme="majorHAnsi" w:eastAsiaTheme="majorEastAsia" w:hAnsiTheme="majorHAnsi" w:cstheme="majorBidi"/>
      <w:color w:val="007789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69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3669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rsid w:val="00C6554A"/>
    <w:pPr>
      <w:spacing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val="en" w:eastAsia="ja-JP"/>
    </w:rPr>
  </w:style>
  <w:style w:type="paragraph" w:styleId="ListNumber">
    <w:name w:val="List Number"/>
    <w:basedOn w:val="Normal"/>
    <w:uiPriority w:val="11"/>
    <w:unhideWhenUsed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669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69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69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36695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69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A0B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695"/>
    <w:rPr>
      <w:rFonts w:asciiTheme="majorHAnsi" w:eastAsiaTheme="majorEastAsia" w:hAnsiTheme="majorHAnsi" w:cstheme="majorBidi"/>
      <w:color w:val="00A0B8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F36695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669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69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695"/>
    <w:rPr>
      <w:rFonts w:asciiTheme="majorHAnsi" w:eastAsiaTheme="majorEastAsia" w:hAnsiTheme="majorHAnsi" w:cstheme="majorBidi"/>
      <w:color w:val="595959" w:themeColor="text1" w:themeTint="A6"/>
    </w:rPr>
  </w:style>
  <w:style w:type="table" w:styleId="TableGrid">
    <w:name w:val="Table Grid"/>
    <w:basedOn w:val="TableNormal"/>
    <w:uiPriority w:val="39"/>
    <w:rsid w:val="00E70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3669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111D2"/>
    <w:pPr>
      <w:tabs>
        <w:tab w:val="left" w:pos="220"/>
        <w:tab w:val="right" w:leader="dot" w:pos="10710"/>
      </w:tabs>
      <w:spacing w:after="100" w:line="259" w:lineRule="auto"/>
      <w:ind w:left="220"/>
    </w:pPr>
    <w:rPr>
      <w:rFonts w:cs="Times New Roman"/>
      <w:b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747422"/>
    <w:pPr>
      <w:tabs>
        <w:tab w:val="right" w:leader="dot" w:pos="10070"/>
      </w:tabs>
      <w:spacing w:after="100" w:line="259" w:lineRule="auto"/>
    </w:pPr>
    <w:rPr>
      <w:rFonts w:cs="Times New Roman"/>
      <w:noProof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E58A4"/>
    <w:pPr>
      <w:numPr>
        <w:numId w:val="16"/>
      </w:numPr>
      <w:tabs>
        <w:tab w:val="left" w:pos="1800"/>
        <w:tab w:val="right" w:leader="dot" w:pos="10070"/>
      </w:tabs>
      <w:spacing w:after="100" w:line="259" w:lineRule="auto"/>
    </w:pPr>
    <w:rPr>
      <w:rFonts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74079E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69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95"/>
    <w:rPr>
      <w:rFonts w:asciiTheme="majorHAnsi" w:eastAsiaTheme="majorEastAsia" w:hAnsiTheme="majorHAnsi" w:cstheme="majorBidi"/>
      <w:i/>
      <w:iCs/>
      <w:sz w:val="22"/>
      <w:szCs w:val="22"/>
    </w:rPr>
  </w:style>
  <w:style w:type="character" w:styleId="Strong">
    <w:name w:val="Strong"/>
    <w:basedOn w:val="DefaultParagraphFont"/>
    <w:uiPriority w:val="22"/>
    <w:qFormat/>
    <w:rsid w:val="00F36695"/>
    <w:rPr>
      <w:b/>
      <w:bCs/>
    </w:rPr>
  </w:style>
  <w:style w:type="character" w:styleId="Emphasis">
    <w:name w:val="Emphasis"/>
    <w:basedOn w:val="DefaultParagraphFont"/>
    <w:uiPriority w:val="20"/>
    <w:qFormat/>
    <w:rsid w:val="00F36695"/>
    <w:rPr>
      <w:i/>
      <w:iCs/>
    </w:rPr>
  </w:style>
  <w:style w:type="paragraph" w:styleId="NoSpacing">
    <w:name w:val="No Spacing"/>
    <w:uiPriority w:val="1"/>
    <w:qFormat/>
    <w:rsid w:val="00F366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669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3669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36695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36695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F36695"/>
    <w:rPr>
      <w:b/>
      <w:bCs/>
      <w:smallCaps/>
    </w:rPr>
  </w:style>
  <w:style w:type="paragraph" w:styleId="Revision">
    <w:name w:val="Revision"/>
    <w:hidden/>
    <w:uiPriority w:val="99"/>
    <w:semiHidden/>
    <w:rsid w:val="006B2C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ygs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JournalArticle</b:SourceType>
    <b:Guid>{8375B84D-568F-4837-84C3-422A9AA8CA50}</b:Guid>
    <b:RefOrder>1</b:RefOrder>
  </b:Source>
</b:Sources>
</file>

<file path=customXml/itemProps1.xml><?xml version="1.0" encoding="utf-8"?>
<ds:datastoreItem xmlns:ds="http://schemas.openxmlformats.org/officeDocument/2006/customXml" ds:itemID="{CEA81657-470B-41CC-B53E-E147A53A8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1052</TotalTime>
  <Pages>13</Pages>
  <Words>2465</Words>
  <Characters>14056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Samaritaki</dc:creator>
  <cp:keywords/>
  <dc:description/>
  <cp:lastModifiedBy>Georgia Samaritaki</cp:lastModifiedBy>
  <cp:revision>106</cp:revision>
  <cp:lastPrinted>2017-12-26T19:48:00Z</cp:lastPrinted>
  <dcterms:created xsi:type="dcterms:W3CDTF">2017-12-07T12:38:00Z</dcterms:created>
  <dcterms:modified xsi:type="dcterms:W3CDTF">2023-10-10T17:32:00Z</dcterms:modified>
</cp:coreProperties>
</file>